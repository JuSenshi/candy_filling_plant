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C83" w:rsidRPr="00122C83" w:rsidRDefault="00122C83" w:rsidP="004C60E7">
      <w:bookmarkStart w:id="0" w:name="_GoBack"/>
      <w:bookmarkEnd w:id="0"/>
    </w:p>
    <w:p w:rsidR="00122C83" w:rsidRPr="00122C83" w:rsidRDefault="00122C83" w:rsidP="00122C83"/>
    <w:p w:rsidR="00122C83" w:rsidRPr="00122C83" w:rsidRDefault="00122C83" w:rsidP="00122C83"/>
    <w:p w:rsidR="00122C83" w:rsidRPr="00122C83" w:rsidRDefault="00122C83" w:rsidP="00122C83"/>
    <w:p w:rsidR="00122C83" w:rsidRPr="00122C83" w:rsidRDefault="00122C83" w:rsidP="00122C83"/>
    <w:p w:rsidR="00122C83" w:rsidRDefault="00122C83" w:rsidP="00122C83"/>
    <w:p w:rsidR="006155FC" w:rsidRDefault="006155FC" w:rsidP="00122C83"/>
    <w:p w:rsidR="006155FC" w:rsidRDefault="006155FC" w:rsidP="00122C83"/>
    <w:p w:rsidR="00122C83" w:rsidRDefault="00122C83" w:rsidP="00122C83"/>
    <w:p w:rsidR="006155FC" w:rsidRPr="006155FC" w:rsidRDefault="00122C83" w:rsidP="006155FC">
      <w:pPr>
        <w:pStyle w:val="Titel"/>
        <w:spacing w:line="276" w:lineRule="auto"/>
      </w:pPr>
      <w:r w:rsidRPr="001311B5">
        <w:t>TITEL</w:t>
      </w:r>
    </w:p>
    <w:p w:rsidR="008B6080" w:rsidRPr="008B6080" w:rsidRDefault="00122C83" w:rsidP="008B6080">
      <w:pPr>
        <w:pStyle w:val="Untertitel"/>
        <w:sectPr w:rsidR="008B6080" w:rsidRPr="008B6080" w:rsidSect="008B6080">
          <w:headerReference w:type="first" r:id="rId8"/>
          <w:footerReference w:type="first" r:id="rId9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 w:rsidRPr="001311B5">
        <w:t>Untertitel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6C8B" w:rsidRDefault="00F46C8B">
          <w:pPr>
            <w:pStyle w:val="Inhaltsverzeichnisberschrift"/>
          </w:pPr>
          <w:r>
            <w:t>Inhalt</w:t>
          </w:r>
        </w:p>
        <w:p w:rsidR="00F46C8B" w:rsidRDefault="003755F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46C8B">
            <w:rPr>
              <w:b/>
              <w:bCs/>
              <w:noProof/>
            </w:rPr>
            <w:t>Es wurden keine Einträge für das Inhaltsverzeichnis gefunden.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056E30" w:rsidRPr="004C60E7" w:rsidRDefault="00056E30" w:rsidP="00AC2817">
      <w:pPr>
        <w:rPr>
          <w:b/>
          <w:bCs/>
          <w:noProof/>
        </w:rPr>
        <w:sectPr w:rsidR="00056E30" w:rsidRPr="004C60E7" w:rsidSect="002320B3">
          <w:footerReference w:type="firs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:rsidR="00F46C8B" w:rsidRPr="00F46C8B" w:rsidRDefault="00F46C8B" w:rsidP="00F46C8B"/>
    <w:sectPr w:rsidR="00F46C8B" w:rsidRPr="00F46C8B" w:rsidSect="004707C2"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5FD" w:rsidRDefault="003755FD" w:rsidP="00DC4E59">
      <w:r>
        <w:separator/>
      </w:r>
    </w:p>
  </w:endnote>
  <w:endnote w:type="continuationSeparator" w:id="0">
    <w:p w:rsidR="003755FD" w:rsidRDefault="003755FD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8B15B7">
      <w:rPr>
        <w:noProof/>
      </w:rPr>
      <w:t>12.09.2019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FD6" w:rsidRDefault="003755FD">
    <w:pPr>
      <w:pStyle w:val="Fuzeile"/>
    </w:pPr>
    <w:sdt>
      <w:sdtPr>
        <w:alias w:val="Autor"/>
        <w:tag w:val=""/>
        <w:id w:val="110409624"/>
        <w:placeholder>
          <w:docPart w:val="43A1802BB618424BA9828BBBB4A65AD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8B15B7">
      <w:rPr>
        <w:noProof/>
      </w:rPr>
      <w:t>12.09.2019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8B15B7">
      <w:rPr>
        <w:noProof/>
      </w:rPr>
      <w:instrText>3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8B15B7">
      <w:rPr>
        <w:noProof/>
      </w:rPr>
      <w:t>1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5FD" w:rsidRDefault="003755FD" w:rsidP="00DC4E59">
      <w:r>
        <w:separator/>
      </w:r>
    </w:p>
  </w:footnote>
  <w:footnote w:type="continuationSeparator" w:id="0">
    <w:p w:rsidR="003755FD" w:rsidRDefault="003755FD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placeholder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F822D6" w:rsidRDefault="00CA1A09">
        <w:pPr>
          <w:pStyle w:val="Kopfzeile"/>
        </w:pPr>
        <w:r w:rsidRPr="00A86B7C">
          <w:rPr>
            <w:rStyle w:val="Platzhaltertext"/>
          </w:rPr>
          <w:t>[Titel]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num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AA4E2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CB180FB8"/>
    <w:lvl w:ilvl="0">
      <w:start w:val="1"/>
      <w:numFmt w:val="decimal"/>
      <w:pStyle w:val="1num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num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3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3"/>
  </w:num>
  <w:num w:numId="3">
    <w:abstractNumId w:val="26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1"/>
  </w:num>
  <w:num w:numId="9">
    <w:abstractNumId w:val="24"/>
  </w:num>
  <w:num w:numId="10">
    <w:abstractNumId w:val="22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7"/>
  </w:num>
  <w:num w:numId="25">
    <w:abstractNumId w:val="13"/>
  </w:num>
  <w:num w:numId="26">
    <w:abstractNumId w:val="8"/>
  </w:num>
  <w:num w:numId="27">
    <w:abstractNumId w:val="25"/>
  </w:num>
  <w:num w:numId="28">
    <w:abstractNumId w:val="7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B7"/>
    <w:rsid w:val="0001719A"/>
    <w:rsid w:val="00056E30"/>
    <w:rsid w:val="000C6AF0"/>
    <w:rsid w:val="000D7C39"/>
    <w:rsid w:val="000F7760"/>
    <w:rsid w:val="001009F7"/>
    <w:rsid w:val="00122C83"/>
    <w:rsid w:val="001311B5"/>
    <w:rsid w:val="0014148A"/>
    <w:rsid w:val="001E5F02"/>
    <w:rsid w:val="002320B3"/>
    <w:rsid w:val="00291889"/>
    <w:rsid w:val="00291DA2"/>
    <w:rsid w:val="00332A1A"/>
    <w:rsid w:val="003755FD"/>
    <w:rsid w:val="003C37D9"/>
    <w:rsid w:val="004707C2"/>
    <w:rsid w:val="004C60E7"/>
    <w:rsid w:val="00514F6E"/>
    <w:rsid w:val="006155FC"/>
    <w:rsid w:val="007764D1"/>
    <w:rsid w:val="00796A95"/>
    <w:rsid w:val="007A7F85"/>
    <w:rsid w:val="00850550"/>
    <w:rsid w:val="008B15B7"/>
    <w:rsid w:val="008B6080"/>
    <w:rsid w:val="008C6BFA"/>
    <w:rsid w:val="008C7C79"/>
    <w:rsid w:val="008D0063"/>
    <w:rsid w:val="0090749F"/>
    <w:rsid w:val="00994FD3"/>
    <w:rsid w:val="00996B0E"/>
    <w:rsid w:val="009B3FD6"/>
    <w:rsid w:val="009D1E6F"/>
    <w:rsid w:val="009F401B"/>
    <w:rsid w:val="00A21069"/>
    <w:rsid w:val="00A73AC5"/>
    <w:rsid w:val="00A8103A"/>
    <w:rsid w:val="00AC2817"/>
    <w:rsid w:val="00AF08B0"/>
    <w:rsid w:val="00C03758"/>
    <w:rsid w:val="00C40A34"/>
    <w:rsid w:val="00C54A16"/>
    <w:rsid w:val="00C706A4"/>
    <w:rsid w:val="00C90E20"/>
    <w:rsid w:val="00CA1A09"/>
    <w:rsid w:val="00CD0341"/>
    <w:rsid w:val="00DB5A1F"/>
    <w:rsid w:val="00DC4E59"/>
    <w:rsid w:val="00DD1981"/>
    <w:rsid w:val="00DF5A90"/>
    <w:rsid w:val="00E350B7"/>
    <w:rsid w:val="00E71776"/>
    <w:rsid w:val="00EA6ED6"/>
    <w:rsid w:val="00F17439"/>
    <w:rsid w:val="00F46C8B"/>
    <w:rsid w:val="00F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92334"/>
  <w15:chartTrackingRefBased/>
  <w15:docId w15:val="{A446FB11-3708-47BE-B278-05026999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01719A"/>
    <w:pPr>
      <w:numPr>
        <w:numId w:val="25"/>
      </w:numPr>
    </w:pPr>
  </w:style>
  <w:style w:type="paragraph" w:customStyle="1" w:styleId="2num">
    <w:name w:val="Ü2 num."/>
    <w:basedOn w:val="berschrift2"/>
    <w:next w:val="Standard"/>
    <w:uiPriority w:val="5"/>
    <w:qFormat/>
    <w:rsid w:val="0001719A"/>
    <w:pPr>
      <w:numPr>
        <w:ilvl w:val="1"/>
        <w:numId w:val="26"/>
      </w:numPr>
    </w:pPr>
  </w:style>
  <w:style w:type="paragraph" w:customStyle="1" w:styleId="3num">
    <w:name w:val="Ü3 num."/>
    <w:basedOn w:val="berschrift3"/>
    <w:next w:val="Standard"/>
    <w:uiPriority w:val="6"/>
    <w:qFormat/>
    <w:rsid w:val="0001719A"/>
    <w:pPr>
      <w:numPr>
        <w:ilvl w:val="2"/>
        <w:numId w:val="28"/>
      </w:numPr>
    </w:pPr>
  </w:style>
  <w:style w:type="paragraph" w:customStyle="1" w:styleId="4num">
    <w:name w:val="Ü4 num."/>
    <w:basedOn w:val="berschrift4"/>
    <w:next w:val="Standard"/>
    <w:uiPriority w:val="7"/>
    <w:qFormat/>
    <w:rsid w:val="00F46C8B"/>
    <w:pPr>
      <w:numPr>
        <w:ilvl w:val="3"/>
        <w:numId w:val="29"/>
      </w:numPr>
      <w:spacing w:line="360" w:lineRule="auto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ropbox\IT%20Zeug\Design%20-%20Vorlagen\Univer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A1802BB618424BA9828BBBB4A65A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2F8468-0621-44A1-BA23-0A721EC2079D}"/>
      </w:docPartPr>
      <w:docPartBody>
        <w:p w:rsidR="00000000" w:rsidRDefault="00A8421F">
          <w:pPr>
            <w:pStyle w:val="43A1802BB618424BA9828BBBB4A65AD1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1F"/>
    <w:rsid w:val="00A8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3A1802BB618424BA9828BBBB4A65AD1">
    <w:name w:val="43A1802BB618424BA9828BBBB4A65A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29915-5402-43CB-8423-985A9BFBF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Universal.dotx</Template>
  <TotalTime>0</TotalTime>
  <Pages>3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Krieger</dc:creator>
  <cp:keywords/>
  <dc:description/>
  <cp:lastModifiedBy>Julian Krieger</cp:lastModifiedBy>
  <cp:revision>1</cp:revision>
  <dcterms:created xsi:type="dcterms:W3CDTF">2019-09-12T17:31:00Z</dcterms:created>
  <dcterms:modified xsi:type="dcterms:W3CDTF">2019-09-12T17:33:00Z</dcterms:modified>
</cp:coreProperties>
</file>