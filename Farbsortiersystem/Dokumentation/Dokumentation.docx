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35E21" w14:textId="77777777" w:rsidR="00122C83" w:rsidRPr="00122C83" w:rsidRDefault="00122C83" w:rsidP="004C60E7"/>
    <w:p w14:paraId="27EEDA9A" w14:textId="77777777" w:rsidR="00122C83" w:rsidRPr="00122C83" w:rsidRDefault="00122C83" w:rsidP="00122C83"/>
    <w:p w14:paraId="11450BC8" w14:textId="77777777" w:rsidR="00122C83" w:rsidRPr="00122C83" w:rsidRDefault="00122C83" w:rsidP="00122C83"/>
    <w:p w14:paraId="20E1B639" w14:textId="77777777" w:rsidR="00122C83" w:rsidRPr="00122C83" w:rsidRDefault="00122C83" w:rsidP="00122C83"/>
    <w:p w14:paraId="0E1875E3" w14:textId="6E211920" w:rsidR="00122C83" w:rsidRPr="00122C83" w:rsidRDefault="00122C83" w:rsidP="00122C83"/>
    <w:p w14:paraId="5B6F3C63" w14:textId="35984924" w:rsidR="00122C83" w:rsidRDefault="00122C83" w:rsidP="00122C83"/>
    <w:p w14:paraId="556C8146" w14:textId="287DFB1A" w:rsidR="006155FC" w:rsidRDefault="006155FC" w:rsidP="00D820DC">
      <w:pPr>
        <w:jc w:val="both"/>
      </w:pPr>
    </w:p>
    <w:p w14:paraId="3EA83611" w14:textId="77777777" w:rsidR="006155FC" w:rsidRDefault="006155FC" w:rsidP="00122C83"/>
    <w:p w14:paraId="562F09A2" w14:textId="77777777" w:rsidR="00122C83" w:rsidRDefault="00122C83" w:rsidP="00122C83"/>
    <w:p w14:paraId="6591756C" w14:textId="53E7C938" w:rsidR="006155FC" w:rsidRPr="006155FC" w:rsidRDefault="001F6EA7" w:rsidP="006155FC">
      <w:pPr>
        <w:pStyle w:val="Titel"/>
        <w:spacing w:line="276" w:lineRule="auto"/>
      </w:pPr>
      <w:r>
        <w:t>Farbsortiermaschine</w:t>
      </w:r>
    </w:p>
    <w:p w14:paraId="304B06E1" w14:textId="1AAA6E3F" w:rsidR="00AC084A" w:rsidRDefault="001F6EA7" w:rsidP="005E2160">
      <w:pPr>
        <w:pStyle w:val="Untertitel"/>
      </w:pPr>
      <w:r w:rsidRPr="005E2160">
        <w:t>Dokumentation</w:t>
      </w:r>
      <w:r w:rsidR="00C123C9">
        <w:br/>
      </w:r>
    </w:p>
    <w:p w14:paraId="224FAB11" w14:textId="026AE5A9" w:rsidR="00AC084A" w:rsidRPr="00AC084A" w:rsidRDefault="00AC084A" w:rsidP="00AC084A">
      <w:pPr>
        <w:pStyle w:val="Inhaltsverzeichnisberschrift"/>
        <w:ind w:left="2127" w:hanging="2127"/>
        <w:rPr>
          <w:rStyle w:val="Buchtitel"/>
          <w:rFonts w:ascii="Trebuchet MS" w:hAnsi="Trebuchet MS"/>
        </w:rPr>
      </w:pPr>
      <w:r w:rsidRPr="002473EC">
        <w:rPr>
          <w:rStyle w:val="ZitatZchn"/>
          <w:b/>
          <w:bCs/>
          <w:i w:val="0"/>
          <w:iCs w:val="0"/>
          <w:color w:val="757575" w:themeColor="text2"/>
        </w:rPr>
        <w:t>Autoren:</w:t>
      </w:r>
      <w:r w:rsidRPr="00AC084A">
        <w:rPr>
          <w:rFonts w:ascii="Trebuchet MS" w:hAnsi="Trebuchet MS"/>
        </w:rPr>
        <w:tab/>
      </w:r>
      <w:r w:rsidRPr="002473EC">
        <w:rPr>
          <w:rStyle w:val="ZitatZchn"/>
          <w:color w:val="C4C4C4" w:themeColor="accent6"/>
        </w:rPr>
        <w:t xml:space="preserve">Niklas Kamm, HNBK </w:t>
      </w:r>
      <w:r w:rsidRPr="002473EC">
        <w:rPr>
          <w:rStyle w:val="ZitatZchn"/>
          <w:color w:val="C4C4C4" w:themeColor="accent6"/>
        </w:rPr>
        <w:br/>
      </w:r>
      <w:r w:rsidR="001F6EA7" w:rsidRPr="002473EC">
        <w:rPr>
          <w:rStyle w:val="ZitatZchn"/>
          <w:color w:val="C4C4C4" w:themeColor="accent6"/>
        </w:rPr>
        <w:t>Julian Krieger</w:t>
      </w:r>
      <w:r w:rsidRPr="002473EC">
        <w:rPr>
          <w:rStyle w:val="ZitatZchn"/>
          <w:color w:val="C4C4C4" w:themeColor="accent6"/>
        </w:rPr>
        <w:t>, HNBK</w:t>
      </w:r>
      <w:r w:rsidRPr="002473EC">
        <w:rPr>
          <w:rStyle w:val="ZitatZchn"/>
          <w:color w:val="C4C4C4" w:themeColor="accent6"/>
        </w:rPr>
        <w:br/>
      </w:r>
      <w:r w:rsidR="001F6EA7" w:rsidRPr="002473EC">
        <w:rPr>
          <w:rStyle w:val="ZitatZchn"/>
          <w:color w:val="C4C4C4" w:themeColor="accent6"/>
        </w:rPr>
        <w:t>Pascal Glä</w:t>
      </w:r>
      <w:r w:rsidR="00317886" w:rsidRPr="002473EC">
        <w:rPr>
          <w:rStyle w:val="ZitatZchn"/>
          <w:color w:val="C4C4C4" w:themeColor="accent6"/>
        </w:rPr>
        <w:t>ß</w:t>
      </w:r>
      <w:r w:rsidRPr="002473EC">
        <w:rPr>
          <w:rStyle w:val="ZitatZchn"/>
          <w:color w:val="C4C4C4" w:themeColor="accent6"/>
        </w:rPr>
        <w:t>, HNBK</w:t>
      </w:r>
    </w:p>
    <w:p w14:paraId="0C5CC13F" w14:textId="6FE55804" w:rsidR="00AC084A" w:rsidRPr="00AC084A" w:rsidRDefault="00AC084A" w:rsidP="00AC084A">
      <w:pPr>
        <w:rPr>
          <w:b/>
          <w:bCs/>
          <w:lang w:eastAsia="de-DE"/>
        </w:rPr>
      </w:pPr>
    </w:p>
    <w:p w14:paraId="68C30A7B" w14:textId="463EA29E" w:rsidR="00AC084A" w:rsidRPr="00516421" w:rsidRDefault="00AC084A" w:rsidP="00AC084A">
      <w:pPr>
        <w:pStyle w:val="Zitat"/>
        <w:ind w:left="0"/>
        <w:jc w:val="left"/>
        <w:rPr>
          <w:rStyle w:val="IntensiveHervorhebung"/>
          <w:i/>
          <w:iCs/>
          <w:color w:val="FF5849" w:themeColor="accent4"/>
          <w:sz w:val="32"/>
          <w:szCs w:val="32"/>
        </w:rPr>
      </w:pPr>
      <w:bookmarkStart w:id="0" w:name="_Hlk19211317"/>
      <w:r w:rsidRPr="002473EC">
        <w:rPr>
          <w:rStyle w:val="IntensiveHervorhebung"/>
          <w:b/>
          <w:bCs/>
          <w:color w:val="757575" w:themeColor="text2"/>
          <w:sz w:val="32"/>
          <w:szCs w:val="32"/>
        </w:rPr>
        <w:t>Betreuer:</w:t>
      </w:r>
      <w:r w:rsidRPr="00AC084A">
        <w:rPr>
          <w:rStyle w:val="IntensiveHervorhebung"/>
          <w:b/>
          <w:bCs/>
          <w:color w:val="FF5849" w:themeColor="accent4"/>
          <w:sz w:val="32"/>
          <w:szCs w:val="32"/>
        </w:rPr>
        <w:tab/>
      </w:r>
      <w:r w:rsidRPr="00516421">
        <w:rPr>
          <w:rStyle w:val="IntensiveHervorhebung"/>
          <w:i/>
          <w:iCs/>
          <w:color w:val="C4C4C4" w:themeColor="accent6"/>
          <w:sz w:val="32"/>
          <w:szCs w:val="32"/>
        </w:rPr>
        <w:t>Herr Hennig, HNBK</w:t>
      </w:r>
    </w:p>
    <w:bookmarkEnd w:id="0"/>
    <w:p w14:paraId="01D12D7D" w14:textId="3D25AB69" w:rsidR="00AC084A" w:rsidRDefault="00AC084A" w:rsidP="00AC084A">
      <w:pPr>
        <w:rPr>
          <w:lang w:eastAsia="de-DE"/>
        </w:rPr>
      </w:pPr>
    </w:p>
    <w:p w14:paraId="3A1BB95F" w14:textId="0A58FDF9" w:rsidR="003F00A6" w:rsidRDefault="00D820DC" w:rsidP="003F00A6">
      <w:pPr>
        <w:pStyle w:val="Zitat"/>
        <w:ind w:left="0"/>
        <w:jc w:val="left"/>
      </w:pPr>
      <w:r>
        <w:rPr>
          <w:noProof/>
        </w:rPr>
        <w:drawing>
          <wp:anchor distT="0" distB="0" distL="114300" distR="114300" simplePos="0" relativeHeight="251662336" behindDoc="1" locked="0" layoutInCell="1" allowOverlap="1" wp14:anchorId="67A06C31" wp14:editId="0CB81A9E">
            <wp:simplePos x="0" y="0"/>
            <wp:positionH relativeFrom="margin">
              <wp:align>center</wp:align>
            </wp:positionH>
            <wp:positionV relativeFrom="paragraph">
              <wp:posOffset>2604626</wp:posOffset>
            </wp:positionV>
            <wp:extent cx="5191096" cy="800412"/>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91096" cy="800412"/>
                    </a:xfrm>
                    <a:prstGeom prst="rect">
                      <a:avLst/>
                    </a:prstGeom>
                  </pic:spPr>
                </pic:pic>
              </a:graphicData>
            </a:graphic>
            <wp14:sizeRelH relativeFrom="margin">
              <wp14:pctWidth>0</wp14:pctWidth>
            </wp14:sizeRelH>
            <wp14:sizeRelV relativeFrom="margin">
              <wp14:pctHeight>0</wp14:pctHeight>
            </wp14:sizeRelV>
          </wp:anchor>
        </w:drawing>
      </w:r>
      <w:r w:rsidR="00AC084A" w:rsidRPr="002473EC">
        <w:rPr>
          <w:rStyle w:val="IntensiveHervorhebung"/>
          <w:b/>
          <w:bCs/>
          <w:color w:val="757575" w:themeColor="text2"/>
          <w:sz w:val="32"/>
          <w:szCs w:val="32"/>
        </w:rPr>
        <w:t>Zeitraum:</w:t>
      </w:r>
      <w:r w:rsidR="00AC084A" w:rsidRPr="00AC084A">
        <w:rPr>
          <w:rStyle w:val="IntensiveHervorhebung"/>
          <w:b/>
          <w:bCs/>
          <w:color w:val="FF5849" w:themeColor="accent4"/>
          <w:sz w:val="32"/>
          <w:szCs w:val="32"/>
        </w:rPr>
        <w:tab/>
      </w:r>
      <w:r w:rsidR="00AC084A" w:rsidRPr="00516421">
        <w:rPr>
          <w:rStyle w:val="IntensiveHervorhebung"/>
          <w:i/>
          <w:iCs/>
          <w:color w:val="C4C4C4" w:themeColor="accent6"/>
          <w:sz w:val="32"/>
          <w:szCs w:val="32"/>
        </w:rPr>
        <w:t>11.09.2019 bis 01.03.2020</w:t>
      </w:r>
      <w:r w:rsidR="003F00A6">
        <w:rPr>
          <w:color w:val="auto"/>
        </w:rPr>
        <w:br w:type="page"/>
      </w:r>
    </w:p>
    <w:sdt>
      <w:sdtPr>
        <w:rPr>
          <w:rFonts w:ascii="Trebuchet MS" w:eastAsiaTheme="minorHAnsi" w:hAnsi="Trebuchet MS" w:cstheme="minorBidi"/>
          <w:color w:val="auto"/>
          <w:sz w:val="22"/>
          <w:szCs w:val="22"/>
          <w:lang w:eastAsia="en-US"/>
        </w:rPr>
        <w:id w:val="1588957066"/>
        <w:docPartObj>
          <w:docPartGallery w:val="Table of Contents"/>
          <w:docPartUnique/>
        </w:docPartObj>
      </w:sdtPr>
      <w:sdtEndPr>
        <w:rPr>
          <w:b/>
          <w:bCs/>
        </w:rPr>
      </w:sdtEndPr>
      <w:sdtContent>
        <w:p w14:paraId="36E2EEE3" w14:textId="60E7DD25" w:rsidR="00F46C8B" w:rsidRDefault="00F46C8B">
          <w:pPr>
            <w:pStyle w:val="Inhaltsverzeichnisberschrift"/>
          </w:pPr>
          <w:r>
            <w:t>Inhalt</w:t>
          </w:r>
          <w:r w:rsidR="007C5A73">
            <w:t>sverzeichnis</w:t>
          </w:r>
        </w:p>
        <w:p w14:paraId="7B704D26" w14:textId="13D619F3" w:rsidR="00912D03" w:rsidRDefault="00493A27">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21211598" w:history="1">
            <w:r w:rsidR="00912D03" w:rsidRPr="00982875">
              <w:rPr>
                <w:rStyle w:val="Hyperlink"/>
                <w:noProof/>
              </w:rPr>
              <w:t>1.</w:t>
            </w:r>
            <w:r w:rsidR="00912D03">
              <w:rPr>
                <w:rFonts w:asciiTheme="minorHAnsi" w:eastAsiaTheme="minorEastAsia" w:hAnsiTheme="minorHAnsi"/>
                <w:noProof/>
                <w:lang w:eastAsia="de-DE"/>
              </w:rPr>
              <w:tab/>
            </w:r>
            <w:r w:rsidR="00912D03" w:rsidRPr="00982875">
              <w:rPr>
                <w:rStyle w:val="Hyperlink"/>
                <w:noProof/>
              </w:rPr>
              <w:t>Einleitung</w:t>
            </w:r>
            <w:r w:rsidR="00912D03">
              <w:rPr>
                <w:noProof/>
                <w:webHidden/>
              </w:rPr>
              <w:tab/>
            </w:r>
            <w:r w:rsidR="00912D03">
              <w:rPr>
                <w:noProof/>
                <w:webHidden/>
              </w:rPr>
              <w:fldChar w:fldCharType="begin"/>
            </w:r>
            <w:r w:rsidR="00912D03">
              <w:rPr>
                <w:noProof/>
                <w:webHidden/>
              </w:rPr>
              <w:instrText xml:space="preserve"> PAGEREF _Toc21211598 \h </w:instrText>
            </w:r>
            <w:r w:rsidR="00912D03">
              <w:rPr>
                <w:noProof/>
                <w:webHidden/>
              </w:rPr>
            </w:r>
            <w:r w:rsidR="00912D03">
              <w:rPr>
                <w:noProof/>
                <w:webHidden/>
              </w:rPr>
              <w:fldChar w:fldCharType="separate"/>
            </w:r>
            <w:r w:rsidR="00912D03">
              <w:rPr>
                <w:noProof/>
                <w:webHidden/>
              </w:rPr>
              <w:t>1</w:t>
            </w:r>
            <w:r w:rsidR="00912D03">
              <w:rPr>
                <w:noProof/>
                <w:webHidden/>
              </w:rPr>
              <w:fldChar w:fldCharType="end"/>
            </w:r>
          </w:hyperlink>
        </w:p>
        <w:p w14:paraId="1E4CB1FA" w14:textId="4715A692" w:rsidR="00912D03" w:rsidRDefault="0016664B">
          <w:pPr>
            <w:pStyle w:val="Verzeichnis1"/>
            <w:tabs>
              <w:tab w:val="left" w:pos="440"/>
              <w:tab w:val="right" w:leader="dot" w:pos="9062"/>
            </w:tabs>
            <w:rPr>
              <w:rFonts w:asciiTheme="minorHAnsi" w:eastAsiaTheme="minorEastAsia" w:hAnsiTheme="minorHAnsi"/>
              <w:noProof/>
              <w:lang w:eastAsia="de-DE"/>
            </w:rPr>
          </w:pPr>
          <w:hyperlink w:anchor="_Toc21211599" w:history="1">
            <w:r w:rsidR="00912D03" w:rsidRPr="00982875">
              <w:rPr>
                <w:rStyle w:val="Hyperlink"/>
                <w:noProof/>
              </w:rPr>
              <w:t>2.</w:t>
            </w:r>
            <w:r w:rsidR="00912D03">
              <w:rPr>
                <w:rFonts w:asciiTheme="minorHAnsi" w:eastAsiaTheme="minorEastAsia" w:hAnsiTheme="minorHAnsi"/>
                <w:noProof/>
                <w:lang w:eastAsia="de-DE"/>
              </w:rPr>
              <w:tab/>
            </w:r>
            <w:r w:rsidR="00912D03" w:rsidRPr="00982875">
              <w:rPr>
                <w:rStyle w:val="Hyperlink"/>
                <w:noProof/>
              </w:rPr>
              <w:t>Projektbeschreibung</w:t>
            </w:r>
            <w:r w:rsidR="00912D03">
              <w:rPr>
                <w:noProof/>
                <w:webHidden/>
              </w:rPr>
              <w:tab/>
            </w:r>
            <w:r w:rsidR="00912D03">
              <w:rPr>
                <w:noProof/>
                <w:webHidden/>
              </w:rPr>
              <w:fldChar w:fldCharType="begin"/>
            </w:r>
            <w:r w:rsidR="00912D03">
              <w:rPr>
                <w:noProof/>
                <w:webHidden/>
              </w:rPr>
              <w:instrText xml:space="preserve"> PAGEREF _Toc21211599 \h </w:instrText>
            </w:r>
            <w:r w:rsidR="00912D03">
              <w:rPr>
                <w:noProof/>
                <w:webHidden/>
              </w:rPr>
            </w:r>
            <w:r w:rsidR="00912D03">
              <w:rPr>
                <w:noProof/>
                <w:webHidden/>
              </w:rPr>
              <w:fldChar w:fldCharType="separate"/>
            </w:r>
            <w:r w:rsidR="00912D03">
              <w:rPr>
                <w:noProof/>
                <w:webHidden/>
              </w:rPr>
              <w:t>1</w:t>
            </w:r>
            <w:r w:rsidR="00912D03">
              <w:rPr>
                <w:noProof/>
                <w:webHidden/>
              </w:rPr>
              <w:fldChar w:fldCharType="end"/>
            </w:r>
          </w:hyperlink>
        </w:p>
        <w:p w14:paraId="7F54915E" w14:textId="41E3D018" w:rsidR="00912D03" w:rsidRDefault="0016664B">
          <w:pPr>
            <w:pStyle w:val="Verzeichnis2"/>
            <w:tabs>
              <w:tab w:val="left" w:pos="880"/>
              <w:tab w:val="right" w:leader="dot" w:pos="9062"/>
            </w:tabs>
            <w:rPr>
              <w:rFonts w:asciiTheme="minorHAnsi" w:eastAsiaTheme="minorEastAsia" w:hAnsiTheme="minorHAnsi"/>
              <w:noProof/>
              <w:lang w:eastAsia="de-DE"/>
            </w:rPr>
          </w:pPr>
          <w:hyperlink w:anchor="_Toc21211600" w:history="1">
            <w:r w:rsidR="00912D03" w:rsidRPr="00982875">
              <w:rPr>
                <w:rStyle w:val="Hyperlink"/>
                <w:noProof/>
              </w:rPr>
              <w:t>2.1.</w:t>
            </w:r>
            <w:r w:rsidR="00912D03">
              <w:rPr>
                <w:rFonts w:asciiTheme="minorHAnsi" w:eastAsiaTheme="minorEastAsia" w:hAnsiTheme="minorHAnsi"/>
                <w:noProof/>
                <w:lang w:eastAsia="de-DE"/>
              </w:rPr>
              <w:tab/>
            </w:r>
            <w:r w:rsidR="00912D03" w:rsidRPr="00982875">
              <w:rPr>
                <w:rStyle w:val="Hyperlink"/>
                <w:noProof/>
              </w:rPr>
              <w:t>Organisatorische Vorgaben</w:t>
            </w:r>
            <w:r w:rsidR="00912D03">
              <w:rPr>
                <w:noProof/>
                <w:webHidden/>
              </w:rPr>
              <w:tab/>
            </w:r>
            <w:r w:rsidR="00912D03">
              <w:rPr>
                <w:noProof/>
                <w:webHidden/>
              </w:rPr>
              <w:fldChar w:fldCharType="begin"/>
            </w:r>
            <w:r w:rsidR="00912D03">
              <w:rPr>
                <w:noProof/>
                <w:webHidden/>
              </w:rPr>
              <w:instrText xml:space="preserve"> PAGEREF _Toc21211600 \h </w:instrText>
            </w:r>
            <w:r w:rsidR="00912D03">
              <w:rPr>
                <w:noProof/>
                <w:webHidden/>
              </w:rPr>
            </w:r>
            <w:r w:rsidR="00912D03">
              <w:rPr>
                <w:noProof/>
                <w:webHidden/>
              </w:rPr>
              <w:fldChar w:fldCharType="separate"/>
            </w:r>
            <w:r w:rsidR="00912D03">
              <w:rPr>
                <w:noProof/>
                <w:webHidden/>
              </w:rPr>
              <w:t>1</w:t>
            </w:r>
            <w:r w:rsidR="00912D03">
              <w:rPr>
                <w:noProof/>
                <w:webHidden/>
              </w:rPr>
              <w:fldChar w:fldCharType="end"/>
            </w:r>
          </w:hyperlink>
        </w:p>
        <w:p w14:paraId="6A59C346" w14:textId="66B13443" w:rsidR="00912D03" w:rsidRDefault="0016664B">
          <w:pPr>
            <w:pStyle w:val="Verzeichnis2"/>
            <w:tabs>
              <w:tab w:val="left" w:pos="880"/>
              <w:tab w:val="right" w:leader="dot" w:pos="9062"/>
            </w:tabs>
            <w:rPr>
              <w:rFonts w:asciiTheme="minorHAnsi" w:eastAsiaTheme="minorEastAsia" w:hAnsiTheme="minorHAnsi"/>
              <w:noProof/>
              <w:lang w:eastAsia="de-DE"/>
            </w:rPr>
          </w:pPr>
          <w:hyperlink w:anchor="_Toc21211601" w:history="1">
            <w:r w:rsidR="00912D03" w:rsidRPr="00982875">
              <w:rPr>
                <w:rStyle w:val="Hyperlink"/>
                <w:noProof/>
              </w:rPr>
              <w:t>2.2.</w:t>
            </w:r>
            <w:r w:rsidR="00912D03">
              <w:rPr>
                <w:rFonts w:asciiTheme="minorHAnsi" w:eastAsiaTheme="minorEastAsia" w:hAnsiTheme="minorHAnsi"/>
                <w:noProof/>
                <w:lang w:eastAsia="de-DE"/>
              </w:rPr>
              <w:tab/>
            </w:r>
            <w:r w:rsidR="00912D03" w:rsidRPr="00982875">
              <w:rPr>
                <w:rStyle w:val="Hyperlink"/>
                <w:noProof/>
              </w:rPr>
              <w:t>Problemanalyse | Projekt – Ziel</w:t>
            </w:r>
            <w:r w:rsidR="00912D03">
              <w:rPr>
                <w:noProof/>
                <w:webHidden/>
              </w:rPr>
              <w:tab/>
            </w:r>
            <w:r w:rsidR="00912D03">
              <w:rPr>
                <w:noProof/>
                <w:webHidden/>
              </w:rPr>
              <w:fldChar w:fldCharType="begin"/>
            </w:r>
            <w:r w:rsidR="00912D03">
              <w:rPr>
                <w:noProof/>
                <w:webHidden/>
              </w:rPr>
              <w:instrText xml:space="preserve"> PAGEREF _Toc21211601 \h </w:instrText>
            </w:r>
            <w:r w:rsidR="00912D03">
              <w:rPr>
                <w:noProof/>
                <w:webHidden/>
              </w:rPr>
            </w:r>
            <w:r w:rsidR="00912D03">
              <w:rPr>
                <w:noProof/>
                <w:webHidden/>
              </w:rPr>
              <w:fldChar w:fldCharType="separate"/>
            </w:r>
            <w:r w:rsidR="00912D03">
              <w:rPr>
                <w:noProof/>
                <w:webHidden/>
              </w:rPr>
              <w:t>1</w:t>
            </w:r>
            <w:r w:rsidR="00912D03">
              <w:rPr>
                <w:noProof/>
                <w:webHidden/>
              </w:rPr>
              <w:fldChar w:fldCharType="end"/>
            </w:r>
          </w:hyperlink>
        </w:p>
        <w:p w14:paraId="10A545A6" w14:textId="7A82B864" w:rsidR="00912D03" w:rsidRDefault="0016664B">
          <w:pPr>
            <w:pStyle w:val="Verzeichnis2"/>
            <w:tabs>
              <w:tab w:val="left" w:pos="880"/>
              <w:tab w:val="right" w:leader="dot" w:pos="9062"/>
            </w:tabs>
            <w:rPr>
              <w:rFonts w:asciiTheme="minorHAnsi" w:eastAsiaTheme="minorEastAsia" w:hAnsiTheme="minorHAnsi"/>
              <w:noProof/>
              <w:lang w:eastAsia="de-DE"/>
            </w:rPr>
          </w:pPr>
          <w:hyperlink w:anchor="_Toc21211602" w:history="1">
            <w:r w:rsidR="00912D03" w:rsidRPr="00982875">
              <w:rPr>
                <w:rStyle w:val="Hyperlink"/>
                <w:noProof/>
              </w:rPr>
              <w:t>2.3.</w:t>
            </w:r>
            <w:r w:rsidR="00912D03">
              <w:rPr>
                <w:rFonts w:asciiTheme="minorHAnsi" w:eastAsiaTheme="minorEastAsia" w:hAnsiTheme="minorHAnsi"/>
                <w:noProof/>
                <w:lang w:eastAsia="de-DE"/>
              </w:rPr>
              <w:tab/>
            </w:r>
            <w:r w:rsidR="00912D03" w:rsidRPr="00982875">
              <w:rPr>
                <w:rStyle w:val="Hyperlink"/>
                <w:noProof/>
              </w:rPr>
              <w:t>Beteiligte</w:t>
            </w:r>
            <w:r w:rsidR="00912D03">
              <w:rPr>
                <w:noProof/>
                <w:webHidden/>
              </w:rPr>
              <w:tab/>
            </w:r>
            <w:r w:rsidR="00912D03">
              <w:rPr>
                <w:noProof/>
                <w:webHidden/>
              </w:rPr>
              <w:fldChar w:fldCharType="begin"/>
            </w:r>
            <w:r w:rsidR="00912D03">
              <w:rPr>
                <w:noProof/>
                <w:webHidden/>
              </w:rPr>
              <w:instrText xml:space="preserve"> PAGEREF _Toc21211602 \h </w:instrText>
            </w:r>
            <w:r w:rsidR="00912D03">
              <w:rPr>
                <w:noProof/>
                <w:webHidden/>
              </w:rPr>
            </w:r>
            <w:r w:rsidR="00912D03">
              <w:rPr>
                <w:noProof/>
                <w:webHidden/>
              </w:rPr>
              <w:fldChar w:fldCharType="separate"/>
            </w:r>
            <w:r w:rsidR="00912D03">
              <w:rPr>
                <w:noProof/>
                <w:webHidden/>
              </w:rPr>
              <w:t>1</w:t>
            </w:r>
            <w:r w:rsidR="00912D03">
              <w:rPr>
                <w:noProof/>
                <w:webHidden/>
              </w:rPr>
              <w:fldChar w:fldCharType="end"/>
            </w:r>
          </w:hyperlink>
        </w:p>
        <w:p w14:paraId="2F6DB664" w14:textId="4F67F011" w:rsidR="00912D03" w:rsidRDefault="0016664B">
          <w:pPr>
            <w:pStyle w:val="Verzeichnis2"/>
            <w:tabs>
              <w:tab w:val="left" w:pos="880"/>
              <w:tab w:val="right" w:leader="dot" w:pos="9062"/>
            </w:tabs>
            <w:rPr>
              <w:rFonts w:asciiTheme="minorHAnsi" w:eastAsiaTheme="minorEastAsia" w:hAnsiTheme="minorHAnsi"/>
              <w:noProof/>
              <w:lang w:eastAsia="de-DE"/>
            </w:rPr>
          </w:pPr>
          <w:hyperlink w:anchor="_Toc21211603" w:history="1">
            <w:r w:rsidR="00912D03" w:rsidRPr="00982875">
              <w:rPr>
                <w:rStyle w:val="Hyperlink"/>
                <w:noProof/>
              </w:rPr>
              <w:t>2.4.</w:t>
            </w:r>
            <w:r w:rsidR="00912D03">
              <w:rPr>
                <w:rFonts w:asciiTheme="minorHAnsi" w:eastAsiaTheme="minorEastAsia" w:hAnsiTheme="minorHAnsi"/>
                <w:noProof/>
                <w:lang w:eastAsia="de-DE"/>
              </w:rPr>
              <w:tab/>
            </w:r>
            <w:r w:rsidR="00912D03" w:rsidRPr="00982875">
              <w:rPr>
                <w:rStyle w:val="Hyperlink"/>
                <w:noProof/>
              </w:rPr>
              <w:t>Verlinkungen auf Websites</w:t>
            </w:r>
            <w:r w:rsidR="00912D03">
              <w:rPr>
                <w:noProof/>
                <w:webHidden/>
              </w:rPr>
              <w:tab/>
            </w:r>
            <w:r w:rsidR="00912D03">
              <w:rPr>
                <w:noProof/>
                <w:webHidden/>
              </w:rPr>
              <w:fldChar w:fldCharType="begin"/>
            </w:r>
            <w:r w:rsidR="00912D03">
              <w:rPr>
                <w:noProof/>
                <w:webHidden/>
              </w:rPr>
              <w:instrText xml:space="preserve"> PAGEREF _Toc21211603 \h </w:instrText>
            </w:r>
            <w:r w:rsidR="00912D03">
              <w:rPr>
                <w:noProof/>
                <w:webHidden/>
              </w:rPr>
            </w:r>
            <w:r w:rsidR="00912D03">
              <w:rPr>
                <w:noProof/>
                <w:webHidden/>
              </w:rPr>
              <w:fldChar w:fldCharType="separate"/>
            </w:r>
            <w:r w:rsidR="00912D03">
              <w:rPr>
                <w:noProof/>
                <w:webHidden/>
              </w:rPr>
              <w:t>1</w:t>
            </w:r>
            <w:r w:rsidR="00912D03">
              <w:rPr>
                <w:noProof/>
                <w:webHidden/>
              </w:rPr>
              <w:fldChar w:fldCharType="end"/>
            </w:r>
          </w:hyperlink>
        </w:p>
        <w:p w14:paraId="1EFADFF0" w14:textId="2C213B95" w:rsidR="00912D03" w:rsidRDefault="0016664B">
          <w:pPr>
            <w:pStyle w:val="Verzeichnis1"/>
            <w:tabs>
              <w:tab w:val="left" w:pos="440"/>
              <w:tab w:val="right" w:leader="dot" w:pos="9062"/>
            </w:tabs>
            <w:rPr>
              <w:rFonts w:asciiTheme="minorHAnsi" w:eastAsiaTheme="minorEastAsia" w:hAnsiTheme="minorHAnsi"/>
              <w:noProof/>
              <w:lang w:eastAsia="de-DE"/>
            </w:rPr>
          </w:pPr>
          <w:hyperlink w:anchor="_Toc21211604" w:history="1">
            <w:r w:rsidR="00912D03" w:rsidRPr="00982875">
              <w:rPr>
                <w:rStyle w:val="Hyperlink"/>
                <w:noProof/>
              </w:rPr>
              <w:t>3.</w:t>
            </w:r>
            <w:r w:rsidR="00912D03">
              <w:rPr>
                <w:rFonts w:asciiTheme="minorHAnsi" w:eastAsiaTheme="minorEastAsia" w:hAnsiTheme="minorHAnsi"/>
                <w:noProof/>
                <w:lang w:eastAsia="de-DE"/>
              </w:rPr>
              <w:tab/>
            </w:r>
            <w:r w:rsidR="00912D03" w:rsidRPr="00982875">
              <w:rPr>
                <w:rStyle w:val="Hyperlink"/>
                <w:noProof/>
              </w:rPr>
              <w:t>Projektplanung</w:t>
            </w:r>
            <w:r w:rsidR="00912D03">
              <w:rPr>
                <w:noProof/>
                <w:webHidden/>
              </w:rPr>
              <w:tab/>
            </w:r>
            <w:r w:rsidR="00912D03">
              <w:rPr>
                <w:noProof/>
                <w:webHidden/>
              </w:rPr>
              <w:fldChar w:fldCharType="begin"/>
            </w:r>
            <w:r w:rsidR="00912D03">
              <w:rPr>
                <w:noProof/>
                <w:webHidden/>
              </w:rPr>
              <w:instrText xml:space="preserve"> PAGEREF _Toc21211604 \h </w:instrText>
            </w:r>
            <w:r w:rsidR="00912D03">
              <w:rPr>
                <w:noProof/>
                <w:webHidden/>
              </w:rPr>
            </w:r>
            <w:r w:rsidR="00912D03">
              <w:rPr>
                <w:noProof/>
                <w:webHidden/>
              </w:rPr>
              <w:fldChar w:fldCharType="separate"/>
            </w:r>
            <w:r w:rsidR="00912D03">
              <w:rPr>
                <w:noProof/>
                <w:webHidden/>
              </w:rPr>
              <w:t>2</w:t>
            </w:r>
            <w:r w:rsidR="00912D03">
              <w:rPr>
                <w:noProof/>
                <w:webHidden/>
              </w:rPr>
              <w:fldChar w:fldCharType="end"/>
            </w:r>
          </w:hyperlink>
        </w:p>
        <w:p w14:paraId="196DCA37" w14:textId="03C6130F" w:rsidR="00912D03" w:rsidRDefault="0016664B">
          <w:pPr>
            <w:pStyle w:val="Verzeichnis2"/>
            <w:tabs>
              <w:tab w:val="left" w:pos="880"/>
              <w:tab w:val="right" w:leader="dot" w:pos="9062"/>
            </w:tabs>
            <w:rPr>
              <w:rFonts w:asciiTheme="minorHAnsi" w:eastAsiaTheme="minorEastAsia" w:hAnsiTheme="minorHAnsi"/>
              <w:noProof/>
              <w:lang w:eastAsia="de-DE"/>
            </w:rPr>
          </w:pPr>
          <w:hyperlink w:anchor="_Toc21211605" w:history="1">
            <w:r w:rsidR="00912D03" w:rsidRPr="00982875">
              <w:rPr>
                <w:rStyle w:val="Hyperlink"/>
                <w:noProof/>
              </w:rPr>
              <w:t>3.1.</w:t>
            </w:r>
            <w:r w:rsidR="00912D03">
              <w:rPr>
                <w:rFonts w:asciiTheme="minorHAnsi" w:eastAsiaTheme="minorEastAsia" w:hAnsiTheme="minorHAnsi"/>
                <w:noProof/>
                <w:lang w:eastAsia="de-DE"/>
              </w:rPr>
              <w:tab/>
            </w:r>
            <w:r w:rsidR="00912D03" w:rsidRPr="00982875">
              <w:rPr>
                <w:rStyle w:val="Hyperlink"/>
                <w:noProof/>
              </w:rPr>
              <w:t>Verwendete Systeme und Programme</w:t>
            </w:r>
            <w:r w:rsidR="00912D03">
              <w:rPr>
                <w:noProof/>
                <w:webHidden/>
              </w:rPr>
              <w:tab/>
            </w:r>
            <w:r w:rsidR="00912D03">
              <w:rPr>
                <w:noProof/>
                <w:webHidden/>
              </w:rPr>
              <w:fldChar w:fldCharType="begin"/>
            </w:r>
            <w:r w:rsidR="00912D03">
              <w:rPr>
                <w:noProof/>
                <w:webHidden/>
              </w:rPr>
              <w:instrText xml:space="preserve"> PAGEREF _Toc21211605 \h </w:instrText>
            </w:r>
            <w:r w:rsidR="00912D03">
              <w:rPr>
                <w:noProof/>
                <w:webHidden/>
              </w:rPr>
            </w:r>
            <w:r w:rsidR="00912D03">
              <w:rPr>
                <w:noProof/>
                <w:webHidden/>
              </w:rPr>
              <w:fldChar w:fldCharType="separate"/>
            </w:r>
            <w:r w:rsidR="00912D03">
              <w:rPr>
                <w:noProof/>
                <w:webHidden/>
              </w:rPr>
              <w:t>2</w:t>
            </w:r>
            <w:r w:rsidR="00912D03">
              <w:rPr>
                <w:noProof/>
                <w:webHidden/>
              </w:rPr>
              <w:fldChar w:fldCharType="end"/>
            </w:r>
          </w:hyperlink>
        </w:p>
        <w:p w14:paraId="23F35329" w14:textId="5B311A8A" w:rsidR="00912D03" w:rsidRDefault="0016664B">
          <w:pPr>
            <w:pStyle w:val="Verzeichnis3"/>
            <w:tabs>
              <w:tab w:val="left" w:pos="1320"/>
              <w:tab w:val="right" w:leader="dot" w:pos="9062"/>
            </w:tabs>
            <w:rPr>
              <w:rFonts w:asciiTheme="minorHAnsi" w:eastAsiaTheme="minorEastAsia" w:hAnsiTheme="minorHAnsi"/>
              <w:noProof/>
              <w:lang w:eastAsia="de-DE"/>
            </w:rPr>
          </w:pPr>
          <w:hyperlink w:anchor="_Toc21211606" w:history="1">
            <w:r w:rsidR="00912D03" w:rsidRPr="00982875">
              <w:rPr>
                <w:rStyle w:val="Hyperlink"/>
                <w:noProof/>
              </w:rPr>
              <w:t>3.1.1.</w:t>
            </w:r>
            <w:r w:rsidR="00912D03">
              <w:rPr>
                <w:rFonts w:asciiTheme="minorHAnsi" w:eastAsiaTheme="minorEastAsia" w:hAnsiTheme="minorHAnsi"/>
                <w:noProof/>
                <w:lang w:eastAsia="de-DE"/>
              </w:rPr>
              <w:tab/>
            </w:r>
            <w:r w:rsidR="00912D03" w:rsidRPr="00982875">
              <w:rPr>
                <w:rStyle w:val="Hyperlink"/>
                <w:noProof/>
              </w:rPr>
              <w:t>Projektverwaltung</w:t>
            </w:r>
            <w:r w:rsidR="00912D03">
              <w:rPr>
                <w:noProof/>
                <w:webHidden/>
              </w:rPr>
              <w:tab/>
            </w:r>
            <w:r w:rsidR="00912D03">
              <w:rPr>
                <w:noProof/>
                <w:webHidden/>
              </w:rPr>
              <w:fldChar w:fldCharType="begin"/>
            </w:r>
            <w:r w:rsidR="00912D03">
              <w:rPr>
                <w:noProof/>
                <w:webHidden/>
              </w:rPr>
              <w:instrText xml:space="preserve"> PAGEREF _Toc21211606 \h </w:instrText>
            </w:r>
            <w:r w:rsidR="00912D03">
              <w:rPr>
                <w:noProof/>
                <w:webHidden/>
              </w:rPr>
            </w:r>
            <w:r w:rsidR="00912D03">
              <w:rPr>
                <w:noProof/>
                <w:webHidden/>
              </w:rPr>
              <w:fldChar w:fldCharType="separate"/>
            </w:r>
            <w:r w:rsidR="00912D03">
              <w:rPr>
                <w:noProof/>
                <w:webHidden/>
              </w:rPr>
              <w:t>2</w:t>
            </w:r>
            <w:r w:rsidR="00912D03">
              <w:rPr>
                <w:noProof/>
                <w:webHidden/>
              </w:rPr>
              <w:fldChar w:fldCharType="end"/>
            </w:r>
          </w:hyperlink>
        </w:p>
        <w:p w14:paraId="48CA01B1" w14:textId="42882CC7" w:rsidR="00912D03" w:rsidRDefault="0016664B">
          <w:pPr>
            <w:pStyle w:val="Verzeichnis3"/>
            <w:tabs>
              <w:tab w:val="left" w:pos="1320"/>
              <w:tab w:val="right" w:leader="dot" w:pos="9062"/>
            </w:tabs>
            <w:rPr>
              <w:rFonts w:asciiTheme="minorHAnsi" w:eastAsiaTheme="minorEastAsia" w:hAnsiTheme="minorHAnsi"/>
              <w:noProof/>
              <w:lang w:eastAsia="de-DE"/>
            </w:rPr>
          </w:pPr>
          <w:hyperlink w:anchor="_Toc21211607" w:history="1">
            <w:r w:rsidR="00912D03" w:rsidRPr="00982875">
              <w:rPr>
                <w:rStyle w:val="Hyperlink"/>
                <w:noProof/>
              </w:rPr>
              <w:t>3.1.2.</w:t>
            </w:r>
            <w:r w:rsidR="00912D03">
              <w:rPr>
                <w:rFonts w:asciiTheme="minorHAnsi" w:eastAsiaTheme="minorEastAsia" w:hAnsiTheme="minorHAnsi"/>
                <w:noProof/>
                <w:lang w:eastAsia="de-DE"/>
              </w:rPr>
              <w:tab/>
            </w:r>
            <w:r w:rsidR="00912D03" w:rsidRPr="00982875">
              <w:rPr>
                <w:rStyle w:val="Hyperlink"/>
                <w:noProof/>
              </w:rPr>
              <w:t>Verwendete Software</w:t>
            </w:r>
            <w:r w:rsidR="00912D03">
              <w:rPr>
                <w:noProof/>
                <w:webHidden/>
              </w:rPr>
              <w:tab/>
            </w:r>
            <w:r w:rsidR="00912D03">
              <w:rPr>
                <w:noProof/>
                <w:webHidden/>
              </w:rPr>
              <w:fldChar w:fldCharType="begin"/>
            </w:r>
            <w:r w:rsidR="00912D03">
              <w:rPr>
                <w:noProof/>
                <w:webHidden/>
              </w:rPr>
              <w:instrText xml:space="preserve"> PAGEREF _Toc21211607 \h </w:instrText>
            </w:r>
            <w:r w:rsidR="00912D03">
              <w:rPr>
                <w:noProof/>
                <w:webHidden/>
              </w:rPr>
            </w:r>
            <w:r w:rsidR="00912D03">
              <w:rPr>
                <w:noProof/>
                <w:webHidden/>
              </w:rPr>
              <w:fldChar w:fldCharType="separate"/>
            </w:r>
            <w:r w:rsidR="00912D03">
              <w:rPr>
                <w:noProof/>
                <w:webHidden/>
              </w:rPr>
              <w:t>2</w:t>
            </w:r>
            <w:r w:rsidR="00912D03">
              <w:rPr>
                <w:noProof/>
                <w:webHidden/>
              </w:rPr>
              <w:fldChar w:fldCharType="end"/>
            </w:r>
          </w:hyperlink>
        </w:p>
        <w:p w14:paraId="08AFCD2E" w14:textId="05914D84" w:rsidR="00912D03" w:rsidRDefault="0016664B">
          <w:pPr>
            <w:pStyle w:val="Verzeichnis2"/>
            <w:tabs>
              <w:tab w:val="left" w:pos="880"/>
              <w:tab w:val="right" w:leader="dot" w:pos="9062"/>
            </w:tabs>
            <w:rPr>
              <w:rFonts w:asciiTheme="minorHAnsi" w:eastAsiaTheme="minorEastAsia" w:hAnsiTheme="minorHAnsi"/>
              <w:noProof/>
              <w:lang w:eastAsia="de-DE"/>
            </w:rPr>
          </w:pPr>
          <w:hyperlink w:anchor="_Toc21211608" w:history="1">
            <w:r w:rsidR="00912D03" w:rsidRPr="00982875">
              <w:rPr>
                <w:rStyle w:val="Hyperlink"/>
                <w:noProof/>
              </w:rPr>
              <w:t>3.2.</w:t>
            </w:r>
            <w:r w:rsidR="00912D03">
              <w:rPr>
                <w:rFonts w:asciiTheme="minorHAnsi" w:eastAsiaTheme="minorEastAsia" w:hAnsiTheme="minorHAnsi"/>
                <w:noProof/>
                <w:lang w:eastAsia="de-DE"/>
              </w:rPr>
              <w:tab/>
            </w:r>
            <w:r w:rsidR="00912D03" w:rsidRPr="00982875">
              <w:rPr>
                <w:rStyle w:val="Hyperlink"/>
                <w:noProof/>
              </w:rPr>
              <w:t>Soll – Planung</w:t>
            </w:r>
            <w:r w:rsidR="00912D03">
              <w:rPr>
                <w:noProof/>
                <w:webHidden/>
              </w:rPr>
              <w:tab/>
            </w:r>
            <w:r w:rsidR="00912D03">
              <w:rPr>
                <w:noProof/>
                <w:webHidden/>
              </w:rPr>
              <w:fldChar w:fldCharType="begin"/>
            </w:r>
            <w:r w:rsidR="00912D03">
              <w:rPr>
                <w:noProof/>
                <w:webHidden/>
              </w:rPr>
              <w:instrText xml:space="preserve"> PAGEREF _Toc21211608 \h </w:instrText>
            </w:r>
            <w:r w:rsidR="00912D03">
              <w:rPr>
                <w:noProof/>
                <w:webHidden/>
              </w:rPr>
            </w:r>
            <w:r w:rsidR="00912D03">
              <w:rPr>
                <w:noProof/>
                <w:webHidden/>
              </w:rPr>
              <w:fldChar w:fldCharType="separate"/>
            </w:r>
            <w:r w:rsidR="00912D03">
              <w:rPr>
                <w:noProof/>
                <w:webHidden/>
              </w:rPr>
              <w:t>2</w:t>
            </w:r>
            <w:r w:rsidR="00912D03">
              <w:rPr>
                <w:noProof/>
                <w:webHidden/>
              </w:rPr>
              <w:fldChar w:fldCharType="end"/>
            </w:r>
          </w:hyperlink>
        </w:p>
        <w:p w14:paraId="5B5F0413" w14:textId="7F34354D" w:rsidR="00912D03" w:rsidRDefault="0016664B">
          <w:pPr>
            <w:pStyle w:val="Verzeichnis3"/>
            <w:tabs>
              <w:tab w:val="left" w:pos="1320"/>
              <w:tab w:val="right" w:leader="dot" w:pos="9062"/>
            </w:tabs>
            <w:rPr>
              <w:rFonts w:asciiTheme="minorHAnsi" w:eastAsiaTheme="minorEastAsia" w:hAnsiTheme="minorHAnsi"/>
              <w:noProof/>
              <w:lang w:eastAsia="de-DE"/>
            </w:rPr>
          </w:pPr>
          <w:hyperlink w:anchor="_Toc21211609" w:history="1">
            <w:r w:rsidR="00912D03" w:rsidRPr="00982875">
              <w:rPr>
                <w:rStyle w:val="Hyperlink"/>
                <w:noProof/>
              </w:rPr>
              <w:t>3.2.1.</w:t>
            </w:r>
            <w:r w:rsidR="00912D03">
              <w:rPr>
                <w:rFonts w:asciiTheme="minorHAnsi" w:eastAsiaTheme="minorEastAsia" w:hAnsiTheme="minorHAnsi"/>
                <w:noProof/>
                <w:lang w:eastAsia="de-DE"/>
              </w:rPr>
              <w:tab/>
            </w:r>
            <w:r w:rsidR="00912D03" w:rsidRPr="00982875">
              <w:rPr>
                <w:rStyle w:val="Hyperlink"/>
                <w:noProof/>
              </w:rPr>
              <w:t>Konzeption</w:t>
            </w:r>
            <w:r w:rsidR="00912D03">
              <w:rPr>
                <w:noProof/>
                <w:webHidden/>
              </w:rPr>
              <w:tab/>
            </w:r>
            <w:r w:rsidR="00912D03">
              <w:rPr>
                <w:noProof/>
                <w:webHidden/>
              </w:rPr>
              <w:fldChar w:fldCharType="begin"/>
            </w:r>
            <w:r w:rsidR="00912D03">
              <w:rPr>
                <w:noProof/>
                <w:webHidden/>
              </w:rPr>
              <w:instrText xml:space="preserve"> PAGEREF _Toc21211609 \h </w:instrText>
            </w:r>
            <w:r w:rsidR="00912D03">
              <w:rPr>
                <w:noProof/>
                <w:webHidden/>
              </w:rPr>
            </w:r>
            <w:r w:rsidR="00912D03">
              <w:rPr>
                <w:noProof/>
                <w:webHidden/>
              </w:rPr>
              <w:fldChar w:fldCharType="separate"/>
            </w:r>
            <w:r w:rsidR="00912D03">
              <w:rPr>
                <w:noProof/>
                <w:webHidden/>
              </w:rPr>
              <w:t>2</w:t>
            </w:r>
            <w:r w:rsidR="00912D03">
              <w:rPr>
                <w:noProof/>
                <w:webHidden/>
              </w:rPr>
              <w:fldChar w:fldCharType="end"/>
            </w:r>
          </w:hyperlink>
        </w:p>
        <w:p w14:paraId="672C26BD" w14:textId="475EC5F1" w:rsidR="00912D03" w:rsidRDefault="0016664B">
          <w:pPr>
            <w:pStyle w:val="Verzeichnis3"/>
            <w:tabs>
              <w:tab w:val="left" w:pos="1320"/>
              <w:tab w:val="right" w:leader="dot" w:pos="9062"/>
            </w:tabs>
            <w:rPr>
              <w:rFonts w:asciiTheme="minorHAnsi" w:eastAsiaTheme="minorEastAsia" w:hAnsiTheme="minorHAnsi"/>
              <w:noProof/>
              <w:lang w:eastAsia="de-DE"/>
            </w:rPr>
          </w:pPr>
          <w:hyperlink w:anchor="_Toc21211610" w:history="1">
            <w:r w:rsidR="00912D03" w:rsidRPr="00982875">
              <w:rPr>
                <w:rStyle w:val="Hyperlink"/>
                <w:noProof/>
              </w:rPr>
              <w:t>3.2.2.</w:t>
            </w:r>
            <w:r w:rsidR="00912D03">
              <w:rPr>
                <w:rFonts w:asciiTheme="minorHAnsi" w:eastAsiaTheme="minorEastAsia" w:hAnsiTheme="minorHAnsi"/>
                <w:noProof/>
                <w:lang w:eastAsia="de-DE"/>
              </w:rPr>
              <w:tab/>
            </w:r>
            <w:r w:rsidR="00912D03" w:rsidRPr="00982875">
              <w:rPr>
                <w:rStyle w:val="Hyperlink"/>
                <w:noProof/>
              </w:rPr>
              <w:t>Aufbau</w:t>
            </w:r>
            <w:r w:rsidR="00912D03">
              <w:rPr>
                <w:noProof/>
                <w:webHidden/>
              </w:rPr>
              <w:tab/>
            </w:r>
            <w:r w:rsidR="00912D03">
              <w:rPr>
                <w:noProof/>
                <w:webHidden/>
              </w:rPr>
              <w:fldChar w:fldCharType="begin"/>
            </w:r>
            <w:r w:rsidR="00912D03">
              <w:rPr>
                <w:noProof/>
                <w:webHidden/>
              </w:rPr>
              <w:instrText xml:space="preserve"> PAGEREF _Toc21211610 \h </w:instrText>
            </w:r>
            <w:r w:rsidR="00912D03">
              <w:rPr>
                <w:noProof/>
                <w:webHidden/>
              </w:rPr>
            </w:r>
            <w:r w:rsidR="00912D03">
              <w:rPr>
                <w:noProof/>
                <w:webHidden/>
              </w:rPr>
              <w:fldChar w:fldCharType="separate"/>
            </w:r>
            <w:r w:rsidR="00912D03">
              <w:rPr>
                <w:noProof/>
                <w:webHidden/>
              </w:rPr>
              <w:t>2</w:t>
            </w:r>
            <w:r w:rsidR="00912D03">
              <w:rPr>
                <w:noProof/>
                <w:webHidden/>
              </w:rPr>
              <w:fldChar w:fldCharType="end"/>
            </w:r>
          </w:hyperlink>
        </w:p>
        <w:p w14:paraId="23D718B3" w14:textId="6917A28A" w:rsidR="00912D03" w:rsidRDefault="0016664B">
          <w:pPr>
            <w:pStyle w:val="Verzeichnis3"/>
            <w:tabs>
              <w:tab w:val="left" w:pos="1320"/>
              <w:tab w:val="right" w:leader="dot" w:pos="9062"/>
            </w:tabs>
            <w:rPr>
              <w:rFonts w:asciiTheme="minorHAnsi" w:eastAsiaTheme="minorEastAsia" w:hAnsiTheme="minorHAnsi"/>
              <w:noProof/>
              <w:lang w:eastAsia="de-DE"/>
            </w:rPr>
          </w:pPr>
          <w:hyperlink w:anchor="_Toc21211611" w:history="1">
            <w:r w:rsidR="00912D03" w:rsidRPr="00982875">
              <w:rPr>
                <w:rStyle w:val="Hyperlink"/>
                <w:noProof/>
              </w:rPr>
              <w:t>3.2.3.</w:t>
            </w:r>
            <w:r w:rsidR="00912D03">
              <w:rPr>
                <w:rFonts w:asciiTheme="minorHAnsi" w:eastAsiaTheme="minorEastAsia" w:hAnsiTheme="minorHAnsi"/>
                <w:noProof/>
                <w:lang w:eastAsia="de-DE"/>
              </w:rPr>
              <w:tab/>
            </w:r>
            <w:r w:rsidR="00912D03" w:rsidRPr="00982875">
              <w:rPr>
                <w:rStyle w:val="Hyperlink"/>
                <w:noProof/>
              </w:rPr>
              <w:t>Software – Planung</w:t>
            </w:r>
            <w:r w:rsidR="00912D03">
              <w:rPr>
                <w:noProof/>
                <w:webHidden/>
              </w:rPr>
              <w:tab/>
            </w:r>
            <w:r w:rsidR="00912D03">
              <w:rPr>
                <w:noProof/>
                <w:webHidden/>
              </w:rPr>
              <w:fldChar w:fldCharType="begin"/>
            </w:r>
            <w:r w:rsidR="00912D03">
              <w:rPr>
                <w:noProof/>
                <w:webHidden/>
              </w:rPr>
              <w:instrText xml:space="preserve"> PAGEREF _Toc21211611 \h </w:instrText>
            </w:r>
            <w:r w:rsidR="00912D03">
              <w:rPr>
                <w:noProof/>
                <w:webHidden/>
              </w:rPr>
            </w:r>
            <w:r w:rsidR="00912D03">
              <w:rPr>
                <w:noProof/>
                <w:webHidden/>
              </w:rPr>
              <w:fldChar w:fldCharType="separate"/>
            </w:r>
            <w:r w:rsidR="00912D03">
              <w:rPr>
                <w:noProof/>
                <w:webHidden/>
              </w:rPr>
              <w:t>4</w:t>
            </w:r>
            <w:r w:rsidR="00912D03">
              <w:rPr>
                <w:noProof/>
                <w:webHidden/>
              </w:rPr>
              <w:fldChar w:fldCharType="end"/>
            </w:r>
          </w:hyperlink>
        </w:p>
        <w:p w14:paraId="0DDB3E0F" w14:textId="275C8E6C" w:rsidR="00912D03" w:rsidRDefault="0016664B">
          <w:pPr>
            <w:pStyle w:val="Verzeichnis3"/>
            <w:tabs>
              <w:tab w:val="left" w:pos="1320"/>
              <w:tab w:val="right" w:leader="dot" w:pos="9062"/>
            </w:tabs>
            <w:rPr>
              <w:rFonts w:asciiTheme="minorHAnsi" w:eastAsiaTheme="minorEastAsia" w:hAnsiTheme="minorHAnsi"/>
              <w:noProof/>
              <w:lang w:eastAsia="de-DE"/>
            </w:rPr>
          </w:pPr>
          <w:hyperlink w:anchor="_Toc21211612" w:history="1">
            <w:r w:rsidR="00912D03" w:rsidRPr="00982875">
              <w:rPr>
                <w:rStyle w:val="Hyperlink"/>
                <w:noProof/>
              </w:rPr>
              <w:t>3.2.4.</w:t>
            </w:r>
            <w:r w:rsidR="00912D03">
              <w:rPr>
                <w:rFonts w:asciiTheme="minorHAnsi" w:eastAsiaTheme="minorEastAsia" w:hAnsiTheme="minorHAnsi"/>
                <w:noProof/>
                <w:lang w:eastAsia="de-DE"/>
              </w:rPr>
              <w:tab/>
            </w:r>
            <w:r w:rsidR="00912D03" w:rsidRPr="00982875">
              <w:rPr>
                <w:rStyle w:val="Hyperlink"/>
                <w:noProof/>
              </w:rPr>
              <w:t>Hardware – Planung</w:t>
            </w:r>
            <w:r w:rsidR="00912D03">
              <w:rPr>
                <w:noProof/>
                <w:webHidden/>
              </w:rPr>
              <w:tab/>
            </w:r>
            <w:r w:rsidR="00912D03">
              <w:rPr>
                <w:noProof/>
                <w:webHidden/>
              </w:rPr>
              <w:fldChar w:fldCharType="begin"/>
            </w:r>
            <w:r w:rsidR="00912D03">
              <w:rPr>
                <w:noProof/>
                <w:webHidden/>
              </w:rPr>
              <w:instrText xml:space="preserve"> PAGEREF _Toc21211612 \h </w:instrText>
            </w:r>
            <w:r w:rsidR="00912D03">
              <w:rPr>
                <w:noProof/>
                <w:webHidden/>
              </w:rPr>
            </w:r>
            <w:r w:rsidR="00912D03">
              <w:rPr>
                <w:noProof/>
                <w:webHidden/>
              </w:rPr>
              <w:fldChar w:fldCharType="separate"/>
            </w:r>
            <w:r w:rsidR="00912D03">
              <w:rPr>
                <w:noProof/>
                <w:webHidden/>
              </w:rPr>
              <w:t>5</w:t>
            </w:r>
            <w:r w:rsidR="00912D03">
              <w:rPr>
                <w:noProof/>
                <w:webHidden/>
              </w:rPr>
              <w:fldChar w:fldCharType="end"/>
            </w:r>
          </w:hyperlink>
        </w:p>
        <w:p w14:paraId="2EE86D50" w14:textId="2AC4A5DE" w:rsidR="00912D03" w:rsidRDefault="0016664B">
          <w:pPr>
            <w:pStyle w:val="Verzeichnis3"/>
            <w:tabs>
              <w:tab w:val="left" w:pos="1320"/>
              <w:tab w:val="right" w:leader="dot" w:pos="9062"/>
            </w:tabs>
            <w:rPr>
              <w:rFonts w:asciiTheme="minorHAnsi" w:eastAsiaTheme="minorEastAsia" w:hAnsiTheme="minorHAnsi"/>
              <w:noProof/>
              <w:lang w:eastAsia="de-DE"/>
            </w:rPr>
          </w:pPr>
          <w:hyperlink w:anchor="_Toc21211613" w:history="1">
            <w:r w:rsidR="00912D03" w:rsidRPr="00982875">
              <w:rPr>
                <w:rStyle w:val="Hyperlink"/>
                <w:noProof/>
              </w:rPr>
              <w:t>3.2.5.</w:t>
            </w:r>
            <w:r w:rsidR="00912D03">
              <w:rPr>
                <w:rFonts w:asciiTheme="minorHAnsi" w:eastAsiaTheme="minorEastAsia" w:hAnsiTheme="minorHAnsi"/>
                <w:noProof/>
                <w:lang w:eastAsia="de-DE"/>
              </w:rPr>
              <w:tab/>
            </w:r>
            <w:r w:rsidR="00912D03" w:rsidRPr="00982875">
              <w:rPr>
                <w:rStyle w:val="Hyperlink"/>
                <w:noProof/>
              </w:rPr>
              <w:t>Schaltplan</w:t>
            </w:r>
            <w:r w:rsidR="00912D03">
              <w:rPr>
                <w:noProof/>
                <w:webHidden/>
              </w:rPr>
              <w:tab/>
            </w:r>
            <w:r w:rsidR="00912D03">
              <w:rPr>
                <w:noProof/>
                <w:webHidden/>
              </w:rPr>
              <w:fldChar w:fldCharType="begin"/>
            </w:r>
            <w:r w:rsidR="00912D03">
              <w:rPr>
                <w:noProof/>
                <w:webHidden/>
              </w:rPr>
              <w:instrText xml:space="preserve"> PAGEREF _Toc21211613 \h </w:instrText>
            </w:r>
            <w:r w:rsidR="00912D03">
              <w:rPr>
                <w:noProof/>
                <w:webHidden/>
              </w:rPr>
            </w:r>
            <w:r w:rsidR="00912D03">
              <w:rPr>
                <w:noProof/>
                <w:webHidden/>
              </w:rPr>
              <w:fldChar w:fldCharType="separate"/>
            </w:r>
            <w:r w:rsidR="00912D03">
              <w:rPr>
                <w:noProof/>
                <w:webHidden/>
              </w:rPr>
              <w:t>6</w:t>
            </w:r>
            <w:r w:rsidR="00912D03">
              <w:rPr>
                <w:noProof/>
                <w:webHidden/>
              </w:rPr>
              <w:fldChar w:fldCharType="end"/>
            </w:r>
          </w:hyperlink>
        </w:p>
        <w:p w14:paraId="25B661D1" w14:textId="16AFECFF" w:rsidR="00912D03" w:rsidRDefault="0016664B">
          <w:pPr>
            <w:pStyle w:val="Verzeichnis2"/>
            <w:tabs>
              <w:tab w:val="left" w:pos="880"/>
              <w:tab w:val="right" w:leader="dot" w:pos="9062"/>
            </w:tabs>
            <w:rPr>
              <w:rFonts w:asciiTheme="minorHAnsi" w:eastAsiaTheme="minorEastAsia" w:hAnsiTheme="minorHAnsi"/>
              <w:noProof/>
              <w:lang w:eastAsia="de-DE"/>
            </w:rPr>
          </w:pPr>
          <w:hyperlink w:anchor="_Toc21211614" w:history="1">
            <w:r w:rsidR="00912D03" w:rsidRPr="00982875">
              <w:rPr>
                <w:rStyle w:val="Hyperlink"/>
                <w:noProof/>
              </w:rPr>
              <w:t>3.3.</w:t>
            </w:r>
            <w:r w:rsidR="00912D03">
              <w:rPr>
                <w:rFonts w:asciiTheme="minorHAnsi" w:eastAsiaTheme="minorEastAsia" w:hAnsiTheme="minorHAnsi"/>
                <w:noProof/>
                <w:lang w:eastAsia="de-DE"/>
              </w:rPr>
              <w:tab/>
            </w:r>
            <w:r w:rsidR="00912D03" w:rsidRPr="00982875">
              <w:rPr>
                <w:rStyle w:val="Hyperlink"/>
                <w:noProof/>
              </w:rPr>
              <w:t>Zeitplanung</w:t>
            </w:r>
            <w:r w:rsidR="00912D03">
              <w:rPr>
                <w:noProof/>
                <w:webHidden/>
              </w:rPr>
              <w:tab/>
            </w:r>
            <w:r w:rsidR="00912D03">
              <w:rPr>
                <w:noProof/>
                <w:webHidden/>
              </w:rPr>
              <w:fldChar w:fldCharType="begin"/>
            </w:r>
            <w:r w:rsidR="00912D03">
              <w:rPr>
                <w:noProof/>
                <w:webHidden/>
              </w:rPr>
              <w:instrText xml:space="preserve"> PAGEREF _Toc21211614 \h </w:instrText>
            </w:r>
            <w:r w:rsidR="00912D03">
              <w:rPr>
                <w:noProof/>
                <w:webHidden/>
              </w:rPr>
            </w:r>
            <w:r w:rsidR="00912D03">
              <w:rPr>
                <w:noProof/>
                <w:webHidden/>
              </w:rPr>
              <w:fldChar w:fldCharType="separate"/>
            </w:r>
            <w:r w:rsidR="00912D03">
              <w:rPr>
                <w:noProof/>
                <w:webHidden/>
              </w:rPr>
              <w:t>8</w:t>
            </w:r>
            <w:r w:rsidR="00912D03">
              <w:rPr>
                <w:noProof/>
                <w:webHidden/>
              </w:rPr>
              <w:fldChar w:fldCharType="end"/>
            </w:r>
          </w:hyperlink>
        </w:p>
        <w:p w14:paraId="60D35AE7" w14:textId="07D9BCEA" w:rsidR="00912D03" w:rsidRDefault="0016664B">
          <w:pPr>
            <w:pStyle w:val="Verzeichnis1"/>
            <w:tabs>
              <w:tab w:val="left" w:pos="440"/>
              <w:tab w:val="right" w:leader="dot" w:pos="9062"/>
            </w:tabs>
            <w:rPr>
              <w:rFonts w:asciiTheme="minorHAnsi" w:eastAsiaTheme="minorEastAsia" w:hAnsiTheme="minorHAnsi"/>
              <w:noProof/>
              <w:lang w:eastAsia="de-DE"/>
            </w:rPr>
          </w:pPr>
          <w:hyperlink w:anchor="_Toc21211615" w:history="1">
            <w:r w:rsidR="00912D03" w:rsidRPr="00982875">
              <w:rPr>
                <w:rStyle w:val="Hyperlink"/>
                <w:noProof/>
              </w:rPr>
              <w:t>4.</w:t>
            </w:r>
            <w:r w:rsidR="00912D03">
              <w:rPr>
                <w:rFonts w:asciiTheme="minorHAnsi" w:eastAsiaTheme="minorEastAsia" w:hAnsiTheme="minorHAnsi"/>
                <w:noProof/>
                <w:lang w:eastAsia="de-DE"/>
              </w:rPr>
              <w:tab/>
            </w:r>
            <w:r w:rsidR="00912D03" w:rsidRPr="00982875">
              <w:rPr>
                <w:rStyle w:val="Hyperlink"/>
                <w:noProof/>
              </w:rPr>
              <w:t>Realisierung</w:t>
            </w:r>
            <w:r w:rsidR="00912D03">
              <w:rPr>
                <w:noProof/>
                <w:webHidden/>
              </w:rPr>
              <w:tab/>
            </w:r>
            <w:r w:rsidR="00912D03">
              <w:rPr>
                <w:noProof/>
                <w:webHidden/>
              </w:rPr>
              <w:fldChar w:fldCharType="begin"/>
            </w:r>
            <w:r w:rsidR="00912D03">
              <w:rPr>
                <w:noProof/>
                <w:webHidden/>
              </w:rPr>
              <w:instrText xml:space="preserve"> PAGEREF _Toc21211615 \h </w:instrText>
            </w:r>
            <w:r w:rsidR="00912D03">
              <w:rPr>
                <w:noProof/>
                <w:webHidden/>
              </w:rPr>
            </w:r>
            <w:r w:rsidR="00912D03">
              <w:rPr>
                <w:noProof/>
                <w:webHidden/>
              </w:rPr>
              <w:fldChar w:fldCharType="separate"/>
            </w:r>
            <w:r w:rsidR="00912D03">
              <w:rPr>
                <w:noProof/>
                <w:webHidden/>
              </w:rPr>
              <w:t>9</w:t>
            </w:r>
            <w:r w:rsidR="00912D03">
              <w:rPr>
                <w:noProof/>
                <w:webHidden/>
              </w:rPr>
              <w:fldChar w:fldCharType="end"/>
            </w:r>
          </w:hyperlink>
        </w:p>
        <w:p w14:paraId="275330CD" w14:textId="2ABD0DA2" w:rsidR="00912D03" w:rsidRDefault="0016664B">
          <w:pPr>
            <w:pStyle w:val="Verzeichnis2"/>
            <w:tabs>
              <w:tab w:val="left" w:pos="880"/>
              <w:tab w:val="right" w:leader="dot" w:pos="9062"/>
            </w:tabs>
            <w:rPr>
              <w:rFonts w:asciiTheme="minorHAnsi" w:eastAsiaTheme="minorEastAsia" w:hAnsiTheme="minorHAnsi"/>
              <w:noProof/>
              <w:lang w:eastAsia="de-DE"/>
            </w:rPr>
          </w:pPr>
          <w:hyperlink w:anchor="_Toc21211616" w:history="1">
            <w:r w:rsidR="00912D03" w:rsidRPr="00982875">
              <w:rPr>
                <w:rStyle w:val="Hyperlink"/>
                <w:noProof/>
              </w:rPr>
              <w:t>4.1.</w:t>
            </w:r>
            <w:r w:rsidR="00912D03">
              <w:rPr>
                <w:rFonts w:asciiTheme="minorHAnsi" w:eastAsiaTheme="minorEastAsia" w:hAnsiTheme="minorHAnsi"/>
                <w:noProof/>
                <w:lang w:eastAsia="de-DE"/>
              </w:rPr>
              <w:tab/>
            </w:r>
            <w:r w:rsidR="00912D03" w:rsidRPr="00982875">
              <w:rPr>
                <w:rStyle w:val="Hyperlink"/>
                <w:noProof/>
              </w:rPr>
              <w:t>Aufbau Hardware</w:t>
            </w:r>
            <w:r w:rsidR="00912D03">
              <w:rPr>
                <w:noProof/>
                <w:webHidden/>
              </w:rPr>
              <w:tab/>
            </w:r>
            <w:r w:rsidR="00912D03">
              <w:rPr>
                <w:noProof/>
                <w:webHidden/>
              </w:rPr>
              <w:fldChar w:fldCharType="begin"/>
            </w:r>
            <w:r w:rsidR="00912D03">
              <w:rPr>
                <w:noProof/>
                <w:webHidden/>
              </w:rPr>
              <w:instrText xml:space="preserve"> PAGEREF _Toc21211616 \h </w:instrText>
            </w:r>
            <w:r w:rsidR="00912D03">
              <w:rPr>
                <w:noProof/>
                <w:webHidden/>
              </w:rPr>
            </w:r>
            <w:r w:rsidR="00912D03">
              <w:rPr>
                <w:noProof/>
                <w:webHidden/>
              </w:rPr>
              <w:fldChar w:fldCharType="separate"/>
            </w:r>
            <w:r w:rsidR="00912D03">
              <w:rPr>
                <w:noProof/>
                <w:webHidden/>
              </w:rPr>
              <w:t>9</w:t>
            </w:r>
            <w:r w:rsidR="00912D03">
              <w:rPr>
                <w:noProof/>
                <w:webHidden/>
              </w:rPr>
              <w:fldChar w:fldCharType="end"/>
            </w:r>
          </w:hyperlink>
        </w:p>
        <w:p w14:paraId="3D83FCFE" w14:textId="51172B02" w:rsidR="00912D03" w:rsidRDefault="0016664B">
          <w:pPr>
            <w:pStyle w:val="Verzeichnis2"/>
            <w:tabs>
              <w:tab w:val="left" w:pos="880"/>
              <w:tab w:val="right" w:leader="dot" w:pos="9062"/>
            </w:tabs>
            <w:rPr>
              <w:rFonts w:asciiTheme="minorHAnsi" w:eastAsiaTheme="minorEastAsia" w:hAnsiTheme="minorHAnsi"/>
              <w:noProof/>
              <w:lang w:eastAsia="de-DE"/>
            </w:rPr>
          </w:pPr>
          <w:hyperlink w:anchor="_Toc21211617" w:history="1">
            <w:r w:rsidR="00912D03" w:rsidRPr="00982875">
              <w:rPr>
                <w:rStyle w:val="Hyperlink"/>
                <w:noProof/>
              </w:rPr>
              <w:t>4.2.</w:t>
            </w:r>
            <w:r w:rsidR="00912D03">
              <w:rPr>
                <w:rFonts w:asciiTheme="minorHAnsi" w:eastAsiaTheme="minorEastAsia" w:hAnsiTheme="minorHAnsi"/>
                <w:noProof/>
                <w:lang w:eastAsia="de-DE"/>
              </w:rPr>
              <w:tab/>
            </w:r>
            <w:r w:rsidR="00912D03" w:rsidRPr="00982875">
              <w:rPr>
                <w:rStyle w:val="Hyperlink"/>
                <w:noProof/>
              </w:rPr>
              <w:t>Programmierung</w:t>
            </w:r>
            <w:r w:rsidR="00912D03">
              <w:rPr>
                <w:noProof/>
                <w:webHidden/>
              </w:rPr>
              <w:tab/>
            </w:r>
            <w:r w:rsidR="00912D03">
              <w:rPr>
                <w:noProof/>
                <w:webHidden/>
              </w:rPr>
              <w:fldChar w:fldCharType="begin"/>
            </w:r>
            <w:r w:rsidR="00912D03">
              <w:rPr>
                <w:noProof/>
                <w:webHidden/>
              </w:rPr>
              <w:instrText xml:space="preserve"> PAGEREF _Toc21211617 \h </w:instrText>
            </w:r>
            <w:r w:rsidR="00912D03">
              <w:rPr>
                <w:noProof/>
                <w:webHidden/>
              </w:rPr>
            </w:r>
            <w:r w:rsidR="00912D03">
              <w:rPr>
                <w:noProof/>
                <w:webHidden/>
              </w:rPr>
              <w:fldChar w:fldCharType="separate"/>
            </w:r>
            <w:r w:rsidR="00912D03">
              <w:rPr>
                <w:noProof/>
                <w:webHidden/>
              </w:rPr>
              <w:t>9</w:t>
            </w:r>
            <w:r w:rsidR="00912D03">
              <w:rPr>
                <w:noProof/>
                <w:webHidden/>
              </w:rPr>
              <w:fldChar w:fldCharType="end"/>
            </w:r>
          </w:hyperlink>
        </w:p>
        <w:p w14:paraId="0B8D71EC" w14:textId="00161388" w:rsidR="00912D03" w:rsidRDefault="0016664B">
          <w:pPr>
            <w:pStyle w:val="Verzeichnis3"/>
            <w:tabs>
              <w:tab w:val="left" w:pos="1320"/>
              <w:tab w:val="right" w:leader="dot" w:pos="9062"/>
            </w:tabs>
            <w:rPr>
              <w:rFonts w:asciiTheme="minorHAnsi" w:eastAsiaTheme="minorEastAsia" w:hAnsiTheme="minorHAnsi"/>
              <w:noProof/>
              <w:lang w:eastAsia="de-DE"/>
            </w:rPr>
          </w:pPr>
          <w:hyperlink w:anchor="_Toc21211618" w:history="1">
            <w:r w:rsidR="00912D03" w:rsidRPr="00982875">
              <w:rPr>
                <w:rStyle w:val="Hyperlink"/>
                <w:noProof/>
              </w:rPr>
              <w:t>4.2.1.</w:t>
            </w:r>
            <w:r w:rsidR="00912D03">
              <w:rPr>
                <w:rFonts w:asciiTheme="minorHAnsi" w:eastAsiaTheme="minorEastAsia" w:hAnsiTheme="minorHAnsi"/>
                <w:noProof/>
                <w:lang w:eastAsia="de-DE"/>
              </w:rPr>
              <w:tab/>
            </w:r>
            <w:r w:rsidR="00912D03" w:rsidRPr="00982875">
              <w:rPr>
                <w:rStyle w:val="Hyperlink"/>
                <w:noProof/>
              </w:rPr>
              <w:t>Testcodes</w:t>
            </w:r>
            <w:r w:rsidR="00912D03">
              <w:rPr>
                <w:noProof/>
                <w:webHidden/>
              </w:rPr>
              <w:tab/>
            </w:r>
            <w:r w:rsidR="00912D03">
              <w:rPr>
                <w:noProof/>
                <w:webHidden/>
              </w:rPr>
              <w:fldChar w:fldCharType="begin"/>
            </w:r>
            <w:r w:rsidR="00912D03">
              <w:rPr>
                <w:noProof/>
                <w:webHidden/>
              </w:rPr>
              <w:instrText xml:space="preserve"> PAGEREF _Toc21211618 \h </w:instrText>
            </w:r>
            <w:r w:rsidR="00912D03">
              <w:rPr>
                <w:noProof/>
                <w:webHidden/>
              </w:rPr>
            </w:r>
            <w:r w:rsidR="00912D03">
              <w:rPr>
                <w:noProof/>
                <w:webHidden/>
              </w:rPr>
              <w:fldChar w:fldCharType="separate"/>
            </w:r>
            <w:r w:rsidR="00912D03">
              <w:rPr>
                <w:noProof/>
                <w:webHidden/>
              </w:rPr>
              <w:t>9</w:t>
            </w:r>
            <w:r w:rsidR="00912D03">
              <w:rPr>
                <w:noProof/>
                <w:webHidden/>
              </w:rPr>
              <w:fldChar w:fldCharType="end"/>
            </w:r>
          </w:hyperlink>
        </w:p>
        <w:p w14:paraId="4C580F73" w14:textId="29888608" w:rsidR="00912D03" w:rsidRDefault="0016664B">
          <w:pPr>
            <w:pStyle w:val="Verzeichnis3"/>
            <w:tabs>
              <w:tab w:val="left" w:pos="1320"/>
              <w:tab w:val="right" w:leader="dot" w:pos="9062"/>
            </w:tabs>
            <w:rPr>
              <w:rFonts w:asciiTheme="minorHAnsi" w:eastAsiaTheme="minorEastAsia" w:hAnsiTheme="minorHAnsi"/>
              <w:noProof/>
              <w:lang w:eastAsia="de-DE"/>
            </w:rPr>
          </w:pPr>
          <w:hyperlink w:anchor="_Toc21211619" w:history="1">
            <w:r w:rsidR="00912D03" w:rsidRPr="00982875">
              <w:rPr>
                <w:rStyle w:val="Hyperlink"/>
                <w:noProof/>
              </w:rPr>
              <w:t>4.2.2.</w:t>
            </w:r>
            <w:r w:rsidR="00912D03">
              <w:rPr>
                <w:rFonts w:asciiTheme="minorHAnsi" w:eastAsiaTheme="minorEastAsia" w:hAnsiTheme="minorHAnsi"/>
                <w:noProof/>
                <w:lang w:eastAsia="de-DE"/>
              </w:rPr>
              <w:tab/>
            </w:r>
            <w:r w:rsidR="00912D03" w:rsidRPr="00982875">
              <w:rPr>
                <w:rStyle w:val="Hyperlink"/>
                <w:noProof/>
              </w:rPr>
              <w:t>Niklas Kamm</w:t>
            </w:r>
            <w:r w:rsidR="00912D03">
              <w:rPr>
                <w:noProof/>
                <w:webHidden/>
              </w:rPr>
              <w:tab/>
            </w:r>
            <w:r w:rsidR="00912D03">
              <w:rPr>
                <w:noProof/>
                <w:webHidden/>
              </w:rPr>
              <w:fldChar w:fldCharType="begin"/>
            </w:r>
            <w:r w:rsidR="00912D03">
              <w:rPr>
                <w:noProof/>
                <w:webHidden/>
              </w:rPr>
              <w:instrText xml:space="preserve"> PAGEREF _Toc21211619 \h </w:instrText>
            </w:r>
            <w:r w:rsidR="00912D03">
              <w:rPr>
                <w:noProof/>
                <w:webHidden/>
              </w:rPr>
            </w:r>
            <w:r w:rsidR="00912D03">
              <w:rPr>
                <w:noProof/>
                <w:webHidden/>
              </w:rPr>
              <w:fldChar w:fldCharType="separate"/>
            </w:r>
            <w:r w:rsidR="00912D03">
              <w:rPr>
                <w:noProof/>
                <w:webHidden/>
              </w:rPr>
              <w:t>9</w:t>
            </w:r>
            <w:r w:rsidR="00912D03">
              <w:rPr>
                <w:noProof/>
                <w:webHidden/>
              </w:rPr>
              <w:fldChar w:fldCharType="end"/>
            </w:r>
          </w:hyperlink>
        </w:p>
        <w:p w14:paraId="695588C4" w14:textId="5430C9AA" w:rsidR="00912D03" w:rsidRDefault="0016664B">
          <w:pPr>
            <w:pStyle w:val="Verzeichnis3"/>
            <w:tabs>
              <w:tab w:val="left" w:pos="1320"/>
              <w:tab w:val="right" w:leader="dot" w:pos="9062"/>
            </w:tabs>
            <w:rPr>
              <w:rFonts w:asciiTheme="minorHAnsi" w:eastAsiaTheme="minorEastAsia" w:hAnsiTheme="minorHAnsi"/>
              <w:noProof/>
              <w:lang w:eastAsia="de-DE"/>
            </w:rPr>
          </w:pPr>
          <w:hyperlink w:anchor="_Toc21211620" w:history="1">
            <w:r w:rsidR="00912D03" w:rsidRPr="00982875">
              <w:rPr>
                <w:rStyle w:val="Hyperlink"/>
                <w:noProof/>
              </w:rPr>
              <w:t>4.2.3.</w:t>
            </w:r>
            <w:r w:rsidR="00912D03">
              <w:rPr>
                <w:rFonts w:asciiTheme="minorHAnsi" w:eastAsiaTheme="minorEastAsia" w:hAnsiTheme="minorHAnsi"/>
                <w:noProof/>
                <w:lang w:eastAsia="de-DE"/>
              </w:rPr>
              <w:tab/>
            </w:r>
            <w:r w:rsidR="00912D03" w:rsidRPr="00982875">
              <w:rPr>
                <w:rStyle w:val="Hyperlink"/>
                <w:noProof/>
              </w:rPr>
              <w:t>Julian Krieger</w:t>
            </w:r>
            <w:r w:rsidR="00912D03">
              <w:rPr>
                <w:noProof/>
                <w:webHidden/>
              </w:rPr>
              <w:tab/>
            </w:r>
            <w:r w:rsidR="00912D03">
              <w:rPr>
                <w:noProof/>
                <w:webHidden/>
              </w:rPr>
              <w:fldChar w:fldCharType="begin"/>
            </w:r>
            <w:r w:rsidR="00912D03">
              <w:rPr>
                <w:noProof/>
                <w:webHidden/>
              </w:rPr>
              <w:instrText xml:space="preserve"> PAGEREF _Toc21211620 \h </w:instrText>
            </w:r>
            <w:r w:rsidR="00912D03">
              <w:rPr>
                <w:noProof/>
                <w:webHidden/>
              </w:rPr>
            </w:r>
            <w:r w:rsidR="00912D03">
              <w:rPr>
                <w:noProof/>
                <w:webHidden/>
              </w:rPr>
              <w:fldChar w:fldCharType="separate"/>
            </w:r>
            <w:r w:rsidR="00912D03">
              <w:rPr>
                <w:noProof/>
                <w:webHidden/>
              </w:rPr>
              <w:t>9</w:t>
            </w:r>
            <w:r w:rsidR="00912D03">
              <w:rPr>
                <w:noProof/>
                <w:webHidden/>
              </w:rPr>
              <w:fldChar w:fldCharType="end"/>
            </w:r>
          </w:hyperlink>
        </w:p>
        <w:p w14:paraId="116CA6D1" w14:textId="2BE274DB" w:rsidR="00912D03" w:rsidRDefault="0016664B">
          <w:pPr>
            <w:pStyle w:val="Verzeichnis3"/>
            <w:tabs>
              <w:tab w:val="left" w:pos="1320"/>
              <w:tab w:val="right" w:leader="dot" w:pos="9062"/>
            </w:tabs>
            <w:rPr>
              <w:rFonts w:asciiTheme="minorHAnsi" w:eastAsiaTheme="minorEastAsia" w:hAnsiTheme="minorHAnsi"/>
              <w:noProof/>
              <w:lang w:eastAsia="de-DE"/>
            </w:rPr>
          </w:pPr>
          <w:hyperlink w:anchor="_Toc21211621" w:history="1">
            <w:r w:rsidR="00912D03" w:rsidRPr="00982875">
              <w:rPr>
                <w:rStyle w:val="Hyperlink"/>
                <w:noProof/>
              </w:rPr>
              <w:t>4.2.4.</w:t>
            </w:r>
            <w:r w:rsidR="00912D03">
              <w:rPr>
                <w:rFonts w:asciiTheme="minorHAnsi" w:eastAsiaTheme="minorEastAsia" w:hAnsiTheme="minorHAnsi"/>
                <w:noProof/>
                <w:lang w:eastAsia="de-DE"/>
              </w:rPr>
              <w:tab/>
            </w:r>
            <w:r w:rsidR="00912D03" w:rsidRPr="00982875">
              <w:rPr>
                <w:rStyle w:val="Hyperlink"/>
                <w:noProof/>
              </w:rPr>
              <w:t>Pascal Gläß</w:t>
            </w:r>
            <w:r w:rsidR="00912D03">
              <w:rPr>
                <w:noProof/>
                <w:webHidden/>
              </w:rPr>
              <w:tab/>
            </w:r>
            <w:r w:rsidR="00912D03">
              <w:rPr>
                <w:noProof/>
                <w:webHidden/>
              </w:rPr>
              <w:fldChar w:fldCharType="begin"/>
            </w:r>
            <w:r w:rsidR="00912D03">
              <w:rPr>
                <w:noProof/>
                <w:webHidden/>
              </w:rPr>
              <w:instrText xml:space="preserve"> PAGEREF _Toc21211621 \h </w:instrText>
            </w:r>
            <w:r w:rsidR="00912D03">
              <w:rPr>
                <w:noProof/>
                <w:webHidden/>
              </w:rPr>
            </w:r>
            <w:r w:rsidR="00912D03">
              <w:rPr>
                <w:noProof/>
                <w:webHidden/>
              </w:rPr>
              <w:fldChar w:fldCharType="separate"/>
            </w:r>
            <w:r w:rsidR="00912D03">
              <w:rPr>
                <w:noProof/>
                <w:webHidden/>
              </w:rPr>
              <w:t>9</w:t>
            </w:r>
            <w:r w:rsidR="00912D03">
              <w:rPr>
                <w:noProof/>
                <w:webHidden/>
              </w:rPr>
              <w:fldChar w:fldCharType="end"/>
            </w:r>
          </w:hyperlink>
        </w:p>
        <w:p w14:paraId="10484AB7" w14:textId="76E6F053" w:rsidR="00912D03" w:rsidRDefault="0016664B">
          <w:pPr>
            <w:pStyle w:val="Verzeichnis1"/>
            <w:tabs>
              <w:tab w:val="left" w:pos="440"/>
              <w:tab w:val="right" w:leader="dot" w:pos="9062"/>
            </w:tabs>
            <w:rPr>
              <w:rFonts w:asciiTheme="minorHAnsi" w:eastAsiaTheme="minorEastAsia" w:hAnsiTheme="minorHAnsi"/>
              <w:noProof/>
              <w:lang w:eastAsia="de-DE"/>
            </w:rPr>
          </w:pPr>
          <w:hyperlink w:anchor="_Toc21211622" w:history="1">
            <w:r w:rsidR="00912D03" w:rsidRPr="00982875">
              <w:rPr>
                <w:rStyle w:val="Hyperlink"/>
                <w:noProof/>
              </w:rPr>
              <w:t>5.</w:t>
            </w:r>
            <w:r w:rsidR="00912D03">
              <w:rPr>
                <w:rFonts w:asciiTheme="minorHAnsi" w:eastAsiaTheme="minorEastAsia" w:hAnsiTheme="minorHAnsi"/>
                <w:noProof/>
                <w:lang w:eastAsia="de-DE"/>
              </w:rPr>
              <w:tab/>
            </w:r>
            <w:r w:rsidR="00912D03" w:rsidRPr="00982875">
              <w:rPr>
                <w:rStyle w:val="Hyperlink"/>
                <w:noProof/>
              </w:rPr>
              <w:t>Projektergebnisse</w:t>
            </w:r>
            <w:r w:rsidR="00912D03">
              <w:rPr>
                <w:noProof/>
                <w:webHidden/>
              </w:rPr>
              <w:tab/>
            </w:r>
            <w:r w:rsidR="00912D03">
              <w:rPr>
                <w:noProof/>
                <w:webHidden/>
              </w:rPr>
              <w:fldChar w:fldCharType="begin"/>
            </w:r>
            <w:r w:rsidR="00912D03">
              <w:rPr>
                <w:noProof/>
                <w:webHidden/>
              </w:rPr>
              <w:instrText xml:space="preserve"> PAGEREF _Toc21211622 \h </w:instrText>
            </w:r>
            <w:r w:rsidR="00912D03">
              <w:rPr>
                <w:noProof/>
                <w:webHidden/>
              </w:rPr>
            </w:r>
            <w:r w:rsidR="00912D03">
              <w:rPr>
                <w:noProof/>
                <w:webHidden/>
              </w:rPr>
              <w:fldChar w:fldCharType="separate"/>
            </w:r>
            <w:r w:rsidR="00912D03">
              <w:rPr>
                <w:noProof/>
                <w:webHidden/>
              </w:rPr>
              <w:t>9</w:t>
            </w:r>
            <w:r w:rsidR="00912D03">
              <w:rPr>
                <w:noProof/>
                <w:webHidden/>
              </w:rPr>
              <w:fldChar w:fldCharType="end"/>
            </w:r>
          </w:hyperlink>
        </w:p>
        <w:p w14:paraId="4066F718" w14:textId="512B6A41" w:rsidR="00912D03" w:rsidRDefault="0016664B">
          <w:pPr>
            <w:pStyle w:val="Verzeichnis1"/>
            <w:tabs>
              <w:tab w:val="left" w:pos="440"/>
              <w:tab w:val="right" w:leader="dot" w:pos="9062"/>
            </w:tabs>
            <w:rPr>
              <w:rFonts w:asciiTheme="minorHAnsi" w:eastAsiaTheme="minorEastAsia" w:hAnsiTheme="minorHAnsi"/>
              <w:noProof/>
              <w:lang w:eastAsia="de-DE"/>
            </w:rPr>
          </w:pPr>
          <w:hyperlink w:anchor="_Toc21211623" w:history="1">
            <w:r w:rsidR="00912D03" w:rsidRPr="00982875">
              <w:rPr>
                <w:rStyle w:val="Hyperlink"/>
                <w:noProof/>
              </w:rPr>
              <w:t>6.</w:t>
            </w:r>
            <w:r w:rsidR="00912D03">
              <w:rPr>
                <w:rFonts w:asciiTheme="minorHAnsi" w:eastAsiaTheme="minorEastAsia" w:hAnsiTheme="minorHAnsi"/>
                <w:noProof/>
                <w:lang w:eastAsia="de-DE"/>
              </w:rPr>
              <w:tab/>
            </w:r>
            <w:r w:rsidR="00912D03" w:rsidRPr="00982875">
              <w:rPr>
                <w:rStyle w:val="Hyperlink"/>
                <w:noProof/>
              </w:rPr>
              <w:t>Projektbewertung</w:t>
            </w:r>
            <w:r w:rsidR="00912D03">
              <w:rPr>
                <w:noProof/>
                <w:webHidden/>
              </w:rPr>
              <w:tab/>
            </w:r>
            <w:r w:rsidR="00912D03">
              <w:rPr>
                <w:noProof/>
                <w:webHidden/>
              </w:rPr>
              <w:fldChar w:fldCharType="begin"/>
            </w:r>
            <w:r w:rsidR="00912D03">
              <w:rPr>
                <w:noProof/>
                <w:webHidden/>
              </w:rPr>
              <w:instrText xml:space="preserve"> PAGEREF _Toc21211623 \h </w:instrText>
            </w:r>
            <w:r w:rsidR="00912D03">
              <w:rPr>
                <w:noProof/>
                <w:webHidden/>
              </w:rPr>
            </w:r>
            <w:r w:rsidR="00912D03">
              <w:rPr>
                <w:noProof/>
                <w:webHidden/>
              </w:rPr>
              <w:fldChar w:fldCharType="separate"/>
            </w:r>
            <w:r w:rsidR="00912D03">
              <w:rPr>
                <w:noProof/>
                <w:webHidden/>
              </w:rPr>
              <w:t>9</w:t>
            </w:r>
            <w:r w:rsidR="00912D03">
              <w:rPr>
                <w:noProof/>
                <w:webHidden/>
              </w:rPr>
              <w:fldChar w:fldCharType="end"/>
            </w:r>
          </w:hyperlink>
        </w:p>
        <w:p w14:paraId="4922186E" w14:textId="0712E34E" w:rsidR="00912D03" w:rsidRDefault="0016664B">
          <w:pPr>
            <w:pStyle w:val="Verzeichnis2"/>
            <w:tabs>
              <w:tab w:val="left" w:pos="880"/>
              <w:tab w:val="right" w:leader="dot" w:pos="9062"/>
            </w:tabs>
            <w:rPr>
              <w:rFonts w:asciiTheme="minorHAnsi" w:eastAsiaTheme="minorEastAsia" w:hAnsiTheme="minorHAnsi"/>
              <w:noProof/>
              <w:lang w:eastAsia="de-DE"/>
            </w:rPr>
          </w:pPr>
          <w:hyperlink w:anchor="_Toc21211624" w:history="1">
            <w:r w:rsidR="00912D03" w:rsidRPr="00982875">
              <w:rPr>
                <w:rStyle w:val="Hyperlink"/>
                <w:noProof/>
              </w:rPr>
              <w:t>6.1.</w:t>
            </w:r>
            <w:r w:rsidR="00912D03">
              <w:rPr>
                <w:rFonts w:asciiTheme="minorHAnsi" w:eastAsiaTheme="minorEastAsia" w:hAnsiTheme="minorHAnsi"/>
                <w:noProof/>
                <w:lang w:eastAsia="de-DE"/>
              </w:rPr>
              <w:tab/>
            </w:r>
            <w:r w:rsidR="00912D03" w:rsidRPr="00982875">
              <w:rPr>
                <w:rStyle w:val="Hyperlink"/>
                <w:noProof/>
              </w:rPr>
              <w:t>Niklas Kamm</w:t>
            </w:r>
            <w:r w:rsidR="00912D03">
              <w:rPr>
                <w:noProof/>
                <w:webHidden/>
              </w:rPr>
              <w:tab/>
            </w:r>
            <w:r w:rsidR="00912D03">
              <w:rPr>
                <w:noProof/>
                <w:webHidden/>
              </w:rPr>
              <w:fldChar w:fldCharType="begin"/>
            </w:r>
            <w:r w:rsidR="00912D03">
              <w:rPr>
                <w:noProof/>
                <w:webHidden/>
              </w:rPr>
              <w:instrText xml:space="preserve"> PAGEREF _Toc21211624 \h </w:instrText>
            </w:r>
            <w:r w:rsidR="00912D03">
              <w:rPr>
                <w:noProof/>
                <w:webHidden/>
              </w:rPr>
            </w:r>
            <w:r w:rsidR="00912D03">
              <w:rPr>
                <w:noProof/>
                <w:webHidden/>
              </w:rPr>
              <w:fldChar w:fldCharType="separate"/>
            </w:r>
            <w:r w:rsidR="00912D03">
              <w:rPr>
                <w:noProof/>
                <w:webHidden/>
              </w:rPr>
              <w:t>9</w:t>
            </w:r>
            <w:r w:rsidR="00912D03">
              <w:rPr>
                <w:noProof/>
                <w:webHidden/>
              </w:rPr>
              <w:fldChar w:fldCharType="end"/>
            </w:r>
          </w:hyperlink>
        </w:p>
        <w:p w14:paraId="3C0FFD17" w14:textId="1FA0CB9F" w:rsidR="00912D03" w:rsidRDefault="0016664B">
          <w:pPr>
            <w:pStyle w:val="Verzeichnis2"/>
            <w:tabs>
              <w:tab w:val="left" w:pos="880"/>
              <w:tab w:val="right" w:leader="dot" w:pos="9062"/>
            </w:tabs>
            <w:rPr>
              <w:rFonts w:asciiTheme="minorHAnsi" w:eastAsiaTheme="minorEastAsia" w:hAnsiTheme="minorHAnsi"/>
              <w:noProof/>
              <w:lang w:eastAsia="de-DE"/>
            </w:rPr>
          </w:pPr>
          <w:hyperlink w:anchor="_Toc21211625" w:history="1">
            <w:r w:rsidR="00912D03" w:rsidRPr="00982875">
              <w:rPr>
                <w:rStyle w:val="Hyperlink"/>
                <w:noProof/>
              </w:rPr>
              <w:t>6.2.</w:t>
            </w:r>
            <w:r w:rsidR="00912D03">
              <w:rPr>
                <w:rFonts w:asciiTheme="minorHAnsi" w:eastAsiaTheme="minorEastAsia" w:hAnsiTheme="minorHAnsi"/>
                <w:noProof/>
                <w:lang w:eastAsia="de-DE"/>
              </w:rPr>
              <w:tab/>
            </w:r>
            <w:r w:rsidR="00912D03" w:rsidRPr="00982875">
              <w:rPr>
                <w:rStyle w:val="Hyperlink"/>
                <w:noProof/>
              </w:rPr>
              <w:t>Julian Krieger</w:t>
            </w:r>
            <w:r w:rsidR="00912D03">
              <w:rPr>
                <w:noProof/>
                <w:webHidden/>
              </w:rPr>
              <w:tab/>
            </w:r>
            <w:r w:rsidR="00912D03">
              <w:rPr>
                <w:noProof/>
                <w:webHidden/>
              </w:rPr>
              <w:fldChar w:fldCharType="begin"/>
            </w:r>
            <w:r w:rsidR="00912D03">
              <w:rPr>
                <w:noProof/>
                <w:webHidden/>
              </w:rPr>
              <w:instrText xml:space="preserve"> PAGEREF _Toc21211625 \h </w:instrText>
            </w:r>
            <w:r w:rsidR="00912D03">
              <w:rPr>
                <w:noProof/>
                <w:webHidden/>
              </w:rPr>
            </w:r>
            <w:r w:rsidR="00912D03">
              <w:rPr>
                <w:noProof/>
                <w:webHidden/>
              </w:rPr>
              <w:fldChar w:fldCharType="separate"/>
            </w:r>
            <w:r w:rsidR="00912D03">
              <w:rPr>
                <w:noProof/>
                <w:webHidden/>
              </w:rPr>
              <w:t>10</w:t>
            </w:r>
            <w:r w:rsidR="00912D03">
              <w:rPr>
                <w:noProof/>
                <w:webHidden/>
              </w:rPr>
              <w:fldChar w:fldCharType="end"/>
            </w:r>
          </w:hyperlink>
        </w:p>
        <w:p w14:paraId="4C6D3FFC" w14:textId="6A5F5F81" w:rsidR="00912D03" w:rsidRDefault="0016664B">
          <w:pPr>
            <w:pStyle w:val="Verzeichnis2"/>
            <w:tabs>
              <w:tab w:val="left" w:pos="880"/>
              <w:tab w:val="right" w:leader="dot" w:pos="9062"/>
            </w:tabs>
            <w:rPr>
              <w:rFonts w:asciiTheme="minorHAnsi" w:eastAsiaTheme="minorEastAsia" w:hAnsiTheme="minorHAnsi"/>
              <w:noProof/>
              <w:lang w:eastAsia="de-DE"/>
            </w:rPr>
          </w:pPr>
          <w:hyperlink w:anchor="_Toc21211626" w:history="1">
            <w:r w:rsidR="00912D03" w:rsidRPr="00982875">
              <w:rPr>
                <w:rStyle w:val="Hyperlink"/>
                <w:noProof/>
              </w:rPr>
              <w:t>6.3.</w:t>
            </w:r>
            <w:r w:rsidR="00912D03">
              <w:rPr>
                <w:rFonts w:asciiTheme="minorHAnsi" w:eastAsiaTheme="minorEastAsia" w:hAnsiTheme="minorHAnsi"/>
                <w:noProof/>
                <w:lang w:eastAsia="de-DE"/>
              </w:rPr>
              <w:tab/>
            </w:r>
            <w:r w:rsidR="00912D03" w:rsidRPr="00982875">
              <w:rPr>
                <w:rStyle w:val="Hyperlink"/>
                <w:noProof/>
              </w:rPr>
              <w:t>Pascal Gläß</w:t>
            </w:r>
            <w:r w:rsidR="00912D03">
              <w:rPr>
                <w:noProof/>
                <w:webHidden/>
              </w:rPr>
              <w:tab/>
            </w:r>
            <w:r w:rsidR="00912D03">
              <w:rPr>
                <w:noProof/>
                <w:webHidden/>
              </w:rPr>
              <w:fldChar w:fldCharType="begin"/>
            </w:r>
            <w:r w:rsidR="00912D03">
              <w:rPr>
                <w:noProof/>
                <w:webHidden/>
              </w:rPr>
              <w:instrText xml:space="preserve"> PAGEREF _Toc21211626 \h </w:instrText>
            </w:r>
            <w:r w:rsidR="00912D03">
              <w:rPr>
                <w:noProof/>
                <w:webHidden/>
              </w:rPr>
            </w:r>
            <w:r w:rsidR="00912D03">
              <w:rPr>
                <w:noProof/>
                <w:webHidden/>
              </w:rPr>
              <w:fldChar w:fldCharType="separate"/>
            </w:r>
            <w:r w:rsidR="00912D03">
              <w:rPr>
                <w:noProof/>
                <w:webHidden/>
              </w:rPr>
              <w:t>10</w:t>
            </w:r>
            <w:r w:rsidR="00912D03">
              <w:rPr>
                <w:noProof/>
                <w:webHidden/>
              </w:rPr>
              <w:fldChar w:fldCharType="end"/>
            </w:r>
          </w:hyperlink>
        </w:p>
        <w:p w14:paraId="163C7E37" w14:textId="5B688718" w:rsidR="00912D03" w:rsidRDefault="0016664B">
          <w:pPr>
            <w:pStyle w:val="Verzeichnis1"/>
            <w:tabs>
              <w:tab w:val="left" w:pos="440"/>
              <w:tab w:val="right" w:leader="dot" w:pos="9062"/>
            </w:tabs>
            <w:rPr>
              <w:rFonts w:asciiTheme="minorHAnsi" w:eastAsiaTheme="minorEastAsia" w:hAnsiTheme="minorHAnsi"/>
              <w:noProof/>
              <w:lang w:eastAsia="de-DE"/>
            </w:rPr>
          </w:pPr>
          <w:hyperlink w:anchor="_Toc21211627" w:history="1">
            <w:r w:rsidR="00912D03" w:rsidRPr="00982875">
              <w:rPr>
                <w:rStyle w:val="Hyperlink"/>
                <w:noProof/>
              </w:rPr>
              <w:t>7.</w:t>
            </w:r>
            <w:r w:rsidR="00912D03">
              <w:rPr>
                <w:rFonts w:asciiTheme="minorHAnsi" w:eastAsiaTheme="minorEastAsia" w:hAnsiTheme="minorHAnsi"/>
                <w:noProof/>
                <w:lang w:eastAsia="de-DE"/>
              </w:rPr>
              <w:tab/>
            </w:r>
            <w:r w:rsidR="00912D03" w:rsidRPr="00982875">
              <w:rPr>
                <w:rStyle w:val="Hyperlink"/>
                <w:noProof/>
              </w:rPr>
              <w:t>Anhang</w:t>
            </w:r>
            <w:r w:rsidR="00912D03">
              <w:rPr>
                <w:noProof/>
                <w:webHidden/>
              </w:rPr>
              <w:tab/>
            </w:r>
            <w:r w:rsidR="00912D03">
              <w:rPr>
                <w:noProof/>
                <w:webHidden/>
              </w:rPr>
              <w:fldChar w:fldCharType="begin"/>
            </w:r>
            <w:r w:rsidR="00912D03">
              <w:rPr>
                <w:noProof/>
                <w:webHidden/>
              </w:rPr>
              <w:instrText xml:space="preserve"> PAGEREF _Toc21211627 \h </w:instrText>
            </w:r>
            <w:r w:rsidR="00912D03">
              <w:rPr>
                <w:noProof/>
                <w:webHidden/>
              </w:rPr>
            </w:r>
            <w:r w:rsidR="00912D03">
              <w:rPr>
                <w:noProof/>
                <w:webHidden/>
              </w:rPr>
              <w:fldChar w:fldCharType="separate"/>
            </w:r>
            <w:r w:rsidR="00912D03">
              <w:rPr>
                <w:noProof/>
                <w:webHidden/>
              </w:rPr>
              <w:t>10</w:t>
            </w:r>
            <w:r w:rsidR="00912D03">
              <w:rPr>
                <w:noProof/>
                <w:webHidden/>
              </w:rPr>
              <w:fldChar w:fldCharType="end"/>
            </w:r>
          </w:hyperlink>
        </w:p>
        <w:p w14:paraId="29C2CB64" w14:textId="7051761B" w:rsidR="00912D03" w:rsidRDefault="0016664B">
          <w:pPr>
            <w:pStyle w:val="Verzeichnis2"/>
            <w:tabs>
              <w:tab w:val="left" w:pos="880"/>
              <w:tab w:val="right" w:leader="dot" w:pos="9062"/>
            </w:tabs>
            <w:rPr>
              <w:rFonts w:asciiTheme="minorHAnsi" w:eastAsiaTheme="minorEastAsia" w:hAnsiTheme="minorHAnsi"/>
              <w:noProof/>
              <w:lang w:eastAsia="de-DE"/>
            </w:rPr>
          </w:pPr>
          <w:hyperlink w:anchor="_Toc21211628" w:history="1">
            <w:r w:rsidR="00912D03" w:rsidRPr="00982875">
              <w:rPr>
                <w:rStyle w:val="Hyperlink"/>
                <w:noProof/>
              </w:rPr>
              <w:t>7.1.</w:t>
            </w:r>
            <w:r w:rsidR="00912D03">
              <w:rPr>
                <w:rFonts w:asciiTheme="minorHAnsi" w:eastAsiaTheme="minorEastAsia" w:hAnsiTheme="minorHAnsi"/>
                <w:noProof/>
                <w:lang w:eastAsia="de-DE"/>
              </w:rPr>
              <w:tab/>
            </w:r>
            <w:r w:rsidR="00912D03" w:rsidRPr="00982875">
              <w:rPr>
                <w:rStyle w:val="Hyperlink"/>
                <w:noProof/>
              </w:rPr>
              <w:t>Programmablaufplan (via PapDesigner)</w:t>
            </w:r>
            <w:r w:rsidR="00912D03">
              <w:rPr>
                <w:noProof/>
                <w:webHidden/>
              </w:rPr>
              <w:tab/>
            </w:r>
            <w:r w:rsidR="00912D03">
              <w:rPr>
                <w:noProof/>
                <w:webHidden/>
              </w:rPr>
              <w:fldChar w:fldCharType="begin"/>
            </w:r>
            <w:r w:rsidR="00912D03">
              <w:rPr>
                <w:noProof/>
                <w:webHidden/>
              </w:rPr>
              <w:instrText xml:space="preserve"> PAGEREF _Toc21211628 \h </w:instrText>
            </w:r>
            <w:r w:rsidR="00912D03">
              <w:rPr>
                <w:noProof/>
                <w:webHidden/>
              </w:rPr>
            </w:r>
            <w:r w:rsidR="00912D03">
              <w:rPr>
                <w:noProof/>
                <w:webHidden/>
              </w:rPr>
              <w:fldChar w:fldCharType="separate"/>
            </w:r>
            <w:r w:rsidR="00912D03">
              <w:rPr>
                <w:noProof/>
                <w:webHidden/>
              </w:rPr>
              <w:t>10</w:t>
            </w:r>
            <w:r w:rsidR="00912D03">
              <w:rPr>
                <w:noProof/>
                <w:webHidden/>
              </w:rPr>
              <w:fldChar w:fldCharType="end"/>
            </w:r>
          </w:hyperlink>
        </w:p>
        <w:p w14:paraId="310172C7" w14:textId="1669CDB3" w:rsidR="00912D03" w:rsidRDefault="0016664B">
          <w:pPr>
            <w:pStyle w:val="Verzeichnis2"/>
            <w:tabs>
              <w:tab w:val="left" w:pos="880"/>
              <w:tab w:val="right" w:leader="dot" w:pos="9062"/>
            </w:tabs>
            <w:rPr>
              <w:rFonts w:asciiTheme="minorHAnsi" w:eastAsiaTheme="minorEastAsia" w:hAnsiTheme="minorHAnsi"/>
              <w:noProof/>
              <w:lang w:eastAsia="de-DE"/>
            </w:rPr>
          </w:pPr>
          <w:hyperlink w:anchor="_Toc21211629" w:history="1">
            <w:r w:rsidR="00912D03" w:rsidRPr="00982875">
              <w:rPr>
                <w:rStyle w:val="Hyperlink"/>
                <w:noProof/>
              </w:rPr>
              <w:t>7.2.</w:t>
            </w:r>
            <w:r w:rsidR="00912D03">
              <w:rPr>
                <w:rFonts w:asciiTheme="minorHAnsi" w:eastAsiaTheme="minorEastAsia" w:hAnsiTheme="minorHAnsi"/>
                <w:noProof/>
                <w:lang w:eastAsia="de-DE"/>
              </w:rPr>
              <w:tab/>
            </w:r>
            <w:r w:rsidR="00912D03" w:rsidRPr="00982875">
              <w:rPr>
                <w:rStyle w:val="Hyperlink"/>
                <w:noProof/>
              </w:rPr>
              <w:t>Programmcode - Main (via Arduino)</w:t>
            </w:r>
            <w:r w:rsidR="00912D03">
              <w:rPr>
                <w:noProof/>
                <w:webHidden/>
              </w:rPr>
              <w:tab/>
            </w:r>
            <w:r w:rsidR="00912D03">
              <w:rPr>
                <w:noProof/>
                <w:webHidden/>
              </w:rPr>
              <w:fldChar w:fldCharType="begin"/>
            </w:r>
            <w:r w:rsidR="00912D03">
              <w:rPr>
                <w:noProof/>
                <w:webHidden/>
              </w:rPr>
              <w:instrText xml:space="preserve"> PAGEREF _Toc21211629 \h </w:instrText>
            </w:r>
            <w:r w:rsidR="00912D03">
              <w:rPr>
                <w:noProof/>
                <w:webHidden/>
              </w:rPr>
            </w:r>
            <w:r w:rsidR="00912D03">
              <w:rPr>
                <w:noProof/>
                <w:webHidden/>
              </w:rPr>
              <w:fldChar w:fldCharType="separate"/>
            </w:r>
            <w:r w:rsidR="00912D03">
              <w:rPr>
                <w:noProof/>
                <w:webHidden/>
              </w:rPr>
              <w:t>11</w:t>
            </w:r>
            <w:r w:rsidR="00912D03">
              <w:rPr>
                <w:noProof/>
                <w:webHidden/>
              </w:rPr>
              <w:fldChar w:fldCharType="end"/>
            </w:r>
          </w:hyperlink>
        </w:p>
        <w:p w14:paraId="1F9CFFA8" w14:textId="03077D37" w:rsidR="00912D03" w:rsidRDefault="0016664B">
          <w:pPr>
            <w:pStyle w:val="Verzeichnis2"/>
            <w:tabs>
              <w:tab w:val="left" w:pos="880"/>
              <w:tab w:val="right" w:leader="dot" w:pos="9062"/>
            </w:tabs>
            <w:rPr>
              <w:rFonts w:asciiTheme="minorHAnsi" w:eastAsiaTheme="minorEastAsia" w:hAnsiTheme="minorHAnsi"/>
              <w:noProof/>
              <w:lang w:eastAsia="de-DE"/>
            </w:rPr>
          </w:pPr>
          <w:hyperlink w:anchor="_Toc21211630" w:history="1">
            <w:r w:rsidR="00912D03" w:rsidRPr="00982875">
              <w:rPr>
                <w:rStyle w:val="Hyperlink"/>
                <w:noProof/>
              </w:rPr>
              <w:t>7.3.</w:t>
            </w:r>
            <w:r w:rsidR="00912D03">
              <w:rPr>
                <w:rFonts w:asciiTheme="minorHAnsi" w:eastAsiaTheme="minorEastAsia" w:hAnsiTheme="minorHAnsi"/>
                <w:noProof/>
                <w:lang w:eastAsia="de-DE"/>
              </w:rPr>
              <w:tab/>
            </w:r>
            <w:r w:rsidR="00912D03" w:rsidRPr="00982875">
              <w:rPr>
                <w:rStyle w:val="Hyperlink"/>
                <w:noProof/>
              </w:rPr>
              <w:t>Programmcode – Motor testen (via Arduino)</w:t>
            </w:r>
            <w:r w:rsidR="00912D03">
              <w:rPr>
                <w:noProof/>
                <w:webHidden/>
              </w:rPr>
              <w:tab/>
            </w:r>
            <w:r w:rsidR="00912D03">
              <w:rPr>
                <w:noProof/>
                <w:webHidden/>
              </w:rPr>
              <w:fldChar w:fldCharType="begin"/>
            </w:r>
            <w:r w:rsidR="00912D03">
              <w:rPr>
                <w:noProof/>
                <w:webHidden/>
              </w:rPr>
              <w:instrText xml:space="preserve"> PAGEREF _Toc21211630 \h </w:instrText>
            </w:r>
            <w:r w:rsidR="00912D03">
              <w:rPr>
                <w:noProof/>
                <w:webHidden/>
              </w:rPr>
            </w:r>
            <w:r w:rsidR="00912D03">
              <w:rPr>
                <w:noProof/>
                <w:webHidden/>
              </w:rPr>
              <w:fldChar w:fldCharType="separate"/>
            </w:r>
            <w:r w:rsidR="00912D03">
              <w:rPr>
                <w:noProof/>
                <w:webHidden/>
              </w:rPr>
              <w:t>11</w:t>
            </w:r>
            <w:r w:rsidR="00912D03">
              <w:rPr>
                <w:noProof/>
                <w:webHidden/>
              </w:rPr>
              <w:fldChar w:fldCharType="end"/>
            </w:r>
          </w:hyperlink>
        </w:p>
        <w:p w14:paraId="65088ED2" w14:textId="068B36AB" w:rsidR="00912D03" w:rsidRDefault="0016664B">
          <w:pPr>
            <w:pStyle w:val="Verzeichnis2"/>
            <w:tabs>
              <w:tab w:val="left" w:pos="880"/>
              <w:tab w:val="right" w:leader="dot" w:pos="9062"/>
            </w:tabs>
            <w:rPr>
              <w:rFonts w:asciiTheme="minorHAnsi" w:eastAsiaTheme="minorEastAsia" w:hAnsiTheme="minorHAnsi"/>
              <w:noProof/>
              <w:lang w:eastAsia="de-DE"/>
            </w:rPr>
          </w:pPr>
          <w:hyperlink w:anchor="_Toc21211631" w:history="1">
            <w:r w:rsidR="00912D03" w:rsidRPr="00982875">
              <w:rPr>
                <w:rStyle w:val="Hyperlink"/>
                <w:noProof/>
              </w:rPr>
              <w:t>7.4.</w:t>
            </w:r>
            <w:r w:rsidR="00912D03">
              <w:rPr>
                <w:rFonts w:asciiTheme="minorHAnsi" w:eastAsiaTheme="minorEastAsia" w:hAnsiTheme="minorHAnsi"/>
                <w:noProof/>
                <w:lang w:eastAsia="de-DE"/>
              </w:rPr>
              <w:tab/>
            </w:r>
            <w:r w:rsidR="00912D03" w:rsidRPr="00982875">
              <w:rPr>
                <w:rStyle w:val="Hyperlink"/>
                <w:noProof/>
              </w:rPr>
              <w:t>Programmcode – Sensoren testen (via Arduino)</w:t>
            </w:r>
            <w:r w:rsidR="00912D03">
              <w:rPr>
                <w:noProof/>
                <w:webHidden/>
              </w:rPr>
              <w:tab/>
            </w:r>
            <w:r w:rsidR="00912D03">
              <w:rPr>
                <w:noProof/>
                <w:webHidden/>
              </w:rPr>
              <w:fldChar w:fldCharType="begin"/>
            </w:r>
            <w:r w:rsidR="00912D03">
              <w:rPr>
                <w:noProof/>
                <w:webHidden/>
              </w:rPr>
              <w:instrText xml:space="preserve"> PAGEREF _Toc21211631 \h </w:instrText>
            </w:r>
            <w:r w:rsidR="00912D03">
              <w:rPr>
                <w:noProof/>
                <w:webHidden/>
              </w:rPr>
            </w:r>
            <w:r w:rsidR="00912D03">
              <w:rPr>
                <w:noProof/>
                <w:webHidden/>
              </w:rPr>
              <w:fldChar w:fldCharType="separate"/>
            </w:r>
            <w:r w:rsidR="00912D03">
              <w:rPr>
                <w:noProof/>
                <w:webHidden/>
              </w:rPr>
              <w:t>11</w:t>
            </w:r>
            <w:r w:rsidR="00912D03">
              <w:rPr>
                <w:noProof/>
                <w:webHidden/>
              </w:rPr>
              <w:fldChar w:fldCharType="end"/>
            </w:r>
          </w:hyperlink>
        </w:p>
        <w:p w14:paraId="528B7645" w14:textId="22218822" w:rsidR="00056E30" w:rsidRDefault="00493A27" w:rsidP="00AC2817">
          <w:pPr>
            <w:rPr>
              <w:b/>
              <w:bCs/>
              <w:noProof/>
            </w:rPr>
          </w:pPr>
          <w:r>
            <w:rPr>
              <w:b/>
              <w:bCs/>
              <w:noProof/>
            </w:rPr>
            <w:fldChar w:fldCharType="end"/>
          </w:r>
        </w:p>
      </w:sdtContent>
    </w:sdt>
    <w:p w14:paraId="22EB915D" w14:textId="77777777" w:rsidR="00710DEA" w:rsidRDefault="00710DEA">
      <w:pPr>
        <w:spacing w:after="160"/>
        <w:rPr>
          <w:rFonts w:asciiTheme="majorHAnsi" w:eastAsiaTheme="majorEastAsia" w:hAnsiTheme="majorHAnsi" w:cstheme="majorBidi"/>
          <w:noProof/>
          <w:color w:val="20A9FB" w:themeColor="accent1" w:themeShade="BF"/>
          <w:sz w:val="32"/>
          <w:szCs w:val="32"/>
          <w:lang w:eastAsia="de-DE"/>
        </w:rPr>
      </w:pPr>
      <w:r>
        <w:rPr>
          <w:noProof/>
        </w:rPr>
        <w:br w:type="page"/>
      </w:r>
    </w:p>
    <w:p w14:paraId="4DEEC8D7" w14:textId="498C3574" w:rsidR="00FE2509" w:rsidRDefault="00FA10C0" w:rsidP="007C5A73">
      <w:pPr>
        <w:pStyle w:val="Inhaltsverzeichnisberschrift"/>
        <w:rPr>
          <w:noProof/>
        </w:rPr>
      </w:pPr>
      <w:r>
        <w:rPr>
          <w:noProof/>
        </w:rPr>
        <w:lastRenderedPageBreak/>
        <w:t>Einbindung</w:t>
      </w:r>
      <w:r w:rsidR="007C5A73">
        <w:rPr>
          <w:noProof/>
        </w:rPr>
        <w:t>sverzeichnis</w:t>
      </w:r>
    </w:p>
    <w:p w14:paraId="02D12315" w14:textId="51A768C8" w:rsidR="00A026CF" w:rsidRDefault="00CB6340">
      <w:pPr>
        <w:pStyle w:val="Abbildungsverzeichnis"/>
        <w:tabs>
          <w:tab w:val="right" w:leader="dot" w:pos="9062"/>
        </w:tabs>
        <w:rPr>
          <w:rFonts w:asciiTheme="minorHAnsi" w:eastAsiaTheme="minorEastAsia" w:hAnsiTheme="minorHAnsi"/>
          <w:noProof/>
          <w:lang w:eastAsia="de-DE"/>
        </w:rPr>
      </w:pPr>
      <w:r>
        <w:rPr>
          <w:b/>
          <w:bCs/>
          <w:noProof/>
        </w:rPr>
        <w:fldChar w:fldCharType="begin"/>
      </w:r>
      <w:r>
        <w:rPr>
          <w:b/>
          <w:bCs/>
          <w:noProof/>
        </w:rPr>
        <w:instrText xml:space="preserve"> TOC \h \z \c "Medium" </w:instrText>
      </w:r>
      <w:r>
        <w:rPr>
          <w:b/>
          <w:bCs/>
          <w:noProof/>
        </w:rPr>
        <w:fldChar w:fldCharType="separate"/>
      </w:r>
      <w:hyperlink w:anchor="_Toc20955645" w:history="1">
        <w:r w:rsidR="00A026CF" w:rsidRPr="005700D9">
          <w:rPr>
            <w:rStyle w:val="Hyperlink"/>
            <w:noProof/>
          </w:rPr>
          <w:t>Video 1: Das Gestell erklärt (YouTube)</w:t>
        </w:r>
        <w:r w:rsidR="00A026CF">
          <w:rPr>
            <w:noProof/>
            <w:webHidden/>
          </w:rPr>
          <w:tab/>
        </w:r>
        <w:r w:rsidR="00A026CF">
          <w:rPr>
            <w:noProof/>
            <w:webHidden/>
          </w:rPr>
          <w:fldChar w:fldCharType="begin"/>
        </w:r>
        <w:r w:rsidR="00A026CF">
          <w:rPr>
            <w:noProof/>
            <w:webHidden/>
          </w:rPr>
          <w:instrText xml:space="preserve"> PAGEREF _Toc20955645 \h </w:instrText>
        </w:r>
        <w:r w:rsidR="00A026CF">
          <w:rPr>
            <w:noProof/>
            <w:webHidden/>
          </w:rPr>
        </w:r>
        <w:r w:rsidR="00A026CF">
          <w:rPr>
            <w:noProof/>
            <w:webHidden/>
          </w:rPr>
          <w:fldChar w:fldCharType="separate"/>
        </w:r>
        <w:r w:rsidR="00A026CF">
          <w:rPr>
            <w:noProof/>
            <w:webHidden/>
          </w:rPr>
          <w:t>2</w:t>
        </w:r>
        <w:r w:rsidR="00A026CF">
          <w:rPr>
            <w:noProof/>
            <w:webHidden/>
          </w:rPr>
          <w:fldChar w:fldCharType="end"/>
        </w:r>
      </w:hyperlink>
    </w:p>
    <w:p w14:paraId="2C3B8458" w14:textId="4BB778AF" w:rsidR="00A026CF" w:rsidRDefault="0016664B">
      <w:pPr>
        <w:pStyle w:val="Abbildungsverzeichnis"/>
        <w:tabs>
          <w:tab w:val="right" w:leader="dot" w:pos="9062"/>
        </w:tabs>
        <w:rPr>
          <w:rFonts w:asciiTheme="minorHAnsi" w:eastAsiaTheme="minorEastAsia" w:hAnsiTheme="minorHAnsi"/>
          <w:noProof/>
          <w:lang w:eastAsia="de-DE"/>
        </w:rPr>
      </w:pPr>
      <w:hyperlink w:anchor="_Toc20955646" w:history="1">
        <w:r w:rsidR="00A026CF" w:rsidRPr="005700D9">
          <w:rPr>
            <w:rStyle w:val="Hyperlink"/>
            <w:noProof/>
          </w:rPr>
          <w:t>Video 2: Die Sortierscheibe erklärt (YouTube)</w:t>
        </w:r>
        <w:r w:rsidR="00A026CF">
          <w:rPr>
            <w:noProof/>
            <w:webHidden/>
          </w:rPr>
          <w:tab/>
        </w:r>
        <w:r w:rsidR="00A026CF">
          <w:rPr>
            <w:noProof/>
            <w:webHidden/>
          </w:rPr>
          <w:fldChar w:fldCharType="begin"/>
        </w:r>
        <w:r w:rsidR="00A026CF">
          <w:rPr>
            <w:noProof/>
            <w:webHidden/>
          </w:rPr>
          <w:instrText xml:space="preserve"> PAGEREF _Toc20955646 \h </w:instrText>
        </w:r>
        <w:r w:rsidR="00A026CF">
          <w:rPr>
            <w:noProof/>
            <w:webHidden/>
          </w:rPr>
        </w:r>
        <w:r w:rsidR="00A026CF">
          <w:rPr>
            <w:noProof/>
            <w:webHidden/>
          </w:rPr>
          <w:fldChar w:fldCharType="separate"/>
        </w:r>
        <w:r w:rsidR="00A026CF">
          <w:rPr>
            <w:noProof/>
            <w:webHidden/>
          </w:rPr>
          <w:t>3</w:t>
        </w:r>
        <w:r w:rsidR="00A026CF">
          <w:rPr>
            <w:noProof/>
            <w:webHidden/>
          </w:rPr>
          <w:fldChar w:fldCharType="end"/>
        </w:r>
      </w:hyperlink>
    </w:p>
    <w:p w14:paraId="0250E1CB" w14:textId="6213EAF7" w:rsidR="00A026CF" w:rsidRDefault="0016664B">
      <w:pPr>
        <w:pStyle w:val="Abbildungsverzeichnis"/>
        <w:tabs>
          <w:tab w:val="right" w:leader="dot" w:pos="9062"/>
        </w:tabs>
        <w:rPr>
          <w:rFonts w:asciiTheme="minorHAnsi" w:eastAsiaTheme="minorEastAsia" w:hAnsiTheme="minorHAnsi"/>
          <w:noProof/>
          <w:lang w:eastAsia="de-DE"/>
        </w:rPr>
      </w:pPr>
      <w:hyperlink w:anchor="_Toc20955647" w:history="1">
        <w:r w:rsidR="00A026CF" w:rsidRPr="005700D9">
          <w:rPr>
            <w:rStyle w:val="Hyperlink"/>
            <w:noProof/>
          </w:rPr>
          <w:t>Video 3: Die Sperrscheibe erklärt (YouTube)</w:t>
        </w:r>
        <w:r w:rsidR="00A026CF">
          <w:rPr>
            <w:noProof/>
            <w:webHidden/>
          </w:rPr>
          <w:tab/>
        </w:r>
        <w:r w:rsidR="00A026CF">
          <w:rPr>
            <w:noProof/>
            <w:webHidden/>
          </w:rPr>
          <w:fldChar w:fldCharType="begin"/>
        </w:r>
        <w:r w:rsidR="00A026CF">
          <w:rPr>
            <w:noProof/>
            <w:webHidden/>
          </w:rPr>
          <w:instrText xml:space="preserve"> PAGEREF _Toc20955647 \h </w:instrText>
        </w:r>
        <w:r w:rsidR="00A026CF">
          <w:rPr>
            <w:noProof/>
            <w:webHidden/>
          </w:rPr>
        </w:r>
        <w:r w:rsidR="00A026CF">
          <w:rPr>
            <w:noProof/>
            <w:webHidden/>
          </w:rPr>
          <w:fldChar w:fldCharType="separate"/>
        </w:r>
        <w:r w:rsidR="00A026CF">
          <w:rPr>
            <w:noProof/>
            <w:webHidden/>
          </w:rPr>
          <w:t>3</w:t>
        </w:r>
        <w:r w:rsidR="00A026CF">
          <w:rPr>
            <w:noProof/>
            <w:webHidden/>
          </w:rPr>
          <w:fldChar w:fldCharType="end"/>
        </w:r>
      </w:hyperlink>
    </w:p>
    <w:p w14:paraId="41FDE92B" w14:textId="2058CA33" w:rsidR="00052FFE" w:rsidRPr="00052FFE" w:rsidRDefault="00CB6340" w:rsidP="00052FFE">
      <w:pPr>
        <w:pStyle w:val="Abbildungsverzeichnis"/>
        <w:tabs>
          <w:tab w:val="right" w:leader="dot" w:pos="9062"/>
        </w:tabs>
        <w:rPr>
          <w:b/>
          <w:bCs/>
          <w:noProof/>
        </w:rPr>
      </w:pPr>
      <w:r>
        <w:rPr>
          <w:b/>
          <w:bCs/>
          <w:noProof/>
        </w:rPr>
        <w:fldChar w:fldCharType="end"/>
      </w:r>
    </w:p>
    <w:p w14:paraId="4FD4CD51" w14:textId="14A91E45" w:rsidR="00FA10C0" w:rsidRDefault="00A63AC7" w:rsidP="00052FFE">
      <w:pPr>
        <w:pStyle w:val="Inhaltsverzeichnisberschrift"/>
        <w:rPr>
          <w:noProof/>
        </w:rPr>
      </w:pPr>
      <w:r>
        <w:rPr>
          <w:noProof/>
        </w:rPr>
        <w:t>A</w:t>
      </w:r>
      <w:r w:rsidR="00052FFE">
        <w:rPr>
          <w:noProof/>
        </w:rPr>
        <w:t>bbildungsverzeichnis</w:t>
      </w:r>
    </w:p>
    <w:p w14:paraId="0DE3C4D5" w14:textId="272300FA" w:rsidR="00A56FC4" w:rsidRDefault="00FA10C0">
      <w:pPr>
        <w:pStyle w:val="Abbildungsverzeichnis"/>
        <w:tabs>
          <w:tab w:val="right" w:leader="dot" w:pos="9062"/>
        </w:tabs>
        <w:rPr>
          <w:rFonts w:asciiTheme="minorHAnsi" w:eastAsiaTheme="minorEastAsia" w:hAnsiTheme="minorHAnsi"/>
          <w:noProof/>
          <w:lang w:eastAsia="de-DE"/>
        </w:rPr>
      </w:pPr>
      <w:r>
        <w:fldChar w:fldCharType="begin"/>
      </w:r>
      <w:r>
        <w:instrText xml:space="preserve"> TOC \h \z \c "Abbildung" </w:instrText>
      </w:r>
      <w:r>
        <w:fldChar w:fldCharType="separate"/>
      </w:r>
      <w:hyperlink r:id="rId9" w:anchor="_Toc21261312" w:history="1">
        <w:r w:rsidR="00A56FC4" w:rsidRPr="0027503B">
          <w:rPr>
            <w:rStyle w:val="Hyperlink"/>
            <w:noProof/>
          </w:rPr>
          <w:t>Abbildung 1: Programmablaufplan, grundlegend</w:t>
        </w:r>
        <w:r w:rsidR="00A56FC4">
          <w:rPr>
            <w:noProof/>
            <w:webHidden/>
          </w:rPr>
          <w:tab/>
        </w:r>
        <w:r w:rsidR="00A56FC4">
          <w:rPr>
            <w:noProof/>
            <w:webHidden/>
          </w:rPr>
          <w:fldChar w:fldCharType="begin"/>
        </w:r>
        <w:r w:rsidR="00A56FC4">
          <w:rPr>
            <w:noProof/>
            <w:webHidden/>
          </w:rPr>
          <w:instrText xml:space="preserve"> PAGEREF _Toc21261312 \h </w:instrText>
        </w:r>
        <w:r w:rsidR="00A56FC4">
          <w:rPr>
            <w:noProof/>
            <w:webHidden/>
          </w:rPr>
        </w:r>
        <w:r w:rsidR="00A56FC4">
          <w:rPr>
            <w:noProof/>
            <w:webHidden/>
          </w:rPr>
          <w:fldChar w:fldCharType="separate"/>
        </w:r>
        <w:r w:rsidR="00A56FC4">
          <w:rPr>
            <w:noProof/>
            <w:webHidden/>
          </w:rPr>
          <w:t>4</w:t>
        </w:r>
        <w:r w:rsidR="00A56FC4">
          <w:rPr>
            <w:noProof/>
            <w:webHidden/>
          </w:rPr>
          <w:fldChar w:fldCharType="end"/>
        </w:r>
      </w:hyperlink>
    </w:p>
    <w:p w14:paraId="7602CFC8" w14:textId="73777870" w:rsidR="00A56FC4" w:rsidRDefault="00A56FC4">
      <w:pPr>
        <w:pStyle w:val="Abbildungsverzeichnis"/>
        <w:tabs>
          <w:tab w:val="right" w:leader="dot" w:pos="9062"/>
        </w:tabs>
        <w:rPr>
          <w:rFonts w:asciiTheme="minorHAnsi" w:eastAsiaTheme="minorEastAsia" w:hAnsiTheme="minorHAnsi"/>
          <w:noProof/>
          <w:lang w:eastAsia="de-DE"/>
        </w:rPr>
      </w:pPr>
      <w:hyperlink w:anchor="_Toc21261313" w:history="1">
        <w:r w:rsidRPr="0027503B">
          <w:rPr>
            <w:rStyle w:val="Hyperlink"/>
            <w:noProof/>
          </w:rPr>
          <w:t>Abbildung 2: Schaltplan</w:t>
        </w:r>
        <w:r>
          <w:rPr>
            <w:noProof/>
            <w:webHidden/>
          </w:rPr>
          <w:tab/>
        </w:r>
        <w:r>
          <w:rPr>
            <w:noProof/>
            <w:webHidden/>
          </w:rPr>
          <w:fldChar w:fldCharType="begin"/>
        </w:r>
        <w:r>
          <w:rPr>
            <w:noProof/>
            <w:webHidden/>
          </w:rPr>
          <w:instrText xml:space="preserve"> PAGEREF _Toc21261313 \h </w:instrText>
        </w:r>
        <w:r>
          <w:rPr>
            <w:noProof/>
            <w:webHidden/>
          </w:rPr>
        </w:r>
        <w:r>
          <w:rPr>
            <w:noProof/>
            <w:webHidden/>
          </w:rPr>
          <w:fldChar w:fldCharType="separate"/>
        </w:r>
        <w:r>
          <w:rPr>
            <w:noProof/>
            <w:webHidden/>
          </w:rPr>
          <w:t>7</w:t>
        </w:r>
        <w:r>
          <w:rPr>
            <w:noProof/>
            <w:webHidden/>
          </w:rPr>
          <w:fldChar w:fldCharType="end"/>
        </w:r>
      </w:hyperlink>
    </w:p>
    <w:p w14:paraId="64EA1288" w14:textId="4EF8F9EA" w:rsidR="00A56FC4" w:rsidRDefault="00A56FC4">
      <w:pPr>
        <w:pStyle w:val="Abbildungsverzeichnis"/>
        <w:tabs>
          <w:tab w:val="right" w:leader="dot" w:pos="9062"/>
        </w:tabs>
        <w:rPr>
          <w:rFonts w:asciiTheme="minorHAnsi" w:eastAsiaTheme="minorEastAsia" w:hAnsiTheme="minorHAnsi"/>
          <w:noProof/>
          <w:lang w:eastAsia="de-DE"/>
        </w:rPr>
      </w:pPr>
      <w:hyperlink r:id="rId10" w:anchor="_Toc21261314" w:history="1">
        <w:r w:rsidRPr="0027503B">
          <w:rPr>
            <w:rStyle w:val="Hyperlink"/>
            <w:noProof/>
          </w:rPr>
          <w:t>Abbildung 3: Gantt - Diagramm</w:t>
        </w:r>
        <w:r>
          <w:rPr>
            <w:noProof/>
            <w:webHidden/>
          </w:rPr>
          <w:tab/>
        </w:r>
        <w:r>
          <w:rPr>
            <w:noProof/>
            <w:webHidden/>
          </w:rPr>
          <w:fldChar w:fldCharType="begin"/>
        </w:r>
        <w:r>
          <w:rPr>
            <w:noProof/>
            <w:webHidden/>
          </w:rPr>
          <w:instrText xml:space="preserve"> PAGEREF _Toc21261314 \h </w:instrText>
        </w:r>
        <w:r>
          <w:rPr>
            <w:noProof/>
            <w:webHidden/>
          </w:rPr>
        </w:r>
        <w:r>
          <w:rPr>
            <w:noProof/>
            <w:webHidden/>
          </w:rPr>
          <w:fldChar w:fldCharType="separate"/>
        </w:r>
        <w:r>
          <w:rPr>
            <w:noProof/>
            <w:webHidden/>
          </w:rPr>
          <w:t>8</w:t>
        </w:r>
        <w:r>
          <w:rPr>
            <w:noProof/>
            <w:webHidden/>
          </w:rPr>
          <w:fldChar w:fldCharType="end"/>
        </w:r>
      </w:hyperlink>
    </w:p>
    <w:p w14:paraId="02D5D463" w14:textId="1320B57A" w:rsidR="00A56FC4" w:rsidRDefault="00A56FC4">
      <w:pPr>
        <w:pStyle w:val="Abbildungsverzeichnis"/>
        <w:tabs>
          <w:tab w:val="right" w:leader="dot" w:pos="9062"/>
        </w:tabs>
        <w:rPr>
          <w:rFonts w:asciiTheme="minorHAnsi" w:eastAsiaTheme="minorEastAsia" w:hAnsiTheme="minorHAnsi"/>
          <w:noProof/>
          <w:lang w:eastAsia="de-DE"/>
        </w:rPr>
      </w:pPr>
      <w:hyperlink r:id="rId11" w:anchor="_Toc21261315" w:history="1">
        <w:r w:rsidRPr="0027503B">
          <w:rPr>
            <w:rStyle w:val="Hyperlink"/>
            <w:noProof/>
          </w:rPr>
          <w:t>Abbildung 4: PAP - Main</w:t>
        </w:r>
        <w:r>
          <w:rPr>
            <w:noProof/>
            <w:webHidden/>
          </w:rPr>
          <w:tab/>
        </w:r>
        <w:r>
          <w:rPr>
            <w:noProof/>
            <w:webHidden/>
          </w:rPr>
          <w:fldChar w:fldCharType="begin"/>
        </w:r>
        <w:r>
          <w:rPr>
            <w:noProof/>
            <w:webHidden/>
          </w:rPr>
          <w:instrText xml:space="preserve"> PAGEREF _Toc21261315 \h </w:instrText>
        </w:r>
        <w:r>
          <w:rPr>
            <w:noProof/>
            <w:webHidden/>
          </w:rPr>
        </w:r>
        <w:r>
          <w:rPr>
            <w:noProof/>
            <w:webHidden/>
          </w:rPr>
          <w:fldChar w:fldCharType="separate"/>
        </w:r>
        <w:r>
          <w:rPr>
            <w:noProof/>
            <w:webHidden/>
          </w:rPr>
          <w:t>10</w:t>
        </w:r>
        <w:r>
          <w:rPr>
            <w:noProof/>
            <w:webHidden/>
          </w:rPr>
          <w:fldChar w:fldCharType="end"/>
        </w:r>
      </w:hyperlink>
    </w:p>
    <w:p w14:paraId="6041796F" w14:textId="7A74180E" w:rsidR="00A56FC4" w:rsidRDefault="00A56FC4">
      <w:pPr>
        <w:pStyle w:val="Abbildungsverzeichnis"/>
        <w:tabs>
          <w:tab w:val="right" w:leader="dot" w:pos="9062"/>
        </w:tabs>
        <w:rPr>
          <w:rFonts w:asciiTheme="minorHAnsi" w:eastAsiaTheme="minorEastAsia" w:hAnsiTheme="minorHAnsi"/>
          <w:noProof/>
          <w:lang w:eastAsia="de-DE"/>
        </w:rPr>
      </w:pPr>
      <w:hyperlink r:id="rId12" w:anchor="_Toc21261316" w:history="1">
        <w:r w:rsidRPr="0027503B">
          <w:rPr>
            <w:rStyle w:val="Hyperlink"/>
            <w:noProof/>
          </w:rPr>
          <w:t>Abbildung 5: PAP - Motor bewegen</w:t>
        </w:r>
        <w:r>
          <w:rPr>
            <w:noProof/>
            <w:webHidden/>
          </w:rPr>
          <w:tab/>
        </w:r>
        <w:r>
          <w:rPr>
            <w:noProof/>
            <w:webHidden/>
          </w:rPr>
          <w:fldChar w:fldCharType="begin"/>
        </w:r>
        <w:r>
          <w:rPr>
            <w:noProof/>
            <w:webHidden/>
          </w:rPr>
          <w:instrText xml:space="preserve"> PAGEREF _Toc21261316 \h </w:instrText>
        </w:r>
        <w:r>
          <w:rPr>
            <w:noProof/>
            <w:webHidden/>
          </w:rPr>
        </w:r>
        <w:r>
          <w:rPr>
            <w:noProof/>
            <w:webHidden/>
          </w:rPr>
          <w:fldChar w:fldCharType="separate"/>
        </w:r>
        <w:r>
          <w:rPr>
            <w:noProof/>
            <w:webHidden/>
          </w:rPr>
          <w:t>10</w:t>
        </w:r>
        <w:r>
          <w:rPr>
            <w:noProof/>
            <w:webHidden/>
          </w:rPr>
          <w:fldChar w:fldCharType="end"/>
        </w:r>
      </w:hyperlink>
    </w:p>
    <w:p w14:paraId="4ADC7C41" w14:textId="30F2C8AB" w:rsidR="00A56FC4" w:rsidRDefault="00A56FC4">
      <w:pPr>
        <w:pStyle w:val="Abbildungsverzeichnis"/>
        <w:tabs>
          <w:tab w:val="right" w:leader="dot" w:pos="9062"/>
        </w:tabs>
        <w:rPr>
          <w:rFonts w:asciiTheme="minorHAnsi" w:eastAsiaTheme="minorEastAsia" w:hAnsiTheme="minorHAnsi"/>
          <w:noProof/>
          <w:lang w:eastAsia="de-DE"/>
        </w:rPr>
      </w:pPr>
      <w:hyperlink r:id="rId13" w:anchor="_Toc21261317" w:history="1">
        <w:r w:rsidRPr="0027503B">
          <w:rPr>
            <w:rStyle w:val="Hyperlink"/>
            <w:noProof/>
          </w:rPr>
          <w:t>Abbildung 6: PAP - Farbe erkennen</w:t>
        </w:r>
        <w:r>
          <w:rPr>
            <w:noProof/>
            <w:webHidden/>
          </w:rPr>
          <w:tab/>
        </w:r>
        <w:r>
          <w:rPr>
            <w:noProof/>
            <w:webHidden/>
          </w:rPr>
          <w:fldChar w:fldCharType="begin"/>
        </w:r>
        <w:r>
          <w:rPr>
            <w:noProof/>
            <w:webHidden/>
          </w:rPr>
          <w:instrText xml:space="preserve"> PAGEREF _Toc21261317 \h </w:instrText>
        </w:r>
        <w:r>
          <w:rPr>
            <w:noProof/>
            <w:webHidden/>
          </w:rPr>
        </w:r>
        <w:r>
          <w:rPr>
            <w:noProof/>
            <w:webHidden/>
          </w:rPr>
          <w:fldChar w:fldCharType="separate"/>
        </w:r>
        <w:r>
          <w:rPr>
            <w:noProof/>
            <w:webHidden/>
          </w:rPr>
          <w:t>10</w:t>
        </w:r>
        <w:r>
          <w:rPr>
            <w:noProof/>
            <w:webHidden/>
          </w:rPr>
          <w:fldChar w:fldCharType="end"/>
        </w:r>
      </w:hyperlink>
    </w:p>
    <w:p w14:paraId="0797ADCC" w14:textId="506B9581" w:rsidR="00A56FC4" w:rsidRDefault="00A56FC4">
      <w:pPr>
        <w:pStyle w:val="Abbildungsverzeichnis"/>
        <w:tabs>
          <w:tab w:val="right" w:leader="dot" w:pos="9062"/>
        </w:tabs>
        <w:rPr>
          <w:rFonts w:asciiTheme="minorHAnsi" w:eastAsiaTheme="minorEastAsia" w:hAnsiTheme="minorHAnsi"/>
          <w:noProof/>
          <w:lang w:eastAsia="de-DE"/>
        </w:rPr>
      </w:pPr>
      <w:hyperlink r:id="rId14" w:anchor="_Toc21261318" w:history="1">
        <w:r w:rsidRPr="0027503B">
          <w:rPr>
            <w:rStyle w:val="Hyperlink"/>
            <w:noProof/>
          </w:rPr>
          <w:t>Abbildung 7: PAP - Motor steuern</w:t>
        </w:r>
        <w:r>
          <w:rPr>
            <w:noProof/>
            <w:webHidden/>
          </w:rPr>
          <w:tab/>
        </w:r>
        <w:r>
          <w:rPr>
            <w:noProof/>
            <w:webHidden/>
          </w:rPr>
          <w:fldChar w:fldCharType="begin"/>
        </w:r>
        <w:r>
          <w:rPr>
            <w:noProof/>
            <w:webHidden/>
          </w:rPr>
          <w:instrText xml:space="preserve"> PAGEREF _Toc21261318 \h </w:instrText>
        </w:r>
        <w:r>
          <w:rPr>
            <w:noProof/>
            <w:webHidden/>
          </w:rPr>
        </w:r>
        <w:r>
          <w:rPr>
            <w:noProof/>
            <w:webHidden/>
          </w:rPr>
          <w:fldChar w:fldCharType="separate"/>
        </w:r>
        <w:r>
          <w:rPr>
            <w:noProof/>
            <w:webHidden/>
          </w:rPr>
          <w:t>10</w:t>
        </w:r>
        <w:r>
          <w:rPr>
            <w:noProof/>
            <w:webHidden/>
          </w:rPr>
          <w:fldChar w:fldCharType="end"/>
        </w:r>
      </w:hyperlink>
    </w:p>
    <w:p w14:paraId="1EDA13CE" w14:textId="778F7F1C" w:rsidR="00B001B7" w:rsidRDefault="00FA10C0" w:rsidP="00B001B7">
      <w:pPr>
        <w:sectPr w:rsidR="00B001B7" w:rsidSect="00267396">
          <w:headerReference w:type="default" r:id="rId15"/>
          <w:headerReference w:type="first" r:id="rId16"/>
          <w:type w:val="continuous"/>
          <w:pgSz w:w="11906" w:h="16838"/>
          <w:pgMar w:top="1417" w:right="1417" w:bottom="1134" w:left="1417" w:header="708" w:footer="708" w:gutter="0"/>
          <w:pgNumType w:start="1"/>
          <w:cols w:space="708"/>
          <w:titlePg/>
          <w:docGrid w:linePitch="360"/>
        </w:sectPr>
      </w:pPr>
      <w:r>
        <w:fldChar w:fldCharType="end"/>
      </w:r>
    </w:p>
    <w:p w14:paraId="4CBAD5CF" w14:textId="36B6D36F" w:rsidR="005B5227" w:rsidRDefault="00317886" w:rsidP="00B001B7">
      <w:pPr>
        <w:pStyle w:val="1num"/>
      </w:pPr>
      <w:bookmarkStart w:id="1" w:name="_Toc21211598"/>
      <w:r>
        <w:lastRenderedPageBreak/>
        <w:t>Einleitung</w:t>
      </w:r>
      <w:bookmarkEnd w:id="1"/>
    </w:p>
    <w:p w14:paraId="4D0BD19A" w14:textId="77777777" w:rsidR="00470E9F" w:rsidRDefault="005C4C00" w:rsidP="000665AE">
      <w:pPr>
        <w:jc w:val="both"/>
      </w:pPr>
      <w:r>
        <w:t>Das Projekt und die Dokumentation wurden durch die Autoren eigenständig durchgeführt und dokumentiert.</w:t>
      </w:r>
      <w:r w:rsidR="00BC5056">
        <w:t xml:space="preserve"> Betreut wurde es von Herrn Hennig und wurde im Schulunterricht am Heinz-Nixdorf Berufskolleg durchgeführt. </w:t>
      </w:r>
      <w:r>
        <w:t xml:space="preserve">Die Projektarbeit inklusive Dokumentation ist </w:t>
      </w:r>
      <w:r w:rsidR="00EC1CCF">
        <w:t xml:space="preserve">geistiges Eigentum </w:t>
      </w:r>
      <w:r>
        <w:t>nach §2 UrhG und darf lediglich durch Rechteinhaber (Autoren) und berechtige Dritte (Angestellte Lehrer des Heinz – Nixdorf Berufskolleg</w:t>
      </w:r>
      <w:r w:rsidR="008A2A28">
        <w:t>s</w:t>
      </w:r>
      <w:r>
        <w:t>)</w:t>
      </w:r>
      <w:r w:rsidR="00EC1CCF">
        <w:t xml:space="preserve"> nach §§ 15, 16, 17,18 &amp; 19 UrhG verwertet werden.</w:t>
      </w:r>
    </w:p>
    <w:p w14:paraId="4483795C" w14:textId="7ADD6DCE" w:rsidR="00513526" w:rsidRPr="00B76A0D" w:rsidRDefault="00317886" w:rsidP="00B76A0D">
      <w:pPr>
        <w:pStyle w:val="1num"/>
      </w:pPr>
      <w:bookmarkStart w:id="2" w:name="_Toc21211599"/>
      <w:r w:rsidRPr="00B76A0D">
        <w:t>Projektbeschreibung</w:t>
      </w:r>
      <w:bookmarkEnd w:id="2"/>
    </w:p>
    <w:p w14:paraId="47472577" w14:textId="6386C6BF" w:rsidR="008D4AC5" w:rsidRPr="00B76A0D" w:rsidRDefault="008D4AC5" w:rsidP="00B76A0D">
      <w:pPr>
        <w:pStyle w:val="2num"/>
      </w:pPr>
      <w:bookmarkStart w:id="3" w:name="_Toc21211600"/>
      <w:r w:rsidRPr="00B76A0D">
        <w:t>Organisatorische Vorgaben</w:t>
      </w:r>
      <w:bookmarkEnd w:id="3"/>
    </w:p>
    <w:p w14:paraId="75732A8C" w14:textId="1AAE5C21" w:rsidR="00DC1C91" w:rsidRPr="00DC1C91" w:rsidRDefault="00DC1C91" w:rsidP="000665AE">
      <w:pPr>
        <w:jc w:val="both"/>
      </w:pPr>
      <w:r>
        <w:t>Das Projekt wurde im Zeitraum vom 11.09.2019 bis 01.03.2020 durchgeführt. Je 2 Unterrichtsstunden finden in einem 2-Wochen-Rhythmus statt.</w:t>
      </w:r>
    </w:p>
    <w:p w14:paraId="563E6D7F" w14:textId="330020FE" w:rsidR="008D4AC5" w:rsidRDefault="008D4AC5" w:rsidP="00B76A0D">
      <w:pPr>
        <w:pStyle w:val="2num"/>
      </w:pPr>
      <w:bookmarkStart w:id="4" w:name="_Toc21211601"/>
      <w:r>
        <w:t>Problemanalyse | Projekt – Ziel</w:t>
      </w:r>
      <w:bookmarkEnd w:id="4"/>
    </w:p>
    <w:p w14:paraId="26FE8505" w14:textId="2F7531CA" w:rsidR="00B61BA9" w:rsidRPr="00B61BA9" w:rsidRDefault="00B61BA9" w:rsidP="000665AE">
      <w:pPr>
        <w:jc w:val="both"/>
      </w:pPr>
      <w:r>
        <w:t>Das betreffende System (Bonbon – Abfüllanlage) verfügt derzeit nicht über eine Methode, neue, unsortierte Schokoladenkugeln zu sortieren. Diese müssen per Hand sortiert und in das richtige Fach gelegt werden. Das Projekt dient zur Konzipierung und Umsetzung eines Geräts, welches den Sortierprozess vereinfachen soll.</w:t>
      </w:r>
    </w:p>
    <w:p w14:paraId="6790B6E7" w14:textId="6431968B" w:rsidR="008D4AC5" w:rsidRDefault="008D4AC5" w:rsidP="00B76A0D">
      <w:pPr>
        <w:pStyle w:val="2num"/>
      </w:pPr>
      <w:bookmarkStart w:id="5" w:name="_Toc21211602"/>
      <w:r>
        <w:t>Beteiligte</w:t>
      </w:r>
      <w:bookmarkEnd w:id="5"/>
    </w:p>
    <w:p w14:paraId="5D693FE4" w14:textId="35585746" w:rsidR="00DC3FE1" w:rsidRDefault="00DC3FE1" w:rsidP="000665AE">
      <w:pPr>
        <w:jc w:val="both"/>
      </w:pPr>
      <w:r>
        <w:t xml:space="preserve">Das Projekt wird gemeinsam von den drei Autoren Niklas Kamm, Julian Krieger und Pascal Gläß durchgeführt und dokumentiert. Im Rahmen des Schulunterrichts </w:t>
      </w:r>
      <w:r w:rsidR="00E144B5">
        <w:t>wird das Projekt von</w:t>
      </w:r>
      <w:r>
        <w:t xml:space="preserve"> Herr Hennig im Fach „Rechner- und Systemtechnik“</w:t>
      </w:r>
      <w:r w:rsidR="00E144B5">
        <w:t xml:space="preserve"> betreut</w:t>
      </w:r>
      <w:r>
        <w:t>.</w:t>
      </w:r>
    </w:p>
    <w:p w14:paraId="1918E349" w14:textId="012861FD" w:rsidR="00C11888" w:rsidRDefault="00C11888" w:rsidP="00C11888">
      <w:pPr>
        <w:pStyle w:val="2num"/>
      </w:pPr>
      <w:bookmarkStart w:id="6" w:name="_Toc21211603"/>
      <w:r>
        <w:t>Verlinkungen auf Websites</w:t>
      </w:r>
      <w:bookmarkEnd w:id="6"/>
    </w:p>
    <w:p w14:paraId="0543D4EC" w14:textId="322B349C" w:rsidR="00C11888" w:rsidRDefault="00C11888" w:rsidP="00C11888">
      <w:r>
        <w:t>In der Dokumentation folgen viele Verlinkungen auf folgende Websites:</w:t>
      </w:r>
    </w:p>
    <w:p w14:paraId="3E8E0E1A" w14:textId="479C1D77" w:rsidR="00C11888" w:rsidRDefault="0016664B" w:rsidP="00C11888">
      <w:pPr>
        <w:pStyle w:val="Listenabsatz"/>
        <w:numPr>
          <w:ilvl w:val="0"/>
          <w:numId w:val="15"/>
        </w:numPr>
      </w:pPr>
      <w:hyperlink r:id="rId17" w:history="1">
        <w:r w:rsidR="00C11888" w:rsidRPr="00C11888">
          <w:rPr>
            <w:rStyle w:val="Hyperlink"/>
          </w:rPr>
          <w:t>YouTube</w:t>
        </w:r>
      </w:hyperlink>
      <w:r w:rsidR="00C11888">
        <w:t xml:space="preserve"> – Einbindungen von Videos</w:t>
      </w:r>
    </w:p>
    <w:p w14:paraId="1E654E94" w14:textId="692D8FF2" w:rsidR="00C11888" w:rsidRDefault="0016664B" w:rsidP="00C11888">
      <w:pPr>
        <w:pStyle w:val="Listenabsatz"/>
        <w:numPr>
          <w:ilvl w:val="0"/>
          <w:numId w:val="15"/>
        </w:numPr>
      </w:pPr>
      <w:hyperlink r:id="rId18" w:history="1">
        <w:r w:rsidR="00C11888" w:rsidRPr="00C11888">
          <w:rPr>
            <w:rStyle w:val="Hyperlink"/>
          </w:rPr>
          <w:t>GitHub</w:t>
        </w:r>
      </w:hyperlink>
      <w:r w:rsidR="00C11888">
        <w:t xml:space="preserve"> – Verwaltung des gesamten Projekts</w:t>
      </w:r>
    </w:p>
    <w:p w14:paraId="6A0C6E26" w14:textId="28902B95" w:rsidR="00C11888" w:rsidRPr="00C11888" w:rsidRDefault="0016664B" w:rsidP="00C11888">
      <w:pPr>
        <w:pStyle w:val="Listenabsatz"/>
        <w:numPr>
          <w:ilvl w:val="0"/>
          <w:numId w:val="15"/>
        </w:numPr>
      </w:pPr>
      <w:hyperlink r:id="rId19" w:history="1">
        <w:r w:rsidR="00C11888" w:rsidRPr="00C11888">
          <w:rPr>
            <w:rStyle w:val="Hyperlink"/>
          </w:rPr>
          <w:t>rs.krieger-blog.de</w:t>
        </w:r>
      </w:hyperlink>
      <w:r w:rsidR="00C11888">
        <w:t xml:space="preserve"> – Eine Website von Julian Krieger erstellt</w:t>
      </w:r>
      <w:r w:rsidR="00C11888">
        <w:br/>
        <w:t>Viele zusätzliche Informationen, welche wir angeben, sind dort aufgelistet und verfügbar.</w:t>
      </w:r>
    </w:p>
    <w:p w14:paraId="1D78D5CA" w14:textId="28D9B9A1" w:rsidR="000665AE" w:rsidRDefault="000665AE">
      <w:pPr>
        <w:spacing w:after="160"/>
      </w:pPr>
      <w:r>
        <w:br w:type="page"/>
      </w:r>
    </w:p>
    <w:p w14:paraId="6A87CA72" w14:textId="5B87C964" w:rsidR="00317886" w:rsidRDefault="00317886" w:rsidP="00B76A0D">
      <w:pPr>
        <w:pStyle w:val="1num"/>
      </w:pPr>
      <w:bookmarkStart w:id="7" w:name="_Toc21211604"/>
      <w:r w:rsidRPr="00470E9F">
        <w:lastRenderedPageBreak/>
        <w:t>Projektplanung</w:t>
      </w:r>
      <w:bookmarkEnd w:id="7"/>
    </w:p>
    <w:p w14:paraId="0345DC4C" w14:textId="25FF9CB4" w:rsidR="001B5BC9" w:rsidRDefault="001B5BC9" w:rsidP="001B5BC9">
      <w:pPr>
        <w:pStyle w:val="2num"/>
      </w:pPr>
      <w:bookmarkStart w:id="8" w:name="_Toc21211605"/>
      <w:r>
        <w:t>Verwendete Systeme und Programme</w:t>
      </w:r>
      <w:bookmarkEnd w:id="8"/>
    </w:p>
    <w:p w14:paraId="5A2B7470" w14:textId="4F39B69D" w:rsidR="00651C68" w:rsidRPr="00651C68" w:rsidRDefault="00651C68" w:rsidP="00651C68">
      <w:pPr>
        <w:pStyle w:val="3num"/>
      </w:pPr>
      <w:bookmarkStart w:id="9" w:name="_Toc21211606"/>
      <w:r>
        <w:t>Projektverwaltung</w:t>
      </w:r>
      <w:bookmarkEnd w:id="9"/>
    </w:p>
    <w:p w14:paraId="6A54C1FD" w14:textId="022EAB5E" w:rsidR="00651C68" w:rsidRDefault="001B5BC9" w:rsidP="00A73D1F">
      <w:pPr>
        <w:jc w:val="both"/>
      </w:pPr>
      <w:r>
        <w:t xml:space="preserve">All </w:t>
      </w:r>
      <w:r w:rsidRPr="001B5BC9">
        <w:t xml:space="preserve">unsere Dateien wie der Programmcode, die Ablaufpläne, die Dokumentation, etc. haben wir über </w:t>
      </w:r>
      <w:hyperlink r:id="rId20" w:history="1">
        <w:r w:rsidRPr="001B5BC9">
          <w:rPr>
            <w:rStyle w:val="Hyperlink"/>
          </w:rPr>
          <w:t>"GitHub"</w:t>
        </w:r>
      </w:hyperlink>
      <w:r>
        <w:t xml:space="preserve"> </w:t>
      </w:r>
      <w:r w:rsidRPr="001B5BC9">
        <w:t>verwaltet. GitHub basiert auf dem Versionsverwaltungssystem "</w:t>
      </w:r>
      <w:proofErr w:type="spellStart"/>
      <w:r w:rsidRPr="001B5BC9">
        <w:t>Git</w:t>
      </w:r>
      <w:proofErr w:type="spellEnd"/>
      <w:r w:rsidRPr="001B5BC9">
        <w:t>". Mit GitHub können wir sämtliche Dateien online speichern, sodass sie jederzeit zur Verfügung stehen. Ein wichtiger Vorteil, den GitHub gegenüber Cloud Storages hat, ist die einfache Versionskontrolle aller Dateien, sowie das Fusionieren von mehreren Versionen. Das bedeutet, dass mehrere Leute an einer Datei arbeiten können, ohne Verluste oder Konflikte zu befürchten. Die Software "GitHub Desktop" sorgt für eine einfache Verwaltung auf lokaler Ebene.</w:t>
      </w:r>
    </w:p>
    <w:p w14:paraId="5370EF5E" w14:textId="10DB4360" w:rsidR="00651C68" w:rsidRDefault="00651C68" w:rsidP="00651C68">
      <w:pPr>
        <w:pStyle w:val="3num"/>
      </w:pPr>
      <w:bookmarkStart w:id="10" w:name="_Toc21211607"/>
      <w:r>
        <w:t>Verwendete Software</w:t>
      </w:r>
      <w:bookmarkEnd w:id="10"/>
    </w:p>
    <w:p w14:paraId="46B47F09" w14:textId="5439CDD6" w:rsidR="00651C68" w:rsidRDefault="00651C68" w:rsidP="00651C68">
      <w:r>
        <w:t xml:space="preserve">Eine Übersicht über sämtliche benutzte Software finden Sie </w:t>
      </w:r>
      <w:hyperlink r:id="rId21" w:history="1">
        <w:r w:rsidRPr="00651C68">
          <w:rPr>
            <w:rStyle w:val="Hyperlink"/>
          </w:rPr>
          <w:t>hier</w:t>
        </w:r>
      </w:hyperlink>
      <w:r>
        <w:t>.</w:t>
      </w:r>
      <w:r w:rsidR="002C39E3">
        <w:t xml:space="preserve"> Jedes Programm ist mind. für das Betriebssystem Windows 10 verfügbar. Genutzt haben wir neben Windows 10 auch Ubuntu 19.03.</w:t>
      </w:r>
    </w:p>
    <w:p w14:paraId="0719E629" w14:textId="77777777" w:rsidR="001C2C6B" w:rsidRPr="00651C68" w:rsidRDefault="001C2C6B" w:rsidP="00651C68"/>
    <w:p w14:paraId="1CBC0261" w14:textId="28581865" w:rsidR="008D4AC5" w:rsidRDefault="008D4AC5" w:rsidP="00B76A0D">
      <w:pPr>
        <w:pStyle w:val="2num"/>
      </w:pPr>
      <w:bookmarkStart w:id="11" w:name="_Toc21211608"/>
      <w:r>
        <w:t>Soll – Planung</w:t>
      </w:r>
      <w:bookmarkEnd w:id="11"/>
    </w:p>
    <w:p w14:paraId="73B3F463" w14:textId="7BFE4217" w:rsidR="008D4AC5" w:rsidRDefault="008D4AC5" w:rsidP="000665AE">
      <w:pPr>
        <w:pStyle w:val="3num"/>
      </w:pPr>
      <w:bookmarkStart w:id="12" w:name="_Toc21211609"/>
      <w:r w:rsidRPr="00B76A0D">
        <w:t>Konzeption</w:t>
      </w:r>
      <w:bookmarkEnd w:id="12"/>
    </w:p>
    <w:p w14:paraId="425F3E4D" w14:textId="4028BD4A" w:rsidR="001D0345" w:rsidRPr="00E54F90" w:rsidRDefault="001869D5" w:rsidP="00E54F90">
      <w:pPr>
        <w:jc w:val="both"/>
      </w:pPr>
      <w:r>
        <w:t xml:space="preserve">Das Konzept </w:t>
      </w:r>
      <w:r w:rsidR="00637FCC">
        <w:t>des Geräts</w:t>
      </w:r>
      <w:r>
        <w:t xml:space="preserve"> </w:t>
      </w:r>
      <w:r w:rsidR="000665AE">
        <w:t>wurde von unserem Lehrer am Anfang der Projektphase vorgegeben. Außerdem wurde die Funktionsweise bereits geklärt und ist daher nicht änderbar. Lediglich der genaue Ablauf ist anpassbar, dieser muss ohne Vorlage geplant und programmiert werden.</w:t>
      </w:r>
    </w:p>
    <w:p w14:paraId="798843B4" w14:textId="1FB0B19D" w:rsidR="0069266A" w:rsidRDefault="00FA0D67" w:rsidP="00E54F90">
      <w:pPr>
        <w:pStyle w:val="3num"/>
        <w:jc w:val="both"/>
      </w:pPr>
      <w:bookmarkStart w:id="13" w:name="_Toc21211610"/>
      <w:r>
        <w:t>Aufbau</w:t>
      </w:r>
      <w:bookmarkEnd w:id="13"/>
      <w:r>
        <w:t xml:space="preserve">  </w:t>
      </w:r>
    </w:p>
    <w:p w14:paraId="0DCB5CF7" w14:textId="77777777" w:rsidR="00B90C09" w:rsidRDefault="00B90C09" w:rsidP="00B90C09">
      <w:r>
        <w:t>Das Gerät lässt sich grob in drei Teile aufteilen:</w:t>
      </w:r>
    </w:p>
    <w:p w14:paraId="0618B0AA" w14:textId="65296F83" w:rsidR="00B90C09" w:rsidRDefault="00B90C09" w:rsidP="00B90C09">
      <w:pPr>
        <w:pStyle w:val="Listenabsatz"/>
        <w:numPr>
          <w:ilvl w:val="0"/>
          <w:numId w:val="4"/>
        </w:numPr>
      </w:pPr>
      <w:r>
        <w:t>Das Gestell, an welchem die Motoren und Sensoren montiert sind</w:t>
      </w:r>
    </w:p>
    <w:p w14:paraId="5F4B01D9" w14:textId="52246973" w:rsidR="00B90C09" w:rsidRDefault="00B90C09" w:rsidP="00B90C09">
      <w:pPr>
        <w:pStyle w:val="Listenabsatz"/>
        <w:numPr>
          <w:ilvl w:val="0"/>
          <w:numId w:val="4"/>
        </w:numPr>
      </w:pPr>
      <w:r>
        <w:t>Die obere Scheibe, welche die Kugeln empfängt und verarbeitet</w:t>
      </w:r>
    </w:p>
    <w:p w14:paraId="07E04DCB" w14:textId="39C65922" w:rsidR="008A28F1" w:rsidRDefault="00B90C09" w:rsidP="008A28F1">
      <w:pPr>
        <w:pStyle w:val="Listenabsatz"/>
        <w:numPr>
          <w:ilvl w:val="0"/>
          <w:numId w:val="4"/>
        </w:numPr>
      </w:pPr>
      <w:r>
        <w:t>Die untere Scheibe, welche die Kugeln zum passenden Loch abfüllt</w:t>
      </w:r>
    </w:p>
    <w:p w14:paraId="09564266" w14:textId="77777777" w:rsidR="00905834" w:rsidRDefault="00905834" w:rsidP="00905834"/>
    <w:p w14:paraId="683AA1E7" w14:textId="03F0A0E8" w:rsidR="002B4AD8" w:rsidRDefault="002B4AD8" w:rsidP="002B4AD8">
      <w:pPr>
        <w:pStyle w:val="Zitat"/>
        <w:rPr>
          <w:rStyle w:val="IntensiveHervorhebung"/>
        </w:rPr>
      </w:pPr>
      <w:r w:rsidRPr="002B4AD8">
        <w:rPr>
          <w:rStyle w:val="IntensiveHervorhebung"/>
          <w:sz w:val="24"/>
          <w:szCs w:val="24"/>
          <w:u w:val="single"/>
        </w:rPr>
        <w:t>Information:</w:t>
      </w:r>
      <w:r w:rsidRPr="002B4AD8">
        <w:rPr>
          <w:rStyle w:val="IntensiveHervorhebung"/>
          <w:sz w:val="24"/>
          <w:szCs w:val="24"/>
        </w:rPr>
        <w:t xml:space="preserve"> </w:t>
      </w:r>
      <w:r>
        <w:rPr>
          <w:rStyle w:val="IntensiveHervorhebung"/>
        </w:rPr>
        <w:br/>
        <w:t>Zu jedem der folgenden Teile gibt es Animationen, welche den Gesamtaufbau und die einzelnen Komponenten erklärt.</w:t>
      </w:r>
      <w:r>
        <w:rPr>
          <w:rStyle w:val="IntensiveHervorhebung"/>
        </w:rPr>
        <w:br/>
        <w:t>Diese sind über YouTube als Video in Word eingebunden.</w:t>
      </w:r>
      <w:r>
        <w:rPr>
          <w:rStyle w:val="IntensiveHervorhebung"/>
        </w:rPr>
        <w:br/>
        <w:t xml:space="preserve">Alternativ kann man die </w:t>
      </w:r>
      <w:r w:rsidR="00CD632C">
        <w:rPr>
          <w:rStyle w:val="IntensiveHervorhebung"/>
        </w:rPr>
        <w:t>Animationen</w:t>
      </w:r>
      <w:r w:rsidR="000B4EFD" w:rsidRPr="000B4EFD">
        <w:rPr>
          <w:rStyle w:val="IntensiveHervorhebung"/>
        </w:rPr>
        <w:t xml:space="preserve"> </w:t>
      </w:r>
      <w:r w:rsidR="000B4EFD">
        <w:rPr>
          <w:rStyle w:val="IntensiveHervorhebung"/>
        </w:rPr>
        <w:t>auch</w:t>
      </w:r>
      <w:r>
        <w:rPr>
          <w:rStyle w:val="IntensiveHervorhebung"/>
        </w:rPr>
        <w:t xml:space="preserve"> </w:t>
      </w:r>
      <w:r w:rsidR="00CD632C">
        <w:rPr>
          <w:rStyle w:val="IntensiveHervorhebung"/>
        </w:rPr>
        <w:t xml:space="preserve">als MP4 </w:t>
      </w:r>
      <w:r w:rsidR="00CD632C" w:rsidRPr="00CD632C">
        <w:rPr>
          <w:rStyle w:val="IntensiveHervorhebung"/>
          <w:b/>
        </w:rPr>
        <w:t>oder</w:t>
      </w:r>
      <w:r w:rsidR="00CD632C">
        <w:rPr>
          <w:rStyle w:val="IntensiveHervorhebung"/>
        </w:rPr>
        <w:t xml:space="preserve"> GIF </w:t>
      </w:r>
      <w:r>
        <w:rPr>
          <w:rStyle w:val="IntensiveHervorhebung"/>
        </w:rPr>
        <w:t>üb</w:t>
      </w:r>
      <w:r w:rsidR="00811102">
        <w:rPr>
          <w:rStyle w:val="IntensiveHervorhebung"/>
        </w:rPr>
        <w:t xml:space="preserve">er </w:t>
      </w:r>
      <w:r w:rsidRPr="002B4AD8">
        <w:rPr>
          <w:rStyle w:val="IntensiveHervorhebung"/>
          <w:i/>
          <w:iCs/>
        </w:rPr>
        <w:t>„</w:t>
      </w:r>
      <w:hyperlink r:id="rId22" w:history="1">
        <w:r w:rsidR="00917C41">
          <w:rPr>
            <w:rStyle w:val="Hyperlink"/>
          </w:rPr>
          <w:t>rs.krieger-blog.de</w:t>
        </w:r>
      </w:hyperlink>
      <w:r w:rsidRPr="002B4AD8">
        <w:rPr>
          <w:rStyle w:val="IntensiveHervorhebung"/>
          <w:i/>
          <w:iCs/>
        </w:rPr>
        <w:t>“</w:t>
      </w:r>
      <w:r>
        <w:rPr>
          <w:rStyle w:val="IntensiveHervorhebung"/>
        </w:rPr>
        <w:t xml:space="preserve"> abrufen.</w:t>
      </w:r>
    </w:p>
    <w:p w14:paraId="7FEC3B41" w14:textId="77777777" w:rsidR="003E55EF" w:rsidRDefault="002B4AD8" w:rsidP="003E55EF">
      <w:pPr>
        <w:jc w:val="center"/>
        <w:rPr>
          <w:rStyle w:val="IntensiveHervorhebung"/>
        </w:rPr>
      </w:pPr>
      <w:r>
        <w:rPr>
          <w:rStyle w:val="IntensiveHervorhebung"/>
          <w:i w:val="0"/>
          <w:iCs w:val="0"/>
        </w:rPr>
        <w:t>Auf der Website findet man außerdem Informationsseiten zu den einzelnen Teilen,</w:t>
      </w:r>
      <w:r>
        <w:rPr>
          <w:rStyle w:val="IntensiveHervorhebung"/>
          <w:i w:val="0"/>
          <w:iCs w:val="0"/>
        </w:rPr>
        <w:br/>
        <w:t xml:space="preserve">welche </w:t>
      </w:r>
      <w:r w:rsidR="00CD632C">
        <w:rPr>
          <w:rStyle w:val="IntensiveHervorhebung"/>
          <w:i w:val="0"/>
          <w:iCs w:val="0"/>
        </w:rPr>
        <w:t xml:space="preserve">neben den Animationen </w:t>
      </w:r>
      <w:r w:rsidR="00C342E7">
        <w:rPr>
          <w:rStyle w:val="IntensiveHervorhebung"/>
          <w:i w:val="0"/>
          <w:iCs w:val="0"/>
        </w:rPr>
        <w:t xml:space="preserve">(MP4 &amp; GIF) </w:t>
      </w:r>
      <w:r>
        <w:rPr>
          <w:rStyle w:val="IntensiveHervorhebung"/>
          <w:i w:val="0"/>
          <w:iCs w:val="0"/>
        </w:rPr>
        <w:t>weitere Informationen, wie z.B. die Abmaße oder Materialien enthält.</w:t>
      </w:r>
      <w:r>
        <w:rPr>
          <w:rStyle w:val="IntensiveHervorhebung"/>
        </w:rPr>
        <w:t xml:space="preserve"> </w:t>
      </w:r>
    </w:p>
    <w:p w14:paraId="2E02110F" w14:textId="77777777" w:rsidR="003E55EF" w:rsidRDefault="003E55EF">
      <w:pPr>
        <w:spacing w:after="160"/>
        <w:rPr>
          <w:rStyle w:val="IntensiveHervorhebung"/>
        </w:rPr>
      </w:pPr>
      <w:r>
        <w:rPr>
          <w:rStyle w:val="IntensiveHervorhebung"/>
        </w:rPr>
        <w:br w:type="page"/>
      </w:r>
    </w:p>
    <w:p w14:paraId="3E7F3B12" w14:textId="24AA22B4" w:rsidR="00267396" w:rsidRDefault="008A28F1" w:rsidP="003E55EF">
      <w:pPr>
        <w:pStyle w:val="berschrift4"/>
        <w:jc w:val="center"/>
      </w:pPr>
      <w:r>
        <w:lastRenderedPageBreak/>
        <w:t>Das Gestell</w:t>
      </w:r>
    </w:p>
    <w:p w14:paraId="108071C6" w14:textId="77777777" w:rsidR="00CD632C" w:rsidRDefault="00CD632C" w:rsidP="00CD632C">
      <w:pPr>
        <w:keepNext/>
        <w:spacing w:after="0"/>
        <w:jc w:val="center"/>
      </w:pPr>
      <w:r>
        <w:rPr>
          <w:noProof/>
        </w:rPr>
        <w:drawing>
          <wp:inline distT="0" distB="0" distL="0" distR="0" wp14:anchorId="5E9BF709" wp14:editId="1154B973">
            <wp:extent cx="1175657" cy="881743"/>
            <wp:effectExtent l="38100" t="38100" r="100965" b="90170"/>
            <wp:docPr id="3" name="Video 3">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deo 3">
                      <a:hlinkClick r:id="rId23"/>
                    </pic:cNvPr>
                    <pic:cNvPicPr/>
                  </pic:nvPicPr>
                  <pic:blipFill>
                    <a:blip r:embed="rId24"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jNPcI48agFU&quot; frameborder=&quot;0&quot; type=&quot;text/html&quot; width=&quot;816&quot; height=&quot;480&quot; /&gt;" h="480" w="816"/>
                        </a:ext>
                      </a:extLst>
                    </a:blip>
                    <a:stretch>
                      <a:fillRect/>
                    </a:stretch>
                  </pic:blipFill>
                  <pic:spPr>
                    <a:xfrm>
                      <a:off x="0" y="0"/>
                      <a:ext cx="1209419" cy="907064"/>
                    </a:xfrm>
                    <a:prstGeom prst="rect">
                      <a:avLst/>
                    </a:prstGeom>
                    <a:effectLst>
                      <a:outerShdw blurRad="50800" dist="38100" dir="2700000" algn="tl" rotWithShape="0">
                        <a:prstClr val="black">
                          <a:alpha val="40000"/>
                        </a:prstClr>
                      </a:outerShdw>
                    </a:effectLst>
                  </pic:spPr>
                </pic:pic>
              </a:graphicData>
            </a:graphic>
          </wp:inline>
        </w:drawing>
      </w:r>
    </w:p>
    <w:p w14:paraId="6462C0D9" w14:textId="4AF25823" w:rsidR="005A258E" w:rsidRDefault="00CD632C" w:rsidP="005A258E">
      <w:pPr>
        <w:pStyle w:val="Beschriftung"/>
        <w:spacing w:after="0"/>
        <w:jc w:val="center"/>
      </w:pPr>
      <w:bookmarkStart w:id="14" w:name="_Toc20955645"/>
      <w:r>
        <w:t xml:space="preserve">Video </w:t>
      </w:r>
      <w:fldSimple w:instr=" SEQ Medium \* ARABIC ">
        <w:r w:rsidR="009E650D">
          <w:rPr>
            <w:noProof/>
          </w:rPr>
          <w:t>1</w:t>
        </w:r>
      </w:fldSimple>
      <w:r>
        <w:t>: Das Gestell erklärt</w:t>
      </w:r>
      <w:r w:rsidR="005A258E">
        <w:br/>
      </w:r>
      <w:r>
        <w:t>(YouTube)</w:t>
      </w:r>
      <w:bookmarkEnd w:id="14"/>
    </w:p>
    <w:p w14:paraId="27A83E8D" w14:textId="6027728F" w:rsidR="00131BF6" w:rsidRDefault="00487B8C" w:rsidP="005A258E">
      <w:pPr>
        <w:spacing w:before="240"/>
        <w:jc w:val="both"/>
      </w:pPr>
      <w:r>
        <w:t>Das Gestell</w:t>
      </w:r>
      <w:r w:rsidR="00B877D3">
        <w:t xml:space="preserve"> dient zur </w:t>
      </w:r>
      <w:r w:rsidR="002B4AD8">
        <w:t>Halterung des gesamten Geräts. Es hält die beiden Scheiben, welche für das Sortieren verantwortlich sind, an der richtigen Stelle. Das Gestell besteht aus zwei Seitenwänden, welche das gesamte Konstrukt tragen. Zwei Platten, die in Schlitze in den Seitenwänden geschoben werden, sorgen für den Halt der Scheiben. Außerdem sind an ihnen auch die Farberkennung, die Lichtschranken sowie die Motoren zur Steuerung der Scheiben befestigt. Damit die Platten nicht ungewollt aus der Seitenwand fallen, fixieren wir diese, indem wir Schlitze in die Platten schneiden. Diese schauen hinter den Seitenwänden raus und können dort die Fixierer reinstecken, welche die Seitenwände und Platten zusammenhalten.</w:t>
      </w:r>
    </w:p>
    <w:p w14:paraId="6C45F739" w14:textId="14F6D954" w:rsidR="00CD632C" w:rsidRPr="00BB6558" w:rsidRDefault="0016664B" w:rsidP="00BB6558">
      <w:pPr>
        <w:jc w:val="center"/>
        <w:rPr>
          <w:sz w:val="20"/>
          <w:szCs w:val="20"/>
        </w:rPr>
      </w:pPr>
      <w:hyperlink r:id="rId25" w:history="1">
        <w:r w:rsidR="00CD632C" w:rsidRPr="00BB6558">
          <w:rPr>
            <w:rStyle w:val="Hyperlink"/>
            <w:sz w:val="20"/>
            <w:szCs w:val="20"/>
          </w:rPr>
          <w:t xml:space="preserve">Informationsseite auf </w:t>
        </w:r>
        <w:r w:rsidR="00CD632C" w:rsidRPr="003F671F">
          <w:rPr>
            <w:rStyle w:val="Hyperlink"/>
            <w:i/>
            <w:sz w:val="20"/>
            <w:szCs w:val="20"/>
          </w:rPr>
          <w:t>rs.krieger-blog.de</w:t>
        </w:r>
        <w:r w:rsidR="00CD632C" w:rsidRPr="00BB6558">
          <w:rPr>
            <w:rStyle w:val="Hyperlink"/>
            <w:sz w:val="20"/>
            <w:szCs w:val="20"/>
          </w:rPr>
          <w:t xml:space="preserve"> abrufen</w:t>
        </w:r>
      </w:hyperlink>
    </w:p>
    <w:p w14:paraId="6430F254" w14:textId="058E62CE" w:rsidR="00CD632C" w:rsidRPr="00BB6558" w:rsidRDefault="0016664B" w:rsidP="00BB6558">
      <w:pPr>
        <w:jc w:val="center"/>
        <w:rPr>
          <w:sz w:val="20"/>
          <w:szCs w:val="20"/>
        </w:rPr>
      </w:pPr>
      <w:hyperlink r:id="rId26" w:history="1">
        <w:r w:rsidR="00CD632C" w:rsidRPr="00BB6558">
          <w:rPr>
            <w:rStyle w:val="Hyperlink"/>
            <w:sz w:val="20"/>
            <w:szCs w:val="20"/>
          </w:rPr>
          <w:t xml:space="preserve">MP4 über </w:t>
        </w:r>
        <w:r w:rsidR="00CD632C" w:rsidRPr="003F671F">
          <w:rPr>
            <w:rStyle w:val="Hyperlink"/>
            <w:i/>
            <w:sz w:val="20"/>
            <w:szCs w:val="20"/>
          </w:rPr>
          <w:t>rs.krieger-blog.de</w:t>
        </w:r>
        <w:r w:rsidR="00CD632C" w:rsidRPr="00BB6558">
          <w:rPr>
            <w:rStyle w:val="Hyperlink"/>
            <w:sz w:val="20"/>
            <w:szCs w:val="20"/>
          </w:rPr>
          <w:t xml:space="preserve"> abrufen</w:t>
        </w:r>
      </w:hyperlink>
    </w:p>
    <w:p w14:paraId="01F39550" w14:textId="0400DCAE" w:rsidR="00CD632C" w:rsidRDefault="0016664B" w:rsidP="00BB6558">
      <w:pPr>
        <w:jc w:val="center"/>
        <w:rPr>
          <w:rStyle w:val="Hyperlink"/>
          <w:sz w:val="20"/>
          <w:szCs w:val="20"/>
        </w:rPr>
      </w:pPr>
      <w:hyperlink r:id="rId27" w:history="1">
        <w:r w:rsidR="00CD632C" w:rsidRPr="00BB6558">
          <w:rPr>
            <w:rStyle w:val="Hyperlink"/>
            <w:sz w:val="20"/>
            <w:szCs w:val="20"/>
          </w:rPr>
          <w:t xml:space="preserve">GIF über </w:t>
        </w:r>
        <w:r w:rsidR="00CD632C" w:rsidRPr="003F671F">
          <w:rPr>
            <w:rStyle w:val="Hyperlink"/>
            <w:i/>
            <w:sz w:val="20"/>
            <w:szCs w:val="20"/>
          </w:rPr>
          <w:t>rs.krieger-blog.de</w:t>
        </w:r>
        <w:r w:rsidR="00CD632C" w:rsidRPr="00BB6558">
          <w:rPr>
            <w:rStyle w:val="Hyperlink"/>
            <w:sz w:val="20"/>
            <w:szCs w:val="20"/>
          </w:rPr>
          <w:t xml:space="preserve"> abrufen</w:t>
        </w:r>
      </w:hyperlink>
    </w:p>
    <w:p w14:paraId="301EA5BA" w14:textId="77777777" w:rsidR="00B921D8" w:rsidRPr="00BB6558" w:rsidRDefault="00B921D8" w:rsidP="00BB6558">
      <w:pPr>
        <w:jc w:val="center"/>
        <w:rPr>
          <w:sz w:val="20"/>
          <w:szCs w:val="20"/>
        </w:rPr>
      </w:pPr>
    </w:p>
    <w:p w14:paraId="599981A5" w14:textId="35548186" w:rsidR="00AF6F58" w:rsidRDefault="00AF6F58" w:rsidP="00AF6F58">
      <w:pPr>
        <w:pStyle w:val="berschrift4"/>
        <w:spacing w:after="240"/>
        <w:jc w:val="center"/>
      </w:pPr>
      <w:r>
        <w:t>Die Sortierscheibe</w:t>
      </w:r>
    </w:p>
    <w:p w14:paraId="41278FF6" w14:textId="77777777" w:rsidR="00CD0C2E" w:rsidRDefault="00CD0C2E" w:rsidP="00CD0C2E">
      <w:pPr>
        <w:keepNext/>
        <w:spacing w:after="0"/>
        <w:jc w:val="center"/>
      </w:pPr>
      <w:r>
        <w:rPr>
          <w:noProof/>
        </w:rPr>
        <w:drawing>
          <wp:inline distT="0" distB="0" distL="0" distR="0" wp14:anchorId="1E4CD6BF" wp14:editId="6FEDB37D">
            <wp:extent cx="1177200" cy="882000"/>
            <wp:effectExtent l="38100" t="38100" r="99695" b="90170"/>
            <wp:docPr id="5" name="Video 5">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deo 5">
                      <a:hlinkClick r:id="rId28"/>
                    </pic:cNvPr>
                    <pic:cNvPicPr/>
                  </pic:nvPicPr>
                  <pic:blipFill>
                    <a:blip r:embed="rId29"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aMCSTyTmY-k&quot; frameborder=&quot;0&quot; type=&quot;text/html&quot; width=&quot;816&quot; height=&quot;480&quot; /&gt;" h="480" w="816"/>
                        </a:ext>
                      </a:extLst>
                    </a:blip>
                    <a:stretch>
                      <a:fillRect/>
                    </a:stretch>
                  </pic:blipFill>
                  <pic:spPr>
                    <a:xfrm>
                      <a:off x="0" y="0"/>
                      <a:ext cx="1177200" cy="882000"/>
                    </a:xfrm>
                    <a:prstGeom prst="rect">
                      <a:avLst/>
                    </a:prstGeom>
                    <a:effectLst>
                      <a:outerShdw blurRad="50800" dist="38100" dir="2700000" algn="tl" rotWithShape="0">
                        <a:prstClr val="black">
                          <a:alpha val="40000"/>
                        </a:prstClr>
                      </a:outerShdw>
                    </a:effectLst>
                  </pic:spPr>
                </pic:pic>
              </a:graphicData>
            </a:graphic>
          </wp:inline>
        </w:drawing>
      </w:r>
    </w:p>
    <w:p w14:paraId="5E758567" w14:textId="11372133" w:rsidR="00AF6F58" w:rsidRDefault="00CD0C2E" w:rsidP="00CD0C2E">
      <w:pPr>
        <w:pStyle w:val="Beschriftung"/>
        <w:jc w:val="center"/>
      </w:pPr>
      <w:bookmarkStart w:id="15" w:name="_Toc20955646"/>
      <w:r>
        <w:t xml:space="preserve">Video </w:t>
      </w:r>
      <w:fldSimple w:instr=" SEQ Medium \* ARABIC ">
        <w:r w:rsidR="009E650D">
          <w:rPr>
            <w:noProof/>
          </w:rPr>
          <w:t>2</w:t>
        </w:r>
      </w:fldSimple>
      <w:r>
        <w:t>: Die Sortierscheibe erklärt</w:t>
      </w:r>
      <w:r>
        <w:br/>
        <w:t>(YouTube)</w:t>
      </w:r>
      <w:bookmarkEnd w:id="15"/>
    </w:p>
    <w:p w14:paraId="2F9EB2D1" w14:textId="65C1A5FD" w:rsidR="00AF6F58" w:rsidRDefault="00CD0C2E" w:rsidP="00CD0C2E">
      <w:pPr>
        <w:jc w:val="both"/>
      </w:pPr>
      <w:r>
        <w:t xml:space="preserve">Die Sortierscheibe dient zum Sortieren der Kugeln. Sie empfängt die Kugeln als erste und fährt sie dann zu einem Sensor, welcher die Farbe ermittelt. Nach der Ermittlung fährt die Scheibe zu dem passenden Auswurf, um die Kugel zu sortieren. Sie besteht grundlegend aus zwei Scheiben, welche durch Abstandhalter auseinandergehalten werden. Eine Röhre dient als Behältnis für die Kugel. </w:t>
      </w:r>
    </w:p>
    <w:p w14:paraId="763EBF49" w14:textId="41BF567F" w:rsidR="00AF6F58" w:rsidRPr="00BB6558" w:rsidRDefault="0016664B" w:rsidP="00AF6F58">
      <w:pPr>
        <w:jc w:val="center"/>
        <w:rPr>
          <w:sz w:val="20"/>
          <w:szCs w:val="20"/>
        </w:rPr>
      </w:pPr>
      <w:hyperlink r:id="rId30" w:history="1">
        <w:r w:rsidR="00AF6F58" w:rsidRPr="00BB6558">
          <w:rPr>
            <w:rStyle w:val="Hyperlink"/>
            <w:sz w:val="20"/>
            <w:szCs w:val="20"/>
          </w:rPr>
          <w:t xml:space="preserve">Informationsseite auf </w:t>
        </w:r>
        <w:r w:rsidR="00AF6F58" w:rsidRPr="003F671F">
          <w:rPr>
            <w:rStyle w:val="Hyperlink"/>
            <w:i/>
            <w:sz w:val="20"/>
            <w:szCs w:val="20"/>
          </w:rPr>
          <w:t>rs.krieger-blog.de</w:t>
        </w:r>
        <w:r w:rsidR="00AF6F58" w:rsidRPr="00BB6558">
          <w:rPr>
            <w:rStyle w:val="Hyperlink"/>
            <w:sz w:val="20"/>
            <w:szCs w:val="20"/>
          </w:rPr>
          <w:t xml:space="preserve"> abrufen</w:t>
        </w:r>
      </w:hyperlink>
    </w:p>
    <w:p w14:paraId="603D38AC" w14:textId="64C719D6" w:rsidR="00AF6F58" w:rsidRPr="00BB6558" w:rsidRDefault="0016664B" w:rsidP="00AF6F58">
      <w:pPr>
        <w:jc w:val="center"/>
        <w:rPr>
          <w:sz w:val="20"/>
          <w:szCs w:val="20"/>
        </w:rPr>
      </w:pPr>
      <w:hyperlink r:id="rId31" w:history="1">
        <w:r w:rsidR="00AF6F58" w:rsidRPr="00BB6558">
          <w:rPr>
            <w:rStyle w:val="Hyperlink"/>
            <w:sz w:val="20"/>
            <w:szCs w:val="20"/>
          </w:rPr>
          <w:t xml:space="preserve">MP4 über </w:t>
        </w:r>
        <w:r w:rsidR="00AF6F58" w:rsidRPr="003F671F">
          <w:rPr>
            <w:rStyle w:val="Hyperlink"/>
            <w:i/>
            <w:sz w:val="20"/>
            <w:szCs w:val="20"/>
          </w:rPr>
          <w:t>rs.krieger-blog.de</w:t>
        </w:r>
        <w:r w:rsidR="00AF6F58" w:rsidRPr="00BB6558">
          <w:rPr>
            <w:rStyle w:val="Hyperlink"/>
            <w:sz w:val="20"/>
            <w:szCs w:val="20"/>
          </w:rPr>
          <w:t xml:space="preserve"> abrufen</w:t>
        </w:r>
      </w:hyperlink>
    </w:p>
    <w:p w14:paraId="27B400B8" w14:textId="2ADB8AC8" w:rsidR="00AF6F58" w:rsidRDefault="0016664B" w:rsidP="00AF6F58">
      <w:pPr>
        <w:jc w:val="center"/>
        <w:rPr>
          <w:sz w:val="20"/>
          <w:szCs w:val="20"/>
        </w:rPr>
      </w:pPr>
      <w:hyperlink r:id="rId32" w:history="1">
        <w:r w:rsidR="00AF6F58" w:rsidRPr="00BB6558">
          <w:rPr>
            <w:rStyle w:val="Hyperlink"/>
            <w:sz w:val="20"/>
            <w:szCs w:val="20"/>
          </w:rPr>
          <w:t xml:space="preserve">GIF über </w:t>
        </w:r>
        <w:r w:rsidR="00AF6F58" w:rsidRPr="003F671F">
          <w:rPr>
            <w:rStyle w:val="Hyperlink"/>
            <w:i/>
            <w:sz w:val="20"/>
            <w:szCs w:val="20"/>
          </w:rPr>
          <w:t>rs.krieger-blog.de</w:t>
        </w:r>
        <w:r w:rsidR="00AF6F58" w:rsidRPr="00BB6558">
          <w:rPr>
            <w:rStyle w:val="Hyperlink"/>
            <w:sz w:val="20"/>
            <w:szCs w:val="20"/>
          </w:rPr>
          <w:t xml:space="preserve"> abrufen</w:t>
        </w:r>
      </w:hyperlink>
    </w:p>
    <w:p w14:paraId="4367F073" w14:textId="77777777" w:rsidR="00EC1780" w:rsidRDefault="00EC1780" w:rsidP="00AF6F58">
      <w:pPr>
        <w:jc w:val="center"/>
        <w:rPr>
          <w:sz w:val="20"/>
          <w:szCs w:val="20"/>
        </w:rPr>
      </w:pPr>
    </w:p>
    <w:p w14:paraId="2DEA71D9" w14:textId="7EED125B" w:rsidR="00EC1780" w:rsidRPr="00EC1780" w:rsidRDefault="00EC1780" w:rsidP="00EC1780">
      <w:pPr>
        <w:pStyle w:val="berschrift4"/>
        <w:spacing w:after="240"/>
        <w:jc w:val="center"/>
      </w:pPr>
      <w:r>
        <w:lastRenderedPageBreak/>
        <w:t xml:space="preserve">Die </w:t>
      </w:r>
      <w:r w:rsidR="004C1D82">
        <w:t>Sperrscheibe</w:t>
      </w:r>
    </w:p>
    <w:p w14:paraId="71BB7511" w14:textId="77777777" w:rsidR="00EC1780" w:rsidRDefault="00EC1780" w:rsidP="00EC1780">
      <w:pPr>
        <w:keepNext/>
        <w:spacing w:after="0"/>
        <w:jc w:val="center"/>
      </w:pPr>
      <w:r>
        <w:rPr>
          <w:noProof/>
        </w:rPr>
        <w:drawing>
          <wp:inline distT="0" distB="0" distL="0" distR="0" wp14:anchorId="75228BC8" wp14:editId="6FDC820E">
            <wp:extent cx="1177200" cy="882000"/>
            <wp:effectExtent l="38100" t="38100" r="99695" b="90170"/>
            <wp:docPr id="7" name="Video 7">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deo 7">
                      <a:hlinkClick r:id="rId33"/>
                    </pic:cNvPr>
                    <pic:cNvPicPr/>
                  </pic:nvPicPr>
                  <pic:blipFill>
                    <a:blip r:embed="rId34"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wi2LKV1NE64&quot; frameborder=&quot;0&quot; type=&quot;text/html&quot; width=&quot;816&quot; height=&quot;480&quot; /&gt;" h="480" w="816"/>
                        </a:ext>
                      </a:extLst>
                    </a:blip>
                    <a:stretch>
                      <a:fillRect/>
                    </a:stretch>
                  </pic:blipFill>
                  <pic:spPr>
                    <a:xfrm>
                      <a:off x="0" y="0"/>
                      <a:ext cx="1177200" cy="882000"/>
                    </a:xfrm>
                    <a:prstGeom prst="rect">
                      <a:avLst/>
                    </a:prstGeom>
                    <a:effectLst>
                      <a:outerShdw blurRad="50800" dist="38100" dir="2700000" algn="tl" rotWithShape="0">
                        <a:prstClr val="black">
                          <a:alpha val="40000"/>
                        </a:prstClr>
                      </a:outerShdw>
                    </a:effectLst>
                  </pic:spPr>
                </pic:pic>
              </a:graphicData>
            </a:graphic>
          </wp:inline>
        </w:drawing>
      </w:r>
    </w:p>
    <w:p w14:paraId="5B2B551A" w14:textId="4C8E0C89" w:rsidR="005A258E" w:rsidRDefault="00EC1780" w:rsidP="005A258E">
      <w:pPr>
        <w:pStyle w:val="Beschriftung"/>
        <w:jc w:val="center"/>
      </w:pPr>
      <w:bookmarkStart w:id="16" w:name="_Toc20955647"/>
      <w:r>
        <w:t xml:space="preserve">Video </w:t>
      </w:r>
      <w:fldSimple w:instr=" SEQ Medium \* ARABIC ">
        <w:r w:rsidR="009E650D">
          <w:rPr>
            <w:noProof/>
          </w:rPr>
          <w:t>3</w:t>
        </w:r>
      </w:fldSimple>
      <w:r>
        <w:t>: Die Sperrscheibe erklärt</w:t>
      </w:r>
      <w:r>
        <w:br/>
        <w:t>(YouTube)</w:t>
      </w:r>
      <w:bookmarkEnd w:id="16"/>
    </w:p>
    <w:p w14:paraId="01F46015" w14:textId="2454902A" w:rsidR="00EC1780" w:rsidRDefault="00EC1780" w:rsidP="00EC1780">
      <w:pPr>
        <w:jc w:val="both"/>
      </w:pPr>
      <w:r>
        <w:t xml:space="preserve">Die </w:t>
      </w:r>
      <w:r w:rsidR="004C1D82">
        <w:t>Sperrscheibe sorgt auch für die Sortierung</w:t>
      </w:r>
      <w:r>
        <w:t xml:space="preserve">. Sie </w:t>
      </w:r>
      <w:r w:rsidR="004C1D82">
        <w:t>bewegt sich zur Position der ermittelten Farbe, um einen Durchlass für die Kugel zu ermöglichen. Alternativ sorgt die obere Scheibe der Sperrscheibe dafür, dass die Kugel in der Sortierscheibe nicht durchfällt.</w:t>
      </w:r>
      <w:r>
        <w:t xml:space="preserve"> </w:t>
      </w:r>
      <w:r w:rsidR="004C1D82">
        <w:t>Auch s</w:t>
      </w:r>
      <w:r>
        <w:t xml:space="preserve">ie besteht grundlegend aus zwei Scheiben, welche durch Abstandhalter auseinandergehalten werden. </w:t>
      </w:r>
      <w:r w:rsidR="004C1D82">
        <w:t>Auch hier gibt es eine Röhre, welche als Durchlass für die Kugel genutzt wird.</w:t>
      </w:r>
      <w:r w:rsidR="004C1D82">
        <w:br/>
        <w:t>Dazu besitz die Sperrscheibe noch einen Zentrierungsfunktion. Zwei kombinierte Bauteile sorgen dafür, dass die Sortier- und Sperrscheibe den gleichen Mittelpunkt haben. Das sorgt für perfekt übereinstimmende Löcher, durch die die Kugel fallen kann.</w:t>
      </w:r>
      <w:r>
        <w:t xml:space="preserve"> </w:t>
      </w:r>
    </w:p>
    <w:p w14:paraId="1716A6D3" w14:textId="7680F5CF" w:rsidR="00EC1780" w:rsidRPr="00BB6558" w:rsidRDefault="0016664B" w:rsidP="00EC1780">
      <w:pPr>
        <w:jc w:val="center"/>
        <w:rPr>
          <w:sz w:val="20"/>
          <w:szCs w:val="20"/>
        </w:rPr>
      </w:pPr>
      <w:hyperlink r:id="rId35" w:history="1">
        <w:r w:rsidR="00EC1780" w:rsidRPr="00BB6558">
          <w:rPr>
            <w:rStyle w:val="Hyperlink"/>
            <w:sz w:val="20"/>
            <w:szCs w:val="20"/>
          </w:rPr>
          <w:t xml:space="preserve">Informationsseite auf </w:t>
        </w:r>
        <w:r w:rsidR="00EC1780" w:rsidRPr="003F671F">
          <w:rPr>
            <w:rStyle w:val="Hyperlink"/>
            <w:i/>
            <w:sz w:val="20"/>
            <w:szCs w:val="20"/>
          </w:rPr>
          <w:t>rs.krieger-blog.de</w:t>
        </w:r>
        <w:r w:rsidR="00EC1780" w:rsidRPr="00BB6558">
          <w:rPr>
            <w:rStyle w:val="Hyperlink"/>
            <w:sz w:val="20"/>
            <w:szCs w:val="20"/>
          </w:rPr>
          <w:t xml:space="preserve"> abrufen</w:t>
        </w:r>
      </w:hyperlink>
    </w:p>
    <w:p w14:paraId="5B0AB209" w14:textId="6A290260" w:rsidR="00EC1780" w:rsidRPr="00BB6558" w:rsidRDefault="0016664B" w:rsidP="00EC1780">
      <w:pPr>
        <w:jc w:val="center"/>
        <w:rPr>
          <w:sz w:val="20"/>
          <w:szCs w:val="20"/>
        </w:rPr>
      </w:pPr>
      <w:hyperlink r:id="rId36" w:history="1">
        <w:r w:rsidR="00EC1780" w:rsidRPr="00BB6558">
          <w:rPr>
            <w:rStyle w:val="Hyperlink"/>
            <w:sz w:val="20"/>
            <w:szCs w:val="20"/>
          </w:rPr>
          <w:t xml:space="preserve">MP4 über </w:t>
        </w:r>
        <w:r w:rsidR="00EC1780" w:rsidRPr="003F671F">
          <w:rPr>
            <w:rStyle w:val="Hyperlink"/>
            <w:i/>
            <w:sz w:val="20"/>
            <w:szCs w:val="20"/>
          </w:rPr>
          <w:t>rs.krieger-blog.de</w:t>
        </w:r>
        <w:r w:rsidR="00EC1780" w:rsidRPr="00BB6558">
          <w:rPr>
            <w:rStyle w:val="Hyperlink"/>
            <w:sz w:val="20"/>
            <w:szCs w:val="20"/>
          </w:rPr>
          <w:t xml:space="preserve"> abrufen</w:t>
        </w:r>
      </w:hyperlink>
    </w:p>
    <w:p w14:paraId="7486C5A6" w14:textId="5008DD68" w:rsidR="00BF5391" w:rsidRDefault="0016664B" w:rsidP="00F563B3">
      <w:pPr>
        <w:jc w:val="center"/>
        <w:rPr>
          <w:sz w:val="20"/>
          <w:szCs w:val="20"/>
        </w:rPr>
      </w:pPr>
      <w:hyperlink r:id="rId37" w:history="1">
        <w:r w:rsidR="00EC1780" w:rsidRPr="00BB6558">
          <w:rPr>
            <w:rStyle w:val="Hyperlink"/>
            <w:sz w:val="20"/>
            <w:szCs w:val="20"/>
          </w:rPr>
          <w:t xml:space="preserve">GIF über </w:t>
        </w:r>
        <w:r w:rsidR="00EC1780" w:rsidRPr="003F671F">
          <w:rPr>
            <w:rStyle w:val="Hyperlink"/>
            <w:i/>
            <w:sz w:val="20"/>
            <w:szCs w:val="20"/>
          </w:rPr>
          <w:t>rs.krieger-blog.de</w:t>
        </w:r>
        <w:r w:rsidR="00EC1780" w:rsidRPr="00BB6558">
          <w:rPr>
            <w:rStyle w:val="Hyperlink"/>
            <w:sz w:val="20"/>
            <w:szCs w:val="20"/>
          </w:rPr>
          <w:t xml:space="preserve"> abrufen</w:t>
        </w:r>
      </w:hyperlink>
    </w:p>
    <w:p w14:paraId="7F22C953" w14:textId="77777777" w:rsidR="00F563B3" w:rsidRDefault="00F563B3" w:rsidP="00F563B3">
      <w:pPr>
        <w:jc w:val="center"/>
        <w:rPr>
          <w:sz w:val="20"/>
          <w:szCs w:val="20"/>
        </w:rPr>
      </w:pPr>
    </w:p>
    <w:p w14:paraId="3CBB2400" w14:textId="5A48D8A2" w:rsidR="00C56D0D" w:rsidRDefault="001D0345" w:rsidP="00C56D0D">
      <w:pPr>
        <w:pStyle w:val="3num"/>
      </w:pPr>
      <w:bookmarkStart w:id="17" w:name="_Toc21211611"/>
      <w:r>
        <w:t>Software</w:t>
      </w:r>
      <w:r w:rsidR="003E24E3">
        <w:t xml:space="preserve"> – Planung</w:t>
      </w:r>
      <w:bookmarkEnd w:id="17"/>
    </w:p>
    <w:p w14:paraId="37ABA0A2" w14:textId="407B4F33" w:rsidR="00BE7C38" w:rsidRPr="00BE7C38" w:rsidRDefault="00BE7C38" w:rsidP="00156A4E">
      <w:pPr>
        <w:pStyle w:val="berschrift4"/>
        <w:spacing w:after="240"/>
        <w:jc w:val="center"/>
      </w:pPr>
      <w:r>
        <w:t>Grundlegend</w:t>
      </w:r>
    </w:p>
    <w:p w14:paraId="677F0C4C" w14:textId="2660600E" w:rsidR="00BE7C38" w:rsidRDefault="00BE7C38" w:rsidP="00885048">
      <w:pPr>
        <w:jc w:val="both"/>
      </w:pPr>
      <w:r>
        <w:t xml:space="preserve">Der Programmcode ist für das </w:t>
      </w:r>
      <w:r w:rsidR="00AD6794">
        <w:t>Arduino Modell „Uno R3“ optimiert. Geschrieben und kompiliert wurde er mit der Arduino IDE in der Version 1.8.10.</w:t>
      </w:r>
    </w:p>
    <w:p w14:paraId="58ED197C" w14:textId="1EF76397" w:rsidR="0007467A" w:rsidRPr="0007467A" w:rsidRDefault="0007467A" w:rsidP="00156A4E">
      <w:pPr>
        <w:pStyle w:val="berschrift4"/>
        <w:spacing w:after="240"/>
        <w:jc w:val="center"/>
      </w:pPr>
      <w:r>
        <w:t>Ablauf</w:t>
      </w:r>
    </w:p>
    <w:p w14:paraId="10E6819B" w14:textId="32D7B258" w:rsidR="00156A4E" w:rsidRDefault="00156A4E" w:rsidP="00BE7C38">
      <w:r>
        <w:rPr>
          <w:noProof/>
        </w:rPr>
        <w:drawing>
          <wp:anchor distT="0" distB="0" distL="114300" distR="114300" simplePos="0" relativeHeight="251663360" behindDoc="0" locked="0" layoutInCell="1" allowOverlap="1" wp14:anchorId="1198C1FC" wp14:editId="350928D4">
            <wp:simplePos x="0" y="0"/>
            <wp:positionH relativeFrom="margin">
              <wp:align>left</wp:align>
            </wp:positionH>
            <wp:positionV relativeFrom="paragraph">
              <wp:posOffset>6985</wp:posOffset>
            </wp:positionV>
            <wp:extent cx="844550" cy="2754630"/>
            <wp:effectExtent l="38100" t="38100" r="88900" b="10287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844550" cy="2754630"/>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t>Da hier nur eine grobe Übersicht über den Ablauf des Programms gegeben wird, wird nicht weiter auf die Initialisierung eingegangen. Diese finden Sie unter Punkt 4.2</w:t>
      </w:r>
      <w:r w:rsidR="00393CA0">
        <w:t xml:space="preserve"> ff.</w:t>
      </w:r>
      <w:r>
        <w:t>!</w:t>
      </w:r>
    </w:p>
    <w:p w14:paraId="5297CF24" w14:textId="57E512D7" w:rsidR="00156A4E" w:rsidRDefault="00156A4E" w:rsidP="00156A4E">
      <w:pPr>
        <w:pStyle w:val="Listenabsatz"/>
        <w:numPr>
          <w:ilvl w:val="0"/>
          <w:numId w:val="8"/>
        </w:numPr>
        <w:spacing w:line="276" w:lineRule="auto"/>
      </w:pPr>
      <w:r>
        <w:t>Der untere Motor bewegt die Sperrscheibe auf die Position „Gold“.</w:t>
      </w:r>
    </w:p>
    <w:p w14:paraId="4B6BB371" w14:textId="3B546E76" w:rsidR="00156A4E" w:rsidRDefault="00156A4E" w:rsidP="00156A4E">
      <w:pPr>
        <w:pStyle w:val="Listenabsatz"/>
        <w:numPr>
          <w:ilvl w:val="0"/>
          <w:numId w:val="8"/>
        </w:numPr>
        <w:spacing w:line="276" w:lineRule="auto"/>
      </w:pPr>
      <w:r>
        <w:t>Der obere Motor bewegt die Sortierscheibe auf die Startposition.</w:t>
      </w:r>
    </w:p>
    <w:p w14:paraId="247F2232" w14:textId="487844F7" w:rsidR="00156A4E" w:rsidRDefault="00156A4E" w:rsidP="00156A4E">
      <w:pPr>
        <w:pStyle w:val="Listenabsatz"/>
        <w:numPr>
          <w:ilvl w:val="0"/>
          <w:numId w:val="8"/>
        </w:numPr>
        <w:spacing w:line="276" w:lineRule="auto"/>
        <w:ind w:left="2127" w:hanging="1767"/>
      </w:pPr>
      <w:r>
        <w:t>Es wird 0,5</w:t>
      </w:r>
      <w:r w:rsidR="00905834">
        <w:t xml:space="preserve"> </w:t>
      </w:r>
      <w:r>
        <w:t>Sek. gewartet, um die Kugel in die Sortierscheibe fallen zu</w:t>
      </w:r>
      <w:r w:rsidR="00D24E91">
        <w:t xml:space="preserve"> </w:t>
      </w:r>
      <w:r>
        <w:t>lassen</w:t>
      </w:r>
    </w:p>
    <w:p w14:paraId="7BCB07E0" w14:textId="4354050C" w:rsidR="00156A4E" w:rsidRDefault="00156A4E" w:rsidP="00156A4E">
      <w:pPr>
        <w:pStyle w:val="Listenabsatz"/>
        <w:numPr>
          <w:ilvl w:val="0"/>
          <w:numId w:val="8"/>
        </w:numPr>
        <w:spacing w:line="276" w:lineRule="auto"/>
        <w:ind w:left="2127" w:hanging="1767"/>
      </w:pPr>
      <w:r>
        <w:t>Der obere Motor bewegt die Sortierscheibe zur Farberkennung.</w:t>
      </w:r>
    </w:p>
    <w:p w14:paraId="07CDF136" w14:textId="5877D806" w:rsidR="00156A4E" w:rsidRDefault="00156A4E" w:rsidP="00156A4E">
      <w:pPr>
        <w:pStyle w:val="Listenabsatz"/>
        <w:numPr>
          <w:ilvl w:val="0"/>
          <w:numId w:val="8"/>
        </w:numPr>
        <w:spacing w:line="276" w:lineRule="auto"/>
        <w:ind w:left="2127" w:hanging="1767"/>
      </w:pPr>
      <w:r>
        <w:t>Die Farberkennung wird gestartet</w:t>
      </w:r>
    </w:p>
    <w:p w14:paraId="49A3FC2E" w14:textId="5D3F2E3B" w:rsidR="00156A4E" w:rsidRDefault="00156A4E" w:rsidP="00156A4E">
      <w:pPr>
        <w:pStyle w:val="Listenabsatz"/>
        <w:numPr>
          <w:ilvl w:val="0"/>
          <w:numId w:val="8"/>
        </w:numPr>
        <w:spacing w:line="276" w:lineRule="auto"/>
        <w:ind w:left="2127" w:hanging="1767"/>
      </w:pPr>
      <w:r>
        <w:t>Der untere Motor bewegt die Sperrscheibe zur erkannten Farbe.</w:t>
      </w:r>
    </w:p>
    <w:p w14:paraId="2ED4D58B" w14:textId="6FDB368D" w:rsidR="00156A4E" w:rsidRDefault="00156A4E" w:rsidP="00156A4E">
      <w:pPr>
        <w:pStyle w:val="Listenabsatz"/>
        <w:numPr>
          <w:ilvl w:val="0"/>
          <w:numId w:val="8"/>
        </w:numPr>
        <w:spacing w:line="276" w:lineRule="auto"/>
        <w:ind w:left="2127" w:hanging="1767"/>
      </w:pPr>
      <w:r>
        <w:t>Der obere Motor bewegt die Sortierscheibe zur erkannten Farbe.</w:t>
      </w:r>
      <w:r>
        <w:br/>
        <w:t>Dabei fällt die Kugel durch die Sperrscheibe in den richtigen Behälter.</w:t>
      </w:r>
    </w:p>
    <w:p w14:paraId="5DCF0F47" w14:textId="53DDA6C6" w:rsidR="00156A4E" w:rsidRDefault="00156A4E" w:rsidP="00156A4E">
      <w:pPr>
        <w:pStyle w:val="Listenabsatz"/>
        <w:numPr>
          <w:ilvl w:val="0"/>
          <w:numId w:val="8"/>
        </w:numPr>
        <w:spacing w:line="276" w:lineRule="auto"/>
        <w:ind w:left="2127" w:hanging="1767"/>
      </w:pPr>
      <w:r>
        <w:t>Der untere Motor bewegt die Sperrscheibe zur Startposition.</w:t>
      </w:r>
    </w:p>
    <w:p w14:paraId="64CD3DF1" w14:textId="57967BAB" w:rsidR="009E650D" w:rsidRDefault="00FA10C0" w:rsidP="00FA10C0">
      <w:pPr>
        <w:spacing w:line="276" w:lineRule="auto"/>
      </w:pPr>
      <w:r>
        <w:rPr>
          <w:noProof/>
        </w:rPr>
        <mc:AlternateContent>
          <mc:Choice Requires="wps">
            <w:drawing>
              <wp:anchor distT="0" distB="0" distL="114300" distR="114300" simplePos="0" relativeHeight="251667456" behindDoc="0" locked="0" layoutInCell="1" allowOverlap="1" wp14:anchorId="5C1FDCDA" wp14:editId="0415042B">
                <wp:simplePos x="0" y="0"/>
                <wp:positionH relativeFrom="margin">
                  <wp:align>left</wp:align>
                </wp:positionH>
                <wp:positionV relativeFrom="paragraph">
                  <wp:posOffset>89535</wp:posOffset>
                </wp:positionV>
                <wp:extent cx="1152525" cy="635"/>
                <wp:effectExtent l="0" t="0" r="9525" b="8255"/>
                <wp:wrapSquare wrapText="bothSides"/>
                <wp:docPr id="8" name="Textfeld 8"/>
                <wp:cNvGraphicFramePr/>
                <a:graphic xmlns:a="http://schemas.openxmlformats.org/drawingml/2006/main">
                  <a:graphicData uri="http://schemas.microsoft.com/office/word/2010/wordprocessingShape">
                    <wps:wsp>
                      <wps:cNvSpPr txBox="1"/>
                      <wps:spPr>
                        <a:xfrm>
                          <a:off x="0" y="0"/>
                          <a:ext cx="1152525" cy="635"/>
                        </a:xfrm>
                        <a:prstGeom prst="rect">
                          <a:avLst/>
                        </a:prstGeom>
                        <a:solidFill>
                          <a:prstClr val="white"/>
                        </a:solidFill>
                        <a:ln>
                          <a:noFill/>
                        </a:ln>
                      </wps:spPr>
                      <wps:txbx>
                        <w:txbxContent>
                          <w:p w14:paraId="6F8422C0" w14:textId="590F435F" w:rsidR="00A376FE" w:rsidRPr="003D5256" w:rsidRDefault="00A376FE" w:rsidP="00FA10C0">
                            <w:pPr>
                              <w:pStyle w:val="Beschriftung"/>
                              <w:rPr>
                                <w:noProof/>
                              </w:rPr>
                            </w:pPr>
                            <w:bookmarkStart w:id="18" w:name="_Toc21261312"/>
                            <w:r>
                              <w:t xml:space="preserve">Abbildung </w:t>
                            </w:r>
                            <w:fldSimple w:instr=" SEQ Abbildung \* ARABIC ">
                              <w:r w:rsidR="008C73AC">
                                <w:rPr>
                                  <w:noProof/>
                                </w:rPr>
                                <w:t>1</w:t>
                              </w:r>
                            </w:fldSimple>
                            <w:r>
                              <w:t>: Programmablaufplan, grundlegend</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C1FDCDA" id="_x0000_t202" coordsize="21600,21600" o:spt="202" path="m,l,21600r21600,l21600,xe">
                <v:stroke joinstyle="miter"/>
                <v:path gradientshapeok="t" o:connecttype="rect"/>
              </v:shapetype>
              <v:shape id="Textfeld 8" o:spid="_x0000_s1026" type="#_x0000_t202" style="position:absolute;margin-left:0;margin-top:7.05pt;width:90.75pt;height:.05pt;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" stroked="f">
                <v:textbox style="mso-fit-shape-to-text:t" inset="0,0,0,0">
                  <w:txbxContent>
                    <w:p w14:paraId="6F8422C0" w14:textId="590F435F" w:rsidR="00A376FE" w:rsidRPr="003D5256" w:rsidRDefault="00A376FE" w:rsidP="00FA10C0">
                      <w:pPr>
                        <w:pStyle w:val="Beschriftung"/>
                        <w:rPr>
                          <w:noProof/>
                        </w:rPr>
                      </w:pPr>
                      <w:bookmarkStart w:id="19" w:name="_Toc21261312"/>
                      <w:r>
                        <w:t xml:space="preserve">Abbildung </w:t>
                      </w:r>
                      <w:fldSimple w:instr=" SEQ Abbildung \* ARABIC ">
                        <w:r w:rsidR="008C73AC">
                          <w:rPr>
                            <w:noProof/>
                          </w:rPr>
                          <w:t>1</w:t>
                        </w:r>
                      </w:fldSimple>
                      <w:r>
                        <w:t>: Programmablaufplan, grundlegend</w:t>
                      </w:r>
                      <w:bookmarkEnd w:id="19"/>
                    </w:p>
                  </w:txbxContent>
                </v:textbox>
                <w10:wrap type="square" anchorx="margin"/>
              </v:shape>
            </w:pict>
          </mc:Fallback>
        </mc:AlternateContent>
      </w:r>
    </w:p>
    <w:p w14:paraId="32EB55C9" w14:textId="77777777" w:rsidR="00FA10C0" w:rsidRDefault="00FA10C0" w:rsidP="00FA10C0">
      <w:pPr>
        <w:spacing w:line="276" w:lineRule="auto"/>
      </w:pPr>
    </w:p>
    <w:p w14:paraId="7FEE4C78" w14:textId="41228821" w:rsidR="009E650D" w:rsidRDefault="009E650D" w:rsidP="009E650D">
      <w:pPr>
        <w:pStyle w:val="berschrift4"/>
        <w:spacing w:after="240"/>
        <w:jc w:val="center"/>
      </w:pPr>
      <w:r>
        <w:lastRenderedPageBreak/>
        <w:t>Aufteilung und Zuordnung</w:t>
      </w:r>
    </w:p>
    <w:p w14:paraId="5E9992C3" w14:textId="77777777" w:rsidR="0078753A" w:rsidRDefault="0078753A" w:rsidP="00885048">
      <w:pPr>
        <w:spacing w:line="276" w:lineRule="auto"/>
        <w:jc w:val="both"/>
      </w:pPr>
      <w:r>
        <w:t xml:space="preserve">Nach einigen </w:t>
      </w:r>
      <w:r w:rsidR="00A32264" w:rsidRPr="0078753A">
        <w:rPr>
          <w:b/>
        </w:rPr>
        <w:t>gemeinsamen</w:t>
      </w:r>
      <w:r w:rsidR="00A32264">
        <w:t xml:space="preserve"> Überlegung</w:t>
      </w:r>
      <w:r>
        <w:t>en haben wir bereits eine grobe Code-Struktur gehabt. Dies war für uns sehr wichtig, um die Kommunikation zwischen den Methoden besser zu planen. Ohne Wissen, welche Daten wir von den anderen Methoden empfangen oder welche wir übergeben müssen ist es schwer, funktionierenden Code zu programmieren. In dieser Struktur haben wir den Code in mehrere Abschnitte aufgeteilt:</w:t>
      </w:r>
    </w:p>
    <w:p w14:paraId="5C6427B5" w14:textId="0A8F0D0A" w:rsidR="00A32264" w:rsidRDefault="00A32264" w:rsidP="0078753A">
      <w:pPr>
        <w:pStyle w:val="Listenabsatz"/>
        <w:numPr>
          <w:ilvl w:val="0"/>
          <w:numId w:val="14"/>
        </w:numPr>
        <w:spacing w:line="276" w:lineRule="auto"/>
      </w:pPr>
      <w:r>
        <w:t>Motorsteuerung</w:t>
      </w:r>
      <w:r w:rsidR="009E650D">
        <w:t>,</w:t>
      </w:r>
      <w:r w:rsidR="00F55989">
        <w:t xml:space="preserve"> bewegt die Motoren zu </w:t>
      </w:r>
      <w:r w:rsidR="0078753A">
        <w:t>verschiedenen Positionen</w:t>
      </w:r>
    </w:p>
    <w:p w14:paraId="38B55A8D" w14:textId="0E24E1A9" w:rsidR="00F55989" w:rsidRDefault="00A32264" w:rsidP="0078753A">
      <w:pPr>
        <w:pStyle w:val="Listenabsatz"/>
        <w:numPr>
          <w:ilvl w:val="0"/>
          <w:numId w:val="14"/>
        </w:numPr>
        <w:spacing w:line="276" w:lineRule="auto"/>
      </w:pPr>
      <w:r>
        <w:t>Farberkennung</w:t>
      </w:r>
      <w:r w:rsidR="00F411DF">
        <w:t>,</w:t>
      </w:r>
      <w:r w:rsidR="00F55989">
        <w:t xml:space="preserve"> erkennt die Farbe und gibt sie zurück</w:t>
      </w:r>
    </w:p>
    <w:p w14:paraId="6DD5E5F7" w14:textId="6F03DEA4" w:rsidR="00D3702A" w:rsidRDefault="00D3702A" w:rsidP="0078753A">
      <w:pPr>
        <w:pStyle w:val="Listenabsatz"/>
        <w:numPr>
          <w:ilvl w:val="0"/>
          <w:numId w:val="14"/>
        </w:numPr>
        <w:spacing w:line="276" w:lineRule="auto"/>
      </w:pPr>
      <w:r>
        <w:t>Setup + Loop</w:t>
      </w:r>
      <w:r w:rsidR="00F55989">
        <w:t>, Pin – Initialisierung, Ausführung der Methoden</w:t>
      </w:r>
    </w:p>
    <w:p w14:paraId="553BE9EB" w14:textId="744BE422" w:rsidR="00A32264" w:rsidRDefault="00A32264" w:rsidP="00885048">
      <w:pPr>
        <w:spacing w:before="240" w:line="276" w:lineRule="auto"/>
        <w:jc w:val="both"/>
      </w:pPr>
      <w:r>
        <w:t>Nach der Aufteilung haben</w:t>
      </w:r>
      <w:r w:rsidR="0078753A">
        <w:t xml:space="preserve"> wir feststellen müssen, </w:t>
      </w:r>
      <w:r w:rsidR="00B65817">
        <w:t>dass nicht jeder seine eigene Methode bekommen könnte. Dank unserer zuvor geplanten Struktur konnten wir aber dennoch eine, unserer Meinung nach gleichmäßige</w:t>
      </w:r>
      <w:r w:rsidR="00B37570">
        <w:t>,</w:t>
      </w:r>
      <w:r w:rsidR="00B65817">
        <w:t xml:space="preserve"> Aufteilung und Zuordnung finden</w:t>
      </w:r>
      <w:r w:rsidR="00C73335">
        <w:t>:</w:t>
      </w:r>
    </w:p>
    <w:p w14:paraId="7CEAF292" w14:textId="5E6259A2" w:rsidR="00A32264" w:rsidRDefault="00A32264" w:rsidP="00A32264">
      <w:pPr>
        <w:pStyle w:val="Listenabsatz"/>
        <w:numPr>
          <w:ilvl w:val="0"/>
          <w:numId w:val="4"/>
        </w:numPr>
        <w:spacing w:line="276" w:lineRule="auto"/>
      </w:pPr>
      <w:r>
        <w:t>Motorsteuerung</w:t>
      </w:r>
      <w:r w:rsidR="00B65817">
        <w:t xml:space="preserve"> (in zwei Teile aufgeteilt)</w:t>
      </w:r>
      <w:r>
        <w:t>:</w:t>
      </w:r>
      <w:r w:rsidR="00B65817">
        <w:t xml:space="preserve"> Julian, Niklas</w:t>
      </w:r>
    </w:p>
    <w:p w14:paraId="2FA62637" w14:textId="506D6BF0" w:rsidR="00A32264" w:rsidRDefault="00A32264" w:rsidP="00B65817">
      <w:pPr>
        <w:pStyle w:val="Listenabsatz"/>
        <w:numPr>
          <w:ilvl w:val="0"/>
          <w:numId w:val="4"/>
        </w:numPr>
        <w:spacing w:line="276" w:lineRule="auto"/>
      </w:pPr>
      <w:r>
        <w:t>Farberkennung:</w:t>
      </w:r>
      <w:r w:rsidR="00B65817">
        <w:t xml:space="preserve"> Pascal</w:t>
      </w:r>
    </w:p>
    <w:p w14:paraId="6AB39FEE" w14:textId="4DD083A2" w:rsidR="00AB0AFC" w:rsidRDefault="00D3702A" w:rsidP="00644C2B">
      <w:pPr>
        <w:pStyle w:val="Listenabsatz"/>
        <w:numPr>
          <w:ilvl w:val="0"/>
          <w:numId w:val="4"/>
        </w:numPr>
        <w:spacing w:line="276" w:lineRule="auto"/>
      </w:pPr>
      <w:r>
        <w:t>Setup + Loop: Gemeinsam (Kombinieren der einzelnen Abschnitte)</w:t>
      </w:r>
    </w:p>
    <w:p w14:paraId="5356C45A" w14:textId="77777777" w:rsidR="00644C2B" w:rsidRDefault="00644C2B" w:rsidP="00644C2B">
      <w:pPr>
        <w:spacing w:line="276" w:lineRule="auto"/>
      </w:pPr>
    </w:p>
    <w:p w14:paraId="77B10670" w14:textId="6054B2E5" w:rsidR="00AB0AFC" w:rsidRDefault="0073451D" w:rsidP="0073451D">
      <w:pPr>
        <w:pStyle w:val="berschrift4"/>
        <w:spacing w:after="240"/>
        <w:jc w:val="center"/>
      </w:pPr>
      <w:r>
        <w:t>Sonstiges</w:t>
      </w:r>
    </w:p>
    <w:p w14:paraId="037A2A09" w14:textId="38DC54E1" w:rsidR="00A32264" w:rsidRDefault="00A32264" w:rsidP="00885048">
      <w:pPr>
        <w:spacing w:after="160"/>
        <w:jc w:val="both"/>
      </w:pPr>
      <w:r>
        <w:t xml:space="preserve">Außerdem haben wir uns für </w:t>
      </w:r>
      <w:r w:rsidRPr="00F93F3F">
        <w:rPr>
          <w:b/>
        </w:rPr>
        <w:t>wichtige Regeln</w:t>
      </w:r>
      <w:r w:rsidRPr="00F93F3F">
        <w:t xml:space="preserve"> </w:t>
      </w:r>
      <w:r>
        <w:t xml:space="preserve">entschieden, um das Zusammenspiel der einzelnen </w:t>
      </w:r>
      <w:r w:rsidR="00BA16F4">
        <w:t xml:space="preserve">Abschnitte </w:t>
      </w:r>
      <w:r>
        <w:t>zu optimieren:</w:t>
      </w:r>
    </w:p>
    <w:p w14:paraId="3E2EFC01" w14:textId="0618C169" w:rsidR="00A32264" w:rsidRDefault="00A32264" w:rsidP="00A32264">
      <w:pPr>
        <w:pStyle w:val="Listenabsatz"/>
        <w:numPr>
          <w:ilvl w:val="0"/>
          <w:numId w:val="13"/>
        </w:numPr>
        <w:spacing w:line="276" w:lineRule="auto"/>
      </w:pPr>
      <w:r>
        <w:t>Der Code wird auf Englisch verfasst und kommentiert</w:t>
      </w:r>
    </w:p>
    <w:p w14:paraId="7EC07D55" w14:textId="6AB88D6E" w:rsidR="00A32264" w:rsidRDefault="00A32264" w:rsidP="00A32264">
      <w:pPr>
        <w:pStyle w:val="Listenabsatz"/>
        <w:numPr>
          <w:ilvl w:val="0"/>
          <w:numId w:val="13"/>
        </w:numPr>
        <w:spacing w:line="276" w:lineRule="auto"/>
      </w:pPr>
      <w:r>
        <w:t>Jede Zeile wird zumindest kurz mit einem Kommentar zusammengefasst</w:t>
      </w:r>
    </w:p>
    <w:p w14:paraId="4516B1CB" w14:textId="08C73DE2" w:rsidR="006672A6" w:rsidRDefault="006672A6" w:rsidP="00A32264">
      <w:pPr>
        <w:pStyle w:val="Listenabsatz"/>
        <w:numPr>
          <w:ilvl w:val="0"/>
          <w:numId w:val="13"/>
        </w:numPr>
        <w:spacing w:line="276" w:lineRule="auto"/>
      </w:pPr>
      <w:r>
        <w:t>Korrektes Einrücken ist wichtig für strukturierten Code!</w:t>
      </w:r>
    </w:p>
    <w:p w14:paraId="62D1CE82" w14:textId="3F491B7C" w:rsidR="00A32264" w:rsidRDefault="00A32264" w:rsidP="00A32264">
      <w:pPr>
        <w:pStyle w:val="Listenabsatz"/>
        <w:numPr>
          <w:ilvl w:val="0"/>
          <w:numId w:val="13"/>
        </w:numPr>
        <w:spacing w:line="276" w:lineRule="auto"/>
      </w:pPr>
      <w:r>
        <w:t>Jede Methode bekommt einen eigenen Kommentar, welcher die Funktion beschreibt</w:t>
      </w:r>
    </w:p>
    <w:p w14:paraId="72B04873" w14:textId="4E37DCCA" w:rsidR="00A32264" w:rsidRDefault="00A32264" w:rsidP="00A32264">
      <w:pPr>
        <w:pStyle w:val="Listenabsatz"/>
        <w:numPr>
          <w:ilvl w:val="0"/>
          <w:numId w:val="13"/>
        </w:numPr>
        <w:spacing w:line="276" w:lineRule="auto"/>
      </w:pPr>
      <w:r>
        <w:t>Übergebene Parameter (wenn vorhanden) werden intern mit einem „_“ am Anfang benannt</w:t>
      </w:r>
    </w:p>
    <w:p w14:paraId="3FCC6BB9" w14:textId="27D03BDB" w:rsidR="00156A4E" w:rsidRDefault="00A32264" w:rsidP="00BE7C38">
      <w:pPr>
        <w:pStyle w:val="Listenabsatz"/>
        <w:numPr>
          <w:ilvl w:val="0"/>
          <w:numId w:val="13"/>
        </w:numPr>
        <w:spacing w:line="276" w:lineRule="auto"/>
      </w:pPr>
      <w:r>
        <w:t>So viel wie nötig, so wenig wie möglich! Das gilt für redundante Befehle sowie zusammenfassbare Variablen zu Arrays!</w:t>
      </w:r>
    </w:p>
    <w:p w14:paraId="7A950A0F" w14:textId="447914EF" w:rsidR="003A12F4" w:rsidRDefault="003A12F4" w:rsidP="00885048">
      <w:pPr>
        <w:spacing w:line="276" w:lineRule="auto"/>
        <w:jc w:val="both"/>
      </w:pPr>
      <w:r>
        <w:t xml:space="preserve">Weitere Details und Überlegungen zum Programmcode, sowie die Dokumentation jedes einzelnen finden Sie unter </w:t>
      </w:r>
      <w:r w:rsidRPr="00C36D70">
        <w:rPr>
          <w:b/>
        </w:rPr>
        <w:t>Punkt 4.2</w:t>
      </w:r>
      <w:r w:rsidR="00183101" w:rsidRPr="00C36D70">
        <w:rPr>
          <w:b/>
        </w:rPr>
        <w:t xml:space="preserve"> ff</w:t>
      </w:r>
      <w:r w:rsidR="00183101">
        <w:t>.</w:t>
      </w:r>
    </w:p>
    <w:p w14:paraId="728473C6" w14:textId="77777777" w:rsidR="003A12F4" w:rsidRDefault="003A12F4" w:rsidP="003A12F4">
      <w:pPr>
        <w:spacing w:line="276" w:lineRule="auto"/>
      </w:pPr>
    </w:p>
    <w:p w14:paraId="29B362F8" w14:textId="2564B323" w:rsidR="00353522" w:rsidRDefault="001D0345" w:rsidP="00304222">
      <w:pPr>
        <w:pStyle w:val="3num"/>
        <w:spacing w:after="240"/>
      </w:pPr>
      <w:bookmarkStart w:id="20" w:name="_Toc21211612"/>
      <w:r>
        <w:t>Hardware – Planung</w:t>
      </w:r>
      <w:bookmarkEnd w:id="20"/>
    </w:p>
    <w:p w14:paraId="5F63B6E5" w14:textId="74995B34" w:rsidR="00D25098" w:rsidRDefault="00D25098" w:rsidP="00885048">
      <w:pPr>
        <w:jc w:val="both"/>
      </w:pPr>
      <w:r>
        <w:t>Da die Bauelemente, sowie das Design Teil der Vorgabe waren, gab es bei uns keine Entscheidungen in der Hardware zu treffen. Daher listen wir nur jedes Bauteil mit einer kurzen Beschreibung auf.</w:t>
      </w:r>
    </w:p>
    <w:p w14:paraId="3A4CE0FD" w14:textId="77777777" w:rsidR="007F6927" w:rsidRDefault="007F6927" w:rsidP="00885048">
      <w:pPr>
        <w:jc w:val="both"/>
      </w:pPr>
    </w:p>
    <w:p w14:paraId="7FF37B0C" w14:textId="6BD7BF73" w:rsidR="00CB3C4B" w:rsidRDefault="00CB3C4B" w:rsidP="008C75F5">
      <w:pPr>
        <w:pStyle w:val="berschrift4"/>
      </w:pPr>
      <w:r>
        <w:t>Nicht elektrotechnische Bauteile (Das Konstrukt)</w:t>
      </w:r>
    </w:p>
    <w:p w14:paraId="49D74489" w14:textId="0DDD7D57" w:rsidR="00CB3C4B" w:rsidRDefault="00CB3C4B" w:rsidP="007F6927">
      <w:pPr>
        <w:jc w:val="both"/>
      </w:pPr>
      <w:r>
        <w:t>Das gesamte Konstrukt wurde aus unbeschichteten mitteldichten Holzfaserplatten hergestellt. Das Design wurde von Herrn Hennig konzipiert und mithilfe eines Lasercutters ausgedruckt und uns zur Verfügung gestellt.</w:t>
      </w:r>
    </w:p>
    <w:p w14:paraId="051E215D" w14:textId="77777777" w:rsidR="007F6927" w:rsidRPr="00CB3C4B" w:rsidRDefault="007F6927" w:rsidP="00885048"/>
    <w:p w14:paraId="15B7AA29" w14:textId="1DAEC3CF" w:rsidR="00D25098" w:rsidRDefault="00D25098" w:rsidP="008C75F5">
      <w:pPr>
        <w:pStyle w:val="berschrift4"/>
      </w:pPr>
      <w:r>
        <w:lastRenderedPageBreak/>
        <w:t>Der Arduino</w:t>
      </w:r>
    </w:p>
    <w:p w14:paraId="549AA0C2" w14:textId="00BE8E6A" w:rsidR="00D25098" w:rsidRDefault="00D25098" w:rsidP="007F6927">
      <w:pPr>
        <w:jc w:val="both"/>
      </w:pPr>
      <w:r>
        <w:t xml:space="preserve">Als Mikrocontroller – Board benutzen wir die Arduino Plattform. Da wir den Formfaktor, aber auch die gebrauchte Anzahl an Pins beachten müssen, benutzen wir ein Board des Modells „Arduino Uno R3“. </w:t>
      </w:r>
    </w:p>
    <w:p w14:paraId="296A3B45" w14:textId="77777777" w:rsidR="007F6927" w:rsidRPr="00D25098" w:rsidRDefault="007F6927" w:rsidP="00885048"/>
    <w:p w14:paraId="2338FC6A" w14:textId="7A4E5BCD" w:rsidR="00D25098" w:rsidRDefault="00D25098" w:rsidP="008C75F5">
      <w:pPr>
        <w:pStyle w:val="berschrift4"/>
      </w:pPr>
      <w:r w:rsidRPr="00D25098">
        <w:t xml:space="preserve">Die Motoren </w:t>
      </w:r>
    </w:p>
    <w:p w14:paraId="7BCC3F29" w14:textId="57895CEC" w:rsidR="00D25098" w:rsidRDefault="00D25098" w:rsidP="007F6927">
      <w:pPr>
        <w:jc w:val="both"/>
      </w:pPr>
      <w:r>
        <w:t>Da wir die Scheiben getrennt steuern wollen, brauchen wir 2 Motoren vom gleichen Modell.</w:t>
      </w:r>
    </w:p>
    <w:p w14:paraId="4BBEA226" w14:textId="43D83C24" w:rsidR="00D25098" w:rsidRDefault="00D25098" w:rsidP="007F6927">
      <w:pPr>
        <w:jc w:val="both"/>
      </w:pPr>
      <w:r>
        <w:t>Dafür stehen uns 2x „28BYJ-48“ Motoren (M1, M2) zur Verfügung. Zur Verstärkung der Signale benutzen wir 2x „X113647“ Treiberplatinen (T1, T2).</w:t>
      </w:r>
    </w:p>
    <w:p w14:paraId="59881C26" w14:textId="77777777" w:rsidR="007F6927" w:rsidRDefault="007F6927" w:rsidP="00885048"/>
    <w:p w14:paraId="4E8DC004" w14:textId="3420504E" w:rsidR="00D25098" w:rsidRDefault="00D25098" w:rsidP="008C75F5">
      <w:pPr>
        <w:pStyle w:val="berschrift4"/>
      </w:pPr>
      <w:r>
        <w:t>Die Farberkennung</w:t>
      </w:r>
    </w:p>
    <w:p w14:paraId="5D82694C" w14:textId="648339B5" w:rsidR="00427AAC" w:rsidRDefault="00D25098" w:rsidP="00885048">
      <w:pPr>
        <w:jc w:val="both"/>
      </w:pPr>
      <w:r>
        <w:t xml:space="preserve">Die Farberkennung besteht aus einer RGB – LED </w:t>
      </w:r>
      <w:r w:rsidR="00AA0C66">
        <w:t xml:space="preserve">(P3) </w:t>
      </w:r>
      <w:r>
        <w:t>sowie eine</w:t>
      </w:r>
      <w:r w:rsidR="00AA0C66">
        <w:t>r Erweiterungsplatine mit lichtempfindlichem Widerstand (B3).</w:t>
      </w:r>
    </w:p>
    <w:p w14:paraId="1B95CE7C" w14:textId="1BC0D046" w:rsidR="00AA0C66" w:rsidRDefault="00AA0C66" w:rsidP="007F6927">
      <w:pPr>
        <w:jc w:val="both"/>
      </w:pPr>
      <w:r>
        <w:t>Die Sensorplatine des Typs „Light Sensor 1.0“ wurde von „</w:t>
      </w:r>
      <w:proofErr w:type="spellStart"/>
      <w:r>
        <w:t>Seeed</w:t>
      </w:r>
      <w:proofErr w:type="spellEnd"/>
      <w:r>
        <w:t xml:space="preserve"> Studio“ hergestellt.</w:t>
      </w:r>
      <w:r w:rsidR="00427AAC">
        <w:br/>
        <w:t xml:space="preserve">Der Sensor benötigt einen Anschluss an 5V sowie GND. Ein Pin sorgt für die analoge Übertragung </w:t>
      </w:r>
      <w:r w:rsidR="00F85C44">
        <w:t>des Sensors</w:t>
      </w:r>
      <w:r w:rsidR="00427AAC">
        <w:t xml:space="preserve"> an den Arduino.</w:t>
      </w:r>
    </w:p>
    <w:p w14:paraId="4F02C88C" w14:textId="77777777" w:rsidR="007F6927" w:rsidRDefault="007F6927" w:rsidP="00885048"/>
    <w:p w14:paraId="57CBB210" w14:textId="128B7406" w:rsidR="00AA0C66" w:rsidRDefault="00AA0C66" w:rsidP="008C75F5">
      <w:pPr>
        <w:pStyle w:val="berschrift4"/>
      </w:pPr>
      <w:r>
        <w:t>Die Lichtschranken</w:t>
      </w:r>
    </w:p>
    <w:p w14:paraId="729407BF" w14:textId="40415B14" w:rsidR="00ED1E7D" w:rsidRPr="00ED1E7D" w:rsidRDefault="00AA0C66" w:rsidP="00ED1E7D">
      <w:r>
        <w:t xml:space="preserve">Die Lichtschranken bestehen aus einer IR – LED (P1, P2) sowie einem lichtempfindlichen Widerstand (B1, B2), welcher in der Schaltung als Spannungsteiler dient. </w:t>
      </w:r>
    </w:p>
    <w:p w14:paraId="49857D95" w14:textId="2B4CC6E9" w:rsidR="00427AAC" w:rsidRDefault="00427AAC" w:rsidP="00427AAC"/>
    <w:p w14:paraId="3B779423" w14:textId="7226B92F" w:rsidR="00427AAC" w:rsidRDefault="00427AAC" w:rsidP="00427AAC">
      <w:pPr>
        <w:pStyle w:val="3num"/>
      </w:pPr>
      <w:bookmarkStart w:id="21" w:name="_Toc21211613"/>
      <w:r>
        <w:t>Schaltplan</w:t>
      </w:r>
      <w:bookmarkEnd w:id="21"/>
    </w:p>
    <w:p w14:paraId="529B339D" w14:textId="1B90A963" w:rsidR="00427AAC" w:rsidRDefault="00ED1E7D" w:rsidP="00885048">
      <w:pPr>
        <w:jc w:val="both"/>
      </w:pPr>
      <w:r>
        <w:t xml:space="preserve">Nachdem alle Bauelemente geklärt sind, kam es nun zur Erstellung des Schaltplans. Hier war es besonders wichtig, die Sensoren an analoge Pins </w:t>
      </w:r>
      <w:r w:rsidR="00D20DE7">
        <w:t>anzuschließen,</w:t>
      </w:r>
      <w:r>
        <w:t xml:space="preserve"> um ein auswertbares Signal zu erhalten. </w:t>
      </w:r>
    </w:p>
    <w:p w14:paraId="43A3539B" w14:textId="77777777" w:rsidR="00675722" w:rsidRDefault="00675722" w:rsidP="00885048">
      <w:pPr>
        <w:jc w:val="both"/>
      </w:pPr>
      <w:r>
        <w:t>Zur Erstellung des Schaltplans haben wir das kostenfreie Programm „Fritzing“ in der Version 0.9.3 benutzt.</w:t>
      </w:r>
    </w:p>
    <w:p w14:paraId="4F669D5B" w14:textId="7865265B" w:rsidR="00B75814" w:rsidRDefault="00675722" w:rsidP="00885048">
      <w:pPr>
        <w:jc w:val="both"/>
      </w:pPr>
      <w:r>
        <w:t>Dort mussten wir einige Bauteile hinzufügen, da sie nicht standardmäßig in der Bauteilliste enthalten waren</w:t>
      </w:r>
      <w:r w:rsidR="00B75814">
        <w:t xml:space="preserve">. Weitere Erklärungen, sowie den Download der Dateien finden Sie </w:t>
      </w:r>
      <w:hyperlink r:id="rId39" w:anchor="bauteile" w:history="1">
        <w:r w:rsidR="00B75814" w:rsidRPr="00B75814">
          <w:rPr>
            <w:rStyle w:val="Hyperlink"/>
          </w:rPr>
          <w:t>hier</w:t>
        </w:r>
      </w:hyperlink>
      <w:r w:rsidR="00B75814">
        <w:t>.</w:t>
      </w:r>
    </w:p>
    <w:p w14:paraId="053EE472" w14:textId="77777777" w:rsidR="00A83536" w:rsidRDefault="00675722" w:rsidP="00885048">
      <w:pPr>
        <w:jc w:val="both"/>
        <w:sectPr w:rsidR="00A83536" w:rsidSect="00B001B7">
          <w:footerReference w:type="default" r:id="rId40"/>
          <w:footerReference w:type="first" r:id="rId41"/>
          <w:pgSz w:w="11906" w:h="16838"/>
          <w:pgMar w:top="1417" w:right="1417" w:bottom="1134" w:left="1417" w:header="708" w:footer="708" w:gutter="0"/>
          <w:pgNumType w:start="1"/>
          <w:cols w:space="708"/>
          <w:titlePg/>
          <w:docGrid w:linePitch="360"/>
        </w:sectPr>
      </w:pPr>
      <w:r>
        <w:t xml:space="preserve">Außerdem werden in der Schaltplanansicht standardmäßig die amerikanischen Symbole </w:t>
      </w:r>
      <w:r w:rsidR="00393F62">
        <w:t>angezeigt</w:t>
      </w:r>
      <w:r>
        <w:t xml:space="preserve">, welche nicht der deutschen Norm entsprechen. Daher hat Julian mit dem Programm „Inkscape“ neue Vektorgrafiken erstellt, um den Normen zu entsprechen. Diese sind </w:t>
      </w:r>
      <w:hyperlink r:id="rId42" w:anchor="download_symbole" w:history="1">
        <w:r w:rsidRPr="00675722">
          <w:rPr>
            <w:rStyle w:val="Hyperlink"/>
          </w:rPr>
          <w:t>hier</w:t>
        </w:r>
      </w:hyperlink>
      <w:r>
        <w:t xml:space="preserve"> einseh- und herunterladbar.</w:t>
      </w:r>
    </w:p>
    <w:p w14:paraId="1D6DF853" w14:textId="493A8DF3" w:rsidR="00EB181C" w:rsidRDefault="00EB181C" w:rsidP="00A83536">
      <w:pPr>
        <w:keepNext/>
        <w:jc w:val="center"/>
      </w:pPr>
    </w:p>
    <w:p w14:paraId="1688B6A5" w14:textId="72952713" w:rsidR="00E61A96" w:rsidRDefault="00E61A96" w:rsidP="00E61A96">
      <w:pPr>
        <w:pStyle w:val="Beschriftung"/>
      </w:pPr>
      <w:bookmarkStart w:id="22" w:name="_Toc20861659"/>
      <w:bookmarkStart w:id="23" w:name="_Toc21261313"/>
      <w:r>
        <w:rPr>
          <w:noProof/>
        </w:rPr>
        <w:drawing>
          <wp:anchor distT="0" distB="0" distL="114300" distR="114300" simplePos="0" relativeHeight="251668480" behindDoc="0" locked="0" layoutInCell="1" allowOverlap="1" wp14:anchorId="0F776AC4" wp14:editId="569C6C0A">
            <wp:simplePos x="0" y="0"/>
            <wp:positionH relativeFrom="margin">
              <wp:align>left</wp:align>
            </wp:positionH>
            <wp:positionV relativeFrom="paragraph">
              <wp:posOffset>186690</wp:posOffset>
            </wp:positionV>
            <wp:extent cx="9497060" cy="4838700"/>
            <wp:effectExtent l="38100" t="38100" r="104140" b="9525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uit_diagram_Schaltplan.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9497060" cy="4838700"/>
                    </a:xfrm>
                    <a:prstGeom prst="rect">
                      <a:avLst/>
                    </a:prstGeom>
                    <a:effectLst>
                      <a:outerShdw blurRad="50800" dist="38100" dir="2700000" algn="tl" rotWithShape="0">
                        <a:prstClr val="black">
                          <a:alpha val="40000"/>
                        </a:prstClr>
                      </a:outerShdw>
                    </a:effectLst>
                  </pic:spPr>
                </pic:pic>
              </a:graphicData>
            </a:graphic>
          </wp:anchor>
        </w:drawing>
      </w:r>
      <w:r w:rsidR="00EB181C">
        <w:t xml:space="preserve">Abbildung </w:t>
      </w:r>
      <w:fldSimple w:instr=" SEQ Abbildung \* ARABIC ">
        <w:r w:rsidR="008C73AC">
          <w:rPr>
            <w:noProof/>
          </w:rPr>
          <w:t>2</w:t>
        </w:r>
      </w:fldSimple>
      <w:r w:rsidR="00EB181C">
        <w:t>: Schaltplan</w:t>
      </w:r>
      <w:bookmarkEnd w:id="22"/>
      <w:bookmarkEnd w:id="23"/>
    </w:p>
    <w:p w14:paraId="10E38E33" w14:textId="29B0A7E3" w:rsidR="00E61A96" w:rsidRDefault="00E61A96">
      <w:pPr>
        <w:spacing w:after="160"/>
      </w:pPr>
      <w:r>
        <w:br w:type="page"/>
      </w:r>
    </w:p>
    <w:p w14:paraId="2266255A" w14:textId="67E9FD12" w:rsidR="008D4AC5" w:rsidRDefault="008D4AC5" w:rsidP="00B76A0D">
      <w:pPr>
        <w:pStyle w:val="2num"/>
      </w:pPr>
      <w:bookmarkStart w:id="24" w:name="_Toc21211614"/>
      <w:r>
        <w:lastRenderedPageBreak/>
        <w:t>Zeitplanung</w:t>
      </w:r>
      <w:bookmarkEnd w:id="24"/>
    </w:p>
    <w:p w14:paraId="2B1C4D51" w14:textId="37E1D9EE" w:rsidR="00C84A32" w:rsidRDefault="00C84A32" w:rsidP="00C84A32">
      <w:r>
        <w:t>Unsere Zeitplanung fand am Anfang des Projektzeitraums statt. Wir haben ein Gantt – Diagramm mit der kostenfreien Software „ProjectLibre“ in der Version 1.9.1 erstellt.</w:t>
      </w:r>
      <w:r w:rsidR="009477C7">
        <w:t xml:space="preserve"> </w:t>
      </w:r>
      <w:r>
        <w:t>Neben der Auflistung unserer Prozesse haben wir auch eine Einteilung der Aufgaben vorgenommen. Diese ist über die Ressourcenplanung in „ProjectLibre“ eingepflegt.</w:t>
      </w:r>
    </w:p>
    <w:p w14:paraId="2F33049C" w14:textId="4402ABC2" w:rsidR="00E61A96" w:rsidRDefault="00013E69" w:rsidP="00BE7B2D">
      <w:pPr>
        <w:sectPr w:rsidR="00E61A96" w:rsidSect="00F52C00">
          <w:footerReference w:type="first" r:id="rId44"/>
          <w:pgSz w:w="16838" w:h="11906" w:orient="landscape"/>
          <w:pgMar w:top="1417" w:right="1417" w:bottom="1417" w:left="1134" w:header="708" w:footer="708" w:gutter="0"/>
          <w:pgNumType w:start="7"/>
          <w:cols w:space="708"/>
          <w:titlePg/>
          <w:docGrid w:linePitch="360"/>
        </w:sectPr>
      </w:pPr>
      <w:r>
        <w:rPr>
          <w:noProof/>
        </w:rPr>
        <mc:AlternateContent>
          <mc:Choice Requires="wps">
            <w:drawing>
              <wp:anchor distT="0" distB="0" distL="114300" distR="114300" simplePos="0" relativeHeight="251671552" behindDoc="0" locked="0" layoutInCell="1" allowOverlap="1" wp14:anchorId="293C90FD" wp14:editId="77E00335">
                <wp:simplePos x="0" y="0"/>
                <wp:positionH relativeFrom="column">
                  <wp:posOffset>-212725</wp:posOffset>
                </wp:positionH>
                <wp:positionV relativeFrom="paragraph">
                  <wp:posOffset>4149725</wp:posOffset>
                </wp:positionV>
                <wp:extent cx="9673590" cy="635"/>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9673590" cy="635"/>
                        </a:xfrm>
                        <a:prstGeom prst="rect">
                          <a:avLst/>
                        </a:prstGeom>
                        <a:solidFill>
                          <a:prstClr val="white"/>
                        </a:solidFill>
                        <a:ln>
                          <a:noFill/>
                        </a:ln>
                      </wps:spPr>
                      <wps:txbx>
                        <w:txbxContent>
                          <w:p w14:paraId="53D732F4" w14:textId="4164B1BA" w:rsidR="00A376FE" w:rsidRPr="00616BA1" w:rsidRDefault="00A376FE" w:rsidP="00013E69">
                            <w:pPr>
                              <w:pStyle w:val="Beschriftung"/>
                              <w:rPr>
                                <w:noProof/>
                              </w:rPr>
                            </w:pPr>
                            <w:bookmarkStart w:id="25" w:name="_Toc21261314"/>
                            <w:r>
                              <w:t xml:space="preserve">Abbildung </w:t>
                            </w:r>
                            <w:fldSimple w:instr=" SEQ Abbildung \* ARABIC ">
                              <w:r w:rsidR="008C73AC">
                                <w:rPr>
                                  <w:noProof/>
                                </w:rPr>
                                <w:t>3</w:t>
                              </w:r>
                            </w:fldSimple>
                            <w:r>
                              <w:t>:</w:t>
                            </w:r>
                            <w:r>
                              <w:rPr>
                                <w:noProof/>
                              </w:rPr>
                              <w:t xml:space="preserve"> Gantt - Diagramm</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3C90FD" id="Textfeld 9" o:spid="_x0000_s1027" type="#_x0000_t202" style="position:absolute;margin-left:-16.75pt;margin-top:326.75pt;width:761.7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" stroked="f">
                <v:textbox style="mso-fit-shape-to-text:t" inset="0,0,0,0">
                  <w:txbxContent>
                    <w:p w14:paraId="53D732F4" w14:textId="4164B1BA" w:rsidR="00A376FE" w:rsidRPr="00616BA1" w:rsidRDefault="00A376FE" w:rsidP="00013E69">
                      <w:pPr>
                        <w:pStyle w:val="Beschriftung"/>
                        <w:rPr>
                          <w:noProof/>
                        </w:rPr>
                      </w:pPr>
                      <w:bookmarkStart w:id="26" w:name="_Toc21261314"/>
                      <w:r>
                        <w:t xml:space="preserve">Abbildung </w:t>
                      </w:r>
                      <w:fldSimple w:instr=" SEQ Abbildung \* ARABIC ">
                        <w:r w:rsidR="008C73AC">
                          <w:rPr>
                            <w:noProof/>
                          </w:rPr>
                          <w:t>3</w:t>
                        </w:r>
                      </w:fldSimple>
                      <w:r>
                        <w:t>:</w:t>
                      </w:r>
                      <w:r>
                        <w:rPr>
                          <w:noProof/>
                        </w:rPr>
                        <w:t xml:space="preserve"> Gantt - Diagramm</w:t>
                      </w:r>
                      <w:bookmarkEnd w:id="26"/>
                    </w:p>
                  </w:txbxContent>
                </v:textbox>
                <w10:wrap type="square"/>
              </v:shape>
            </w:pict>
          </mc:Fallback>
        </mc:AlternateContent>
      </w:r>
      <w:r w:rsidR="0067273E">
        <w:rPr>
          <w:noProof/>
        </w:rPr>
        <w:drawing>
          <wp:anchor distT="0" distB="0" distL="114300" distR="114300" simplePos="0" relativeHeight="251669504" behindDoc="0" locked="0" layoutInCell="1" allowOverlap="1" wp14:anchorId="04C97CAB" wp14:editId="1CCCFEE2">
            <wp:simplePos x="0" y="0"/>
            <wp:positionH relativeFrom="page">
              <wp:align>center</wp:align>
            </wp:positionH>
            <wp:positionV relativeFrom="paragraph">
              <wp:posOffset>676910</wp:posOffset>
            </wp:positionV>
            <wp:extent cx="9673987" cy="3416061"/>
            <wp:effectExtent l="0" t="0" r="3810" b="0"/>
            <wp:wrapSquare wrapText="bothSides"/>
            <wp:docPr id="6" name="Grafik 6" descr="Ein Bild, das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Diagramm.png"/>
                    <pic:cNvPicPr/>
                  </pic:nvPicPr>
                  <pic:blipFill>
                    <a:blip r:embed="rId45">
                      <a:extLst>
                        <a:ext uri="{28A0092B-C50C-407E-A947-70E740481C1C}">
                          <a14:useLocalDpi xmlns:a14="http://schemas.microsoft.com/office/drawing/2010/main" val="0"/>
                        </a:ext>
                      </a:extLst>
                    </a:blip>
                    <a:stretch>
                      <a:fillRect/>
                    </a:stretch>
                  </pic:blipFill>
                  <pic:spPr>
                    <a:xfrm>
                      <a:off x="0" y="0"/>
                      <a:ext cx="9673987" cy="3416061"/>
                    </a:xfrm>
                    <a:prstGeom prst="rect">
                      <a:avLst/>
                    </a:prstGeom>
                  </pic:spPr>
                </pic:pic>
              </a:graphicData>
            </a:graphic>
            <wp14:sizeRelH relativeFrom="page">
              <wp14:pctWidth>0</wp14:pctWidth>
            </wp14:sizeRelH>
            <wp14:sizeRelV relativeFrom="page">
              <wp14:pctHeight>0</wp14:pctHeight>
            </wp14:sizeRelV>
          </wp:anchor>
        </w:drawing>
      </w:r>
      <w:r w:rsidR="00C84A32">
        <w:t>Die folgenden Screenshots zeigen das Diagramm im Soll – Ist Vergleich</w:t>
      </w:r>
      <w:r w:rsidR="00E61A96">
        <w:t>:</w:t>
      </w:r>
      <w:r w:rsidR="00E61A96">
        <w:br/>
        <w:t xml:space="preserve">Die blauen Balken zeigen die Zeit an, welche wir am Anfang eingeplant haben (Soll). Die schwarzen Balken in den Blauen zeigen, wie viel Zeit wir tatsächlich benötigt haben (Ist). </w:t>
      </w:r>
    </w:p>
    <w:p w14:paraId="5FD108E9" w14:textId="40890518" w:rsidR="00317886" w:rsidRDefault="00317886" w:rsidP="0067273E">
      <w:pPr>
        <w:pStyle w:val="1num"/>
      </w:pPr>
      <w:bookmarkStart w:id="27" w:name="_Toc21211615"/>
      <w:r>
        <w:lastRenderedPageBreak/>
        <w:t>Realisierung</w:t>
      </w:r>
      <w:bookmarkEnd w:id="27"/>
    </w:p>
    <w:p w14:paraId="09377ABF" w14:textId="50DBEC6C" w:rsidR="00E50D74" w:rsidRDefault="008D4AC5" w:rsidP="00E50D74">
      <w:pPr>
        <w:pStyle w:val="2num"/>
      </w:pPr>
      <w:bookmarkStart w:id="28" w:name="_Toc21211616"/>
      <w:r>
        <w:t>Aufbau Hardware</w:t>
      </w:r>
      <w:bookmarkEnd w:id="28"/>
    </w:p>
    <w:p w14:paraId="222D9C51" w14:textId="3F2C6FB2" w:rsidR="00DE1B3C" w:rsidRDefault="00263D2A" w:rsidP="00263D2A">
      <w:r>
        <w:t xml:space="preserve">Zum Start haben wir sämtliche elektronischen Bauteile auf ihre Funktionstüchtigkeit getestet. </w:t>
      </w:r>
      <w:r w:rsidR="00DE1B3C">
        <w:t>Mehr zu der Funktionsweise der verwendeten Progra</w:t>
      </w:r>
      <w:bookmarkStart w:id="29" w:name="_GoBack"/>
      <w:bookmarkEnd w:id="29"/>
      <w:r w:rsidR="00DE1B3C">
        <w:t xml:space="preserve">mme finden Sie unter </w:t>
      </w:r>
      <w:r w:rsidR="00DE1B3C" w:rsidRPr="004E275F">
        <w:rPr>
          <w:b/>
        </w:rPr>
        <w:t>4.2.1</w:t>
      </w:r>
      <w:r w:rsidR="00DE1B3C">
        <w:t>.</w:t>
      </w:r>
    </w:p>
    <w:p w14:paraId="2DC8AF5E" w14:textId="2796A548" w:rsidR="00DE1B3C" w:rsidRPr="00F26285" w:rsidRDefault="00DE1B3C" w:rsidP="00DE1B3C">
      <w:pPr>
        <w:pStyle w:val="Listenabsatz"/>
        <w:numPr>
          <w:ilvl w:val="0"/>
          <w:numId w:val="3"/>
        </w:numPr>
      </w:pPr>
      <w:r>
        <w:t>Fotos von elektrischem Test</w:t>
      </w:r>
    </w:p>
    <w:p w14:paraId="5DDE5BF2" w14:textId="784BCF5B" w:rsidR="005309BE" w:rsidRDefault="005309BE" w:rsidP="009F37FB">
      <w:pPr>
        <w:pStyle w:val="Listenabsatz"/>
        <w:numPr>
          <w:ilvl w:val="0"/>
          <w:numId w:val="3"/>
        </w:numPr>
      </w:pPr>
      <w:r>
        <w:t>Mit Bildern dokumentieren / Foto von Pins bzw. Anschlüssen</w:t>
      </w:r>
    </w:p>
    <w:p w14:paraId="0F5ED37E" w14:textId="46B016FA" w:rsidR="005309BE" w:rsidRPr="005309BE" w:rsidRDefault="005309BE" w:rsidP="009F37FB">
      <w:pPr>
        <w:pStyle w:val="Listenabsatz"/>
        <w:numPr>
          <w:ilvl w:val="0"/>
          <w:numId w:val="3"/>
        </w:numPr>
      </w:pPr>
      <w:r>
        <w:t>Kurze Erklärungen zu Bildern</w:t>
      </w:r>
    </w:p>
    <w:p w14:paraId="6228C0F2" w14:textId="093A1D42" w:rsidR="008D4AC5" w:rsidRDefault="008D4AC5" w:rsidP="00B76A0D">
      <w:pPr>
        <w:pStyle w:val="2num"/>
      </w:pPr>
      <w:bookmarkStart w:id="30" w:name="_Toc21211617"/>
      <w:r>
        <w:t>Programmierung</w:t>
      </w:r>
      <w:bookmarkEnd w:id="30"/>
    </w:p>
    <w:p w14:paraId="15811E0F" w14:textId="5270DD5D" w:rsidR="00263D2A" w:rsidRPr="00263D2A" w:rsidRDefault="00263D2A" w:rsidP="00263D2A">
      <w:pPr>
        <w:pStyle w:val="3num"/>
      </w:pPr>
      <w:bookmarkStart w:id="31" w:name="_Toc21211618"/>
      <w:r>
        <w:t>Testcodes</w:t>
      </w:r>
      <w:bookmarkEnd w:id="31"/>
    </w:p>
    <w:p w14:paraId="21B559E1" w14:textId="65B9EFED" w:rsidR="00E83EFF" w:rsidRDefault="00E50D74" w:rsidP="00263D2A">
      <w:pPr>
        <w:jc w:val="both"/>
      </w:pPr>
      <w:r>
        <w:t>Vor dem Aufbau haben wir uns dafür entschieden, kurze Programmcodes zu schreiben, welche sämtliche Bauteile auf ihre Funktion überprüfen soll. Wir haben zwei simple Codes geschrieben, einen, um die Funktionstüchtigkeit der Motoren zu testen und einen, um sowohl die Lichtschranken als auch die Farberkennung zu testen. Letztere</w:t>
      </w:r>
      <w:r w:rsidR="00CF2F3A">
        <w:t xml:space="preserve">n </w:t>
      </w:r>
      <w:r>
        <w:t>haben wir außerdem benutzt, um die entsprechenden Sensorwerte zu messen.</w:t>
      </w:r>
    </w:p>
    <w:p w14:paraId="29364AB7" w14:textId="77777777" w:rsidR="00CE068E" w:rsidRPr="00E50D74" w:rsidRDefault="00CE068E" w:rsidP="00263D2A">
      <w:pPr>
        <w:jc w:val="both"/>
      </w:pPr>
    </w:p>
    <w:p w14:paraId="3584E468" w14:textId="137CF2BE" w:rsidR="00002822" w:rsidRDefault="00002822" w:rsidP="00B76A0D">
      <w:pPr>
        <w:pStyle w:val="3num"/>
      </w:pPr>
      <w:bookmarkStart w:id="32" w:name="_Toc21211619"/>
      <w:r>
        <w:t>Niklas Kamm</w:t>
      </w:r>
      <w:bookmarkEnd w:id="32"/>
    </w:p>
    <w:p w14:paraId="3B79123B" w14:textId="771CAA8E" w:rsidR="00056467" w:rsidRDefault="00056467" w:rsidP="00056467">
      <w:pPr>
        <w:pStyle w:val="Listenabsatz"/>
        <w:numPr>
          <w:ilvl w:val="0"/>
          <w:numId w:val="3"/>
        </w:numPr>
      </w:pPr>
      <w:r>
        <w:t>Erklärung was die eigene Aufgabe ist</w:t>
      </w:r>
    </w:p>
    <w:p w14:paraId="21C7FD21" w14:textId="69FF1DDB" w:rsidR="00056467" w:rsidRDefault="00056467" w:rsidP="00056467">
      <w:pPr>
        <w:pStyle w:val="Listenabsatz"/>
        <w:numPr>
          <w:ilvl w:val="0"/>
          <w:numId w:val="3"/>
        </w:numPr>
      </w:pPr>
      <w:r>
        <w:t>PAP Screen vom eigenen Teil</w:t>
      </w:r>
    </w:p>
    <w:p w14:paraId="7B294973" w14:textId="0DDA8279" w:rsidR="00056467" w:rsidRPr="00056467" w:rsidRDefault="00056467" w:rsidP="00056467">
      <w:pPr>
        <w:pStyle w:val="Listenabsatz"/>
        <w:numPr>
          <w:ilvl w:val="0"/>
          <w:numId w:val="3"/>
        </w:numPr>
      </w:pPr>
      <w:r>
        <w:t>Kommunikation</w:t>
      </w:r>
    </w:p>
    <w:p w14:paraId="212864D3" w14:textId="5285F707" w:rsidR="00002822" w:rsidRDefault="00002822" w:rsidP="00B76A0D">
      <w:pPr>
        <w:pStyle w:val="3num"/>
      </w:pPr>
      <w:bookmarkStart w:id="33" w:name="_Toc21211620"/>
      <w:r>
        <w:t>Julian Krieger</w:t>
      </w:r>
      <w:bookmarkEnd w:id="33"/>
    </w:p>
    <w:p w14:paraId="7862BC0E" w14:textId="79494FD9" w:rsidR="00002822" w:rsidRDefault="00002822" w:rsidP="00B76A0D">
      <w:pPr>
        <w:pStyle w:val="3num"/>
      </w:pPr>
      <w:bookmarkStart w:id="34" w:name="_Toc21211621"/>
      <w:r>
        <w:t>Pascal Gläß</w:t>
      </w:r>
      <w:bookmarkEnd w:id="34"/>
    </w:p>
    <w:p w14:paraId="0C89374A" w14:textId="64D9A2CD" w:rsidR="009306FD" w:rsidRDefault="009306FD" w:rsidP="009306FD">
      <w:pPr>
        <w:pStyle w:val="1num"/>
      </w:pPr>
      <w:bookmarkStart w:id="35" w:name="_Toc21211622"/>
      <w:r>
        <w:t>Projektergebnisse</w:t>
      </w:r>
      <w:bookmarkEnd w:id="35"/>
    </w:p>
    <w:p w14:paraId="0C478365" w14:textId="4C6AE68C" w:rsidR="00D02EE0" w:rsidRPr="00D02EE0" w:rsidRDefault="00D02EE0" w:rsidP="009F37FB">
      <w:pPr>
        <w:pStyle w:val="Listenabsatz"/>
        <w:numPr>
          <w:ilvl w:val="0"/>
          <w:numId w:val="3"/>
        </w:numPr>
      </w:pPr>
      <w:r>
        <w:t>Anschauliche Darstellung der Ergebnisse</w:t>
      </w:r>
    </w:p>
    <w:p w14:paraId="1EA17778" w14:textId="026FC329" w:rsidR="00317886" w:rsidRDefault="009306FD" w:rsidP="00B76A0D">
      <w:pPr>
        <w:pStyle w:val="1num"/>
      </w:pPr>
      <w:bookmarkStart w:id="36" w:name="_Toc21211623"/>
      <w:r>
        <w:t>Projektbewertung</w:t>
      </w:r>
      <w:bookmarkEnd w:id="36"/>
    </w:p>
    <w:p w14:paraId="653BC7CC" w14:textId="36111059" w:rsidR="00685F7E" w:rsidRDefault="00B334B0" w:rsidP="00685F7E">
      <w:r>
        <w:t>Unter diesem Punkt geben alle Projektmitglieder ihre persönlichen Meinungen, Erfahrungen</w:t>
      </w:r>
      <w:r w:rsidR="00DE7E06">
        <w:t>,</w:t>
      </w:r>
      <w:r>
        <w:t xml:space="preserve"> etc. getrennt ab.</w:t>
      </w:r>
      <w:r w:rsidR="00685F7E" w:rsidRPr="00685F7E">
        <w:t xml:space="preserve"> </w:t>
      </w:r>
      <w:r w:rsidR="00685F7E">
        <w:t>-</w:t>
      </w:r>
      <w:r w:rsidR="00685F7E">
        <w:tab/>
        <w:t>Fazit, ggf. neue Fragestellungen</w:t>
      </w:r>
    </w:p>
    <w:p w14:paraId="416CD91E" w14:textId="77777777" w:rsidR="00685F7E" w:rsidRDefault="00685F7E" w:rsidP="00685F7E">
      <w:r>
        <w:t>-</w:t>
      </w:r>
      <w:r>
        <w:tab/>
        <w:t>Jeder seine eigene Aussage / Meinung -&gt; Aufteilung in 3 Bereiche</w:t>
      </w:r>
    </w:p>
    <w:p w14:paraId="07D21EFB" w14:textId="77777777" w:rsidR="00685F7E" w:rsidRDefault="00685F7E" w:rsidP="00685F7E">
      <w:r>
        <w:t>-</w:t>
      </w:r>
      <w:r>
        <w:tab/>
        <w:t>Kritische Eigenreflexion</w:t>
      </w:r>
    </w:p>
    <w:p w14:paraId="22FB36D0" w14:textId="77777777" w:rsidR="00685F7E" w:rsidRDefault="00685F7E" w:rsidP="00685F7E">
      <w:r>
        <w:t>-</w:t>
      </w:r>
      <w:r>
        <w:tab/>
        <w:t>Mögliche zukünftige Erweiterungen</w:t>
      </w:r>
    </w:p>
    <w:p w14:paraId="149E9F7E" w14:textId="1A7282CF" w:rsidR="00B334B0" w:rsidRDefault="00685F7E" w:rsidP="00685F7E">
      <w:r>
        <w:t>-</w:t>
      </w:r>
      <w:r>
        <w:tab/>
        <w:t>Verbesserungsvorschläge</w:t>
      </w:r>
    </w:p>
    <w:p w14:paraId="35C023F7" w14:textId="5C34E0E0" w:rsidR="00B334B0" w:rsidRDefault="00061734" w:rsidP="00B334B0">
      <w:pPr>
        <w:pStyle w:val="2num"/>
      </w:pPr>
      <w:bookmarkStart w:id="37" w:name="_Toc21211624"/>
      <w:r>
        <w:t>Niklas Kamm</w:t>
      </w:r>
      <w:bookmarkEnd w:id="37"/>
    </w:p>
    <w:p w14:paraId="73A3D51A" w14:textId="7245626F" w:rsidR="00061734" w:rsidRDefault="00061734" w:rsidP="00061734">
      <w:pPr>
        <w:pStyle w:val="2num"/>
      </w:pPr>
      <w:bookmarkStart w:id="38" w:name="_Toc21211625"/>
      <w:r>
        <w:lastRenderedPageBreak/>
        <w:t>Julian Krieger</w:t>
      </w:r>
      <w:bookmarkEnd w:id="38"/>
    </w:p>
    <w:p w14:paraId="6ADE2239" w14:textId="69349A9B" w:rsidR="00061734" w:rsidRPr="00061734" w:rsidRDefault="00061734" w:rsidP="00061734">
      <w:pPr>
        <w:pStyle w:val="2num"/>
      </w:pPr>
      <w:bookmarkStart w:id="39" w:name="_Toc21211626"/>
      <w:r>
        <w:t>Pascal Gläß</w:t>
      </w:r>
      <w:bookmarkEnd w:id="39"/>
    </w:p>
    <w:p w14:paraId="19C6D0A9" w14:textId="34843B26" w:rsidR="00A376FE" w:rsidRDefault="00A376FE" w:rsidP="00DC4325"/>
    <w:p w14:paraId="3C77915B" w14:textId="77777777" w:rsidR="00A376FE" w:rsidRDefault="00A376FE" w:rsidP="00A376FE">
      <w:pPr>
        <w:spacing w:after="160"/>
        <w:sectPr w:rsidR="00A376FE" w:rsidSect="00F52C00">
          <w:footerReference w:type="default" r:id="rId46"/>
          <w:pgSz w:w="11906" w:h="16838"/>
          <w:pgMar w:top="1417" w:right="1417" w:bottom="1134" w:left="1417" w:header="708" w:footer="708" w:gutter="0"/>
          <w:pgNumType w:start="9"/>
          <w:cols w:space="708"/>
          <w:titlePg/>
          <w:docGrid w:linePitch="360"/>
        </w:sectPr>
      </w:pPr>
    </w:p>
    <w:p w14:paraId="7E2AD389" w14:textId="0DA09BC5" w:rsidR="00F42EC0" w:rsidRPr="006876AD" w:rsidRDefault="00317886" w:rsidP="006876AD">
      <w:pPr>
        <w:pStyle w:val="1num"/>
      </w:pPr>
      <w:bookmarkStart w:id="40" w:name="_Toc21211627"/>
      <w:r w:rsidRPr="006876AD">
        <w:lastRenderedPageBreak/>
        <w:t>Anhang</w:t>
      </w:r>
      <w:bookmarkEnd w:id="40"/>
    </w:p>
    <w:p w14:paraId="794D3B22" w14:textId="017685BB" w:rsidR="003634D7" w:rsidRDefault="006876AD" w:rsidP="00453E72">
      <w:pPr>
        <w:jc w:val="both"/>
      </w:pPr>
      <w:r>
        <w:t>Der Anhang enthält alle bereits oben thematisierten Abbildungen bzw. Dateien im Detail.</w:t>
      </w:r>
    </w:p>
    <w:p w14:paraId="08F5505D" w14:textId="5F3AB471" w:rsidR="004E3234" w:rsidRDefault="003634D7" w:rsidP="00453E72">
      <w:pPr>
        <w:jc w:val="both"/>
      </w:pPr>
      <w:r>
        <w:t xml:space="preserve">Alle Bilder basieren auf Dateien, die mit der Dokumentation verfügbar sind. Diese sind </w:t>
      </w:r>
      <w:r w:rsidR="00E547A5">
        <w:t>auc</w:t>
      </w:r>
      <w:r w:rsidR="00DB6492">
        <w:t xml:space="preserve">h </w:t>
      </w:r>
      <w:r w:rsidR="00E547A5">
        <w:t xml:space="preserve">als Datei </w:t>
      </w:r>
      <w:r>
        <w:t>einsehbar.</w:t>
      </w:r>
    </w:p>
    <w:p w14:paraId="3516FE42" w14:textId="45B53029" w:rsidR="00A376FE" w:rsidRDefault="00A376FE" w:rsidP="00A376FE">
      <w:pPr>
        <w:pStyle w:val="2num"/>
      </w:pPr>
      <w:bookmarkStart w:id="41" w:name="_Toc21211628"/>
      <w:r>
        <w:t>Programmablaufplan</w:t>
      </w:r>
      <w:r w:rsidR="006876AD">
        <w:t xml:space="preserve"> (via </w:t>
      </w:r>
      <w:proofErr w:type="spellStart"/>
      <w:r w:rsidR="006876AD">
        <w:t>PapDesigner</w:t>
      </w:r>
      <w:proofErr w:type="spellEnd"/>
      <w:r w:rsidR="006876AD">
        <w:t>)</w:t>
      </w:r>
      <w:bookmarkEnd w:id="41"/>
    </w:p>
    <w:p w14:paraId="52739362" w14:textId="49580406" w:rsidR="00A376FE" w:rsidRPr="00A376FE" w:rsidRDefault="00A376FE" w:rsidP="00A376FE"/>
    <w:p w14:paraId="1EE53E3A" w14:textId="509F28C7" w:rsidR="00A376FE" w:rsidRDefault="00B47446">
      <w:pPr>
        <w:spacing w:after="160"/>
      </w:pPr>
      <w:r>
        <w:rPr>
          <w:noProof/>
        </w:rPr>
        <w:drawing>
          <wp:anchor distT="0" distB="0" distL="114300" distR="114300" simplePos="0" relativeHeight="251672576" behindDoc="0" locked="0" layoutInCell="1" allowOverlap="1" wp14:anchorId="2766FCAB" wp14:editId="340503ED">
            <wp:simplePos x="0" y="0"/>
            <wp:positionH relativeFrom="column">
              <wp:posOffset>-343204</wp:posOffset>
            </wp:positionH>
            <wp:positionV relativeFrom="paragraph">
              <wp:posOffset>102219</wp:posOffset>
            </wp:positionV>
            <wp:extent cx="2115047" cy="3882048"/>
            <wp:effectExtent l="0" t="0" r="0" b="4445"/>
            <wp:wrapNone/>
            <wp:docPr id="14" name="Grafik 1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in.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115047" cy="388204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14:anchorId="46AC2217" wp14:editId="680F3CE1">
            <wp:simplePos x="0" y="0"/>
            <wp:positionH relativeFrom="column">
              <wp:posOffset>1946690</wp:posOffset>
            </wp:positionH>
            <wp:positionV relativeFrom="paragraph">
              <wp:posOffset>10298</wp:posOffset>
            </wp:positionV>
            <wp:extent cx="2595634" cy="3983603"/>
            <wp:effectExtent l="0" t="0" r="0" b="0"/>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tor bewegen.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595634" cy="39836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1" locked="0" layoutInCell="1" allowOverlap="1" wp14:anchorId="028390D3" wp14:editId="70A87C8A">
            <wp:simplePos x="0" y="0"/>
            <wp:positionH relativeFrom="margin">
              <wp:posOffset>7115121</wp:posOffset>
            </wp:positionH>
            <wp:positionV relativeFrom="paragraph">
              <wp:posOffset>10657</wp:posOffset>
            </wp:positionV>
            <wp:extent cx="1538136" cy="3981913"/>
            <wp:effectExtent l="0" t="0" r="5080" b="0"/>
            <wp:wrapNone/>
            <wp:docPr id="17" name="Grafik 17" descr="Ein Bild, das Text, Himm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tor steuern.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1539209" cy="3984691"/>
                    </a:xfrm>
                    <a:prstGeom prst="rect">
                      <a:avLst/>
                    </a:prstGeom>
                  </pic:spPr>
                </pic:pic>
              </a:graphicData>
            </a:graphic>
            <wp14:sizeRelH relativeFrom="margin">
              <wp14:pctWidth>0</wp14:pctWidth>
            </wp14:sizeRelH>
            <wp14:sizeRelV relativeFrom="margin">
              <wp14:pctHeight>0</wp14:pctHeight>
            </wp14:sizeRelV>
          </wp:anchor>
        </w:drawing>
      </w:r>
      <w:r w:rsidR="00A376FE">
        <w:rPr>
          <w:noProof/>
        </w:rPr>
        <w:drawing>
          <wp:anchor distT="0" distB="0" distL="114300" distR="114300" simplePos="0" relativeHeight="251675648" behindDoc="0" locked="0" layoutInCell="1" allowOverlap="1" wp14:anchorId="2D6EB66F" wp14:editId="7E538F3F">
            <wp:simplePos x="0" y="0"/>
            <wp:positionH relativeFrom="column">
              <wp:posOffset>5009669</wp:posOffset>
            </wp:positionH>
            <wp:positionV relativeFrom="paragraph">
              <wp:posOffset>10657</wp:posOffset>
            </wp:positionV>
            <wp:extent cx="1750206" cy="3973498"/>
            <wp:effectExtent l="0" t="0" r="2540" b="8255"/>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arbe erkennen.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750206" cy="3973498"/>
                    </a:xfrm>
                    <a:prstGeom prst="rect">
                      <a:avLst/>
                    </a:prstGeom>
                  </pic:spPr>
                </pic:pic>
              </a:graphicData>
            </a:graphic>
            <wp14:sizeRelH relativeFrom="margin">
              <wp14:pctWidth>0</wp14:pctWidth>
            </wp14:sizeRelH>
            <wp14:sizeRelV relativeFrom="margin">
              <wp14:pctHeight>0</wp14:pctHeight>
            </wp14:sizeRelV>
          </wp:anchor>
        </w:drawing>
      </w:r>
    </w:p>
    <w:p w14:paraId="03D8A85C" w14:textId="29BEA283" w:rsidR="00A376FE" w:rsidRPr="00A376FE" w:rsidRDefault="00B47446" w:rsidP="008C73AC">
      <w:pPr>
        <w:spacing w:after="160"/>
      </w:pPr>
      <w:r>
        <w:rPr>
          <w:noProof/>
        </w:rPr>
        <mc:AlternateContent>
          <mc:Choice Requires="wps">
            <w:drawing>
              <wp:anchor distT="0" distB="0" distL="114300" distR="114300" simplePos="0" relativeHeight="251682816" behindDoc="0" locked="0" layoutInCell="1" allowOverlap="1" wp14:anchorId="1622E83F" wp14:editId="29DD376F">
                <wp:simplePos x="0" y="0"/>
                <wp:positionH relativeFrom="column">
                  <wp:posOffset>-209798</wp:posOffset>
                </wp:positionH>
                <wp:positionV relativeFrom="paragraph">
                  <wp:posOffset>3719415</wp:posOffset>
                </wp:positionV>
                <wp:extent cx="2308860" cy="635"/>
                <wp:effectExtent l="0" t="0" r="0" b="0"/>
                <wp:wrapNone/>
                <wp:docPr id="21" name="Textfeld 21"/>
                <wp:cNvGraphicFramePr/>
                <a:graphic xmlns:a="http://schemas.openxmlformats.org/drawingml/2006/main">
                  <a:graphicData uri="http://schemas.microsoft.com/office/word/2010/wordprocessingShape">
                    <wps:wsp>
                      <wps:cNvSpPr txBox="1"/>
                      <wps:spPr>
                        <a:xfrm>
                          <a:off x="0" y="0"/>
                          <a:ext cx="2308860" cy="635"/>
                        </a:xfrm>
                        <a:prstGeom prst="rect">
                          <a:avLst/>
                        </a:prstGeom>
                        <a:solidFill>
                          <a:prstClr val="white"/>
                        </a:solidFill>
                        <a:ln>
                          <a:noFill/>
                        </a:ln>
                      </wps:spPr>
                      <wps:txbx>
                        <w:txbxContent>
                          <w:p w14:paraId="6CFA17D9" w14:textId="6CFC33D0" w:rsidR="00A376FE" w:rsidRPr="00733817" w:rsidRDefault="00A376FE" w:rsidP="00A376FE">
                            <w:pPr>
                              <w:pStyle w:val="Beschriftung"/>
                              <w:rPr>
                                <w:rFonts w:eastAsiaTheme="majorEastAsia" w:cstheme="majorBidi"/>
                                <w:noProof/>
                                <w:sz w:val="32"/>
                                <w:szCs w:val="32"/>
                              </w:rPr>
                            </w:pPr>
                            <w:bookmarkStart w:id="42" w:name="_Toc21261315"/>
                            <w:r>
                              <w:t xml:space="preserve">Abbildung </w:t>
                            </w:r>
                            <w:fldSimple w:instr=" SEQ Abbildung \* ARABIC ">
                              <w:r w:rsidR="008C73AC">
                                <w:rPr>
                                  <w:noProof/>
                                </w:rPr>
                                <w:t>4</w:t>
                              </w:r>
                            </w:fldSimple>
                            <w:r>
                              <w:t>: PAP - Main</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22E83F" id="Textfeld 21" o:spid="_x0000_s1028" type="#_x0000_t202" style="position:absolute;margin-left:-16.5pt;margin-top:292.85pt;width:181.8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" stroked="f">
                <v:textbox style="mso-fit-shape-to-text:t" inset="0,0,0,0">
                  <w:txbxContent>
                    <w:p w14:paraId="6CFA17D9" w14:textId="6CFC33D0" w:rsidR="00A376FE" w:rsidRPr="00733817" w:rsidRDefault="00A376FE" w:rsidP="00A376FE">
                      <w:pPr>
                        <w:pStyle w:val="Beschriftung"/>
                        <w:rPr>
                          <w:rFonts w:eastAsiaTheme="majorEastAsia" w:cstheme="majorBidi"/>
                          <w:noProof/>
                          <w:sz w:val="32"/>
                          <w:szCs w:val="32"/>
                        </w:rPr>
                      </w:pPr>
                      <w:bookmarkStart w:id="43" w:name="_Toc21261315"/>
                      <w:r>
                        <w:t xml:space="preserve">Abbildung </w:t>
                      </w:r>
                      <w:fldSimple w:instr=" SEQ Abbildung \* ARABIC ">
                        <w:r w:rsidR="008C73AC">
                          <w:rPr>
                            <w:noProof/>
                          </w:rPr>
                          <w:t>4</w:t>
                        </w:r>
                      </w:fldSimple>
                      <w:r>
                        <w:t>: PAP - Main</w:t>
                      </w:r>
                      <w:bookmarkEnd w:id="43"/>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211CBCBA" wp14:editId="4D534D9A">
                <wp:simplePos x="0" y="0"/>
                <wp:positionH relativeFrom="column">
                  <wp:posOffset>2231362</wp:posOffset>
                </wp:positionH>
                <wp:positionV relativeFrom="paragraph">
                  <wp:posOffset>3719415</wp:posOffset>
                </wp:positionV>
                <wp:extent cx="2724150" cy="635"/>
                <wp:effectExtent l="0" t="0" r="0" b="0"/>
                <wp:wrapNone/>
                <wp:docPr id="22" name="Textfeld 22"/>
                <wp:cNvGraphicFramePr/>
                <a:graphic xmlns:a="http://schemas.openxmlformats.org/drawingml/2006/main">
                  <a:graphicData uri="http://schemas.microsoft.com/office/word/2010/wordprocessingShape">
                    <wps:wsp>
                      <wps:cNvSpPr txBox="1"/>
                      <wps:spPr>
                        <a:xfrm>
                          <a:off x="0" y="0"/>
                          <a:ext cx="2724150" cy="635"/>
                        </a:xfrm>
                        <a:prstGeom prst="rect">
                          <a:avLst/>
                        </a:prstGeom>
                        <a:solidFill>
                          <a:prstClr val="white"/>
                        </a:solidFill>
                        <a:ln>
                          <a:noFill/>
                        </a:ln>
                      </wps:spPr>
                      <wps:txbx>
                        <w:txbxContent>
                          <w:p w14:paraId="6E5239DB" w14:textId="1D99E1E0" w:rsidR="00A376FE" w:rsidRPr="00A95A37" w:rsidRDefault="00A376FE" w:rsidP="00A376FE">
                            <w:pPr>
                              <w:pStyle w:val="Beschriftung"/>
                              <w:rPr>
                                <w:noProof/>
                              </w:rPr>
                            </w:pPr>
                            <w:bookmarkStart w:id="44" w:name="_Toc21261316"/>
                            <w:r>
                              <w:t xml:space="preserve">Abbildung </w:t>
                            </w:r>
                            <w:fldSimple w:instr=" SEQ Abbildung \* ARABIC ">
                              <w:r w:rsidR="008C73AC">
                                <w:rPr>
                                  <w:noProof/>
                                </w:rPr>
                                <w:t>5</w:t>
                              </w:r>
                            </w:fldSimple>
                            <w:r>
                              <w:t>: PAP - Motor bewegen</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1CBCBA" id="Textfeld 22" o:spid="_x0000_s1029" type="#_x0000_t202" style="position:absolute;margin-left:175.7pt;margin-top:292.85pt;width:214.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" stroked="f">
                <v:textbox style="mso-fit-shape-to-text:t" inset="0,0,0,0">
                  <w:txbxContent>
                    <w:p w14:paraId="6E5239DB" w14:textId="1D99E1E0" w:rsidR="00A376FE" w:rsidRPr="00A95A37" w:rsidRDefault="00A376FE" w:rsidP="00A376FE">
                      <w:pPr>
                        <w:pStyle w:val="Beschriftung"/>
                        <w:rPr>
                          <w:noProof/>
                        </w:rPr>
                      </w:pPr>
                      <w:bookmarkStart w:id="45" w:name="_Toc21261316"/>
                      <w:r>
                        <w:t xml:space="preserve">Abbildung </w:t>
                      </w:r>
                      <w:fldSimple w:instr=" SEQ Abbildung \* ARABIC ">
                        <w:r w:rsidR="008C73AC">
                          <w:rPr>
                            <w:noProof/>
                          </w:rPr>
                          <w:t>5</w:t>
                        </w:r>
                      </w:fldSimple>
                      <w:r>
                        <w:t>: PAP - Motor bewegen</w:t>
                      </w:r>
                      <w:bookmarkEnd w:id="45"/>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78F8F9FA" wp14:editId="3878A4FA">
                <wp:simplePos x="0" y="0"/>
                <wp:positionH relativeFrom="column">
                  <wp:posOffset>4935496</wp:posOffset>
                </wp:positionH>
                <wp:positionV relativeFrom="paragraph">
                  <wp:posOffset>3716655</wp:posOffset>
                </wp:positionV>
                <wp:extent cx="1948070" cy="635"/>
                <wp:effectExtent l="0" t="0" r="0" b="6985"/>
                <wp:wrapNone/>
                <wp:docPr id="24" name="Textfeld 24"/>
                <wp:cNvGraphicFramePr/>
                <a:graphic xmlns:a="http://schemas.openxmlformats.org/drawingml/2006/main">
                  <a:graphicData uri="http://schemas.microsoft.com/office/word/2010/wordprocessingShape">
                    <wps:wsp>
                      <wps:cNvSpPr txBox="1"/>
                      <wps:spPr>
                        <a:xfrm>
                          <a:off x="0" y="0"/>
                          <a:ext cx="1948070" cy="635"/>
                        </a:xfrm>
                        <a:prstGeom prst="rect">
                          <a:avLst/>
                        </a:prstGeom>
                        <a:solidFill>
                          <a:prstClr val="white"/>
                        </a:solidFill>
                        <a:ln>
                          <a:noFill/>
                        </a:ln>
                      </wps:spPr>
                      <wps:txbx>
                        <w:txbxContent>
                          <w:p w14:paraId="70EDDFB0" w14:textId="41475D06" w:rsidR="00B47446" w:rsidRPr="00A40969" w:rsidRDefault="00B47446" w:rsidP="00B47446">
                            <w:pPr>
                              <w:pStyle w:val="Beschriftung"/>
                              <w:rPr>
                                <w:noProof/>
                              </w:rPr>
                            </w:pPr>
                            <w:bookmarkStart w:id="46" w:name="_Toc21261317"/>
                            <w:r>
                              <w:t xml:space="preserve">Abbildung </w:t>
                            </w:r>
                            <w:fldSimple w:instr=" SEQ Abbildung \* ARABIC ">
                              <w:r w:rsidR="008C73AC">
                                <w:rPr>
                                  <w:noProof/>
                                </w:rPr>
                                <w:t>6</w:t>
                              </w:r>
                            </w:fldSimple>
                            <w:r>
                              <w:t>: PAP - Farbe erkennen</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F8F9FA" id="Textfeld 24" o:spid="_x0000_s1030" type="#_x0000_t202" style="position:absolute;margin-left:388.6pt;margin-top:292.65pt;width:153.4pt;height:.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" stroked="f">
                <v:textbox style="mso-fit-shape-to-text:t" inset="0,0,0,0">
                  <w:txbxContent>
                    <w:p w14:paraId="70EDDFB0" w14:textId="41475D06" w:rsidR="00B47446" w:rsidRPr="00A40969" w:rsidRDefault="00B47446" w:rsidP="00B47446">
                      <w:pPr>
                        <w:pStyle w:val="Beschriftung"/>
                        <w:rPr>
                          <w:noProof/>
                        </w:rPr>
                      </w:pPr>
                      <w:bookmarkStart w:id="47" w:name="_Toc21261317"/>
                      <w:r>
                        <w:t xml:space="preserve">Abbildung </w:t>
                      </w:r>
                      <w:fldSimple w:instr=" SEQ Abbildung \* ARABIC ">
                        <w:r w:rsidR="008C73AC">
                          <w:rPr>
                            <w:noProof/>
                          </w:rPr>
                          <w:t>6</w:t>
                        </w:r>
                      </w:fldSimple>
                      <w:r>
                        <w:t>: PAP - Farbe erkennen</w:t>
                      </w:r>
                      <w:bookmarkEnd w:id="47"/>
                    </w:p>
                  </w:txbxContent>
                </v:textbox>
              </v:shape>
            </w:pict>
          </mc:Fallback>
        </mc:AlternateContent>
      </w:r>
      <w:r>
        <w:rPr>
          <w:noProof/>
        </w:rPr>
        <mc:AlternateContent>
          <mc:Choice Requires="wps">
            <w:drawing>
              <wp:anchor distT="0" distB="0" distL="114300" distR="114300" simplePos="0" relativeHeight="251688960" behindDoc="1" locked="0" layoutInCell="1" allowOverlap="1" wp14:anchorId="33B76960" wp14:editId="38AC2414">
                <wp:simplePos x="0" y="0"/>
                <wp:positionH relativeFrom="margin">
                  <wp:posOffset>7026910</wp:posOffset>
                </wp:positionH>
                <wp:positionV relativeFrom="paragraph">
                  <wp:posOffset>3716793</wp:posOffset>
                </wp:positionV>
                <wp:extent cx="1884100" cy="635"/>
                <wp:effectExtent l="0" t="0" r="1905" b="6985"/>
                <wp:wrapNone/>
                <wp:docPr id="25" name="Textfeld 25"/>
                <wp:cNvGraphicFramePr/>
                <a:graphic xmlns:a="http://schemas.openxmlformats.org/drawingml/2006/main">
                  <a:graphicData uri="http://schemas.microsoft.com/office/word/2010/wordprocessingShape">
                    <wps:wsp>
                      <wps:cNvSpPr txBox="1"/>
                      <wps:spPr>
                        <a:xfrm>
                          <a:off x="0" y="0"/>
                          <a:ext cx="1884100" cy="635"/>
                        </a:xfrm>
                        <a:prstGeom prst="rect">
                          <a:avLst/>
                        </a:prstGeom>
                        <a:solidFill>
                          <a:prstClr val="white"/>
                        </a:solidFill>
                        <a:ln>
                          <a:noFill/>
                        </a:ln>
                      </wps:spPr>
                      <wps:txbx>
                        <w:txbxContent>
                          <w:p w14:paraId="73747911" w14:textId="178FB5FE" w:rsidR="00B47446" w:rsidRPr="00665BBA" w:rsidRDefault="00B47446" w:rsidP="00B47446">
                            <w:pPr>
                              <w:pStyle w:val="Beschriftung"/>
                              <w:rPr>
                                <w:noProof/>
                              </w:rPr>
                            </w:pPr>
                            <w:bookmarkStart w:id="48" w:name="_Toc21261318"/>
                            <w:r>
                              <w:t xml:space="preserve">Abbildung </w:t>
                            </w:r>
                            <w:fldSimple w:instr=" SEQ Abbildung \* ARABIC ">
                              <w:r w:rsidR="008C73AC">
                                <w:rPr>
                                  <w:noProof/>
                                </w:rPr>
                                <w:t>7</w:t>
                              </w:r>
                            </w:fldSimple>
                            <w:r>
                              <w:t>: PAP - Motor steuern</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B76960" id="Textfeld 25" o:spid="_x0000_s1031" type="#_x0000_t202" style="position:absolute;margin-left:553.3pt;margin-top:292.65pt;width:148.35pt;height:.05pt;z-index:-2516275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" stroked="f">
                <v:textbox style="mso-fit-shape-to-text:t" inset="0,0,0,0">
                  <w:txbxContent>
                    <w:p w14:paraId="73747911" w14:textId="178FB5FE" w:rsidR="00B47446" w:rsidRPr="00665BBA" w:rsidRDefault="00B47446" w:rsidP="00B47446">
                      <w:pPr>
                        <w:pStyle w:val="Beschriftung"/>
                        <w:rPr>
                          <w:noProof/>
                        </w:rPr>
                      </w:pPr>
                      <w:bookmarkStart w:id="49" w:name="_Toc21261318"/>
                      <w:r>
                        <w:t xml:space="preserve">Abbildung </w:t>
                      </w:r>
                      <w:fldSimple w:instr=" SEQ Abbildung \* ARABIC ">
                        <w:r w:rsidR="008C73AC">
                          <w:rPr>
                            <w:noProof/>
                          </w:rPr>
                          <w:t>7</w:t>
                        </w:r>
                      </w:fldSimple>
                      <w:r>
                        <w:t>: PAP - Motor steuern</w:t>
                      </w:r>
                      <w:bookmarkEnd w:id="49"/>
                    </w:p>
                  </w:txbxContent>
                </v:textbox>
                <w10:wrap anchorx="margin"/>
              </v:shape>
            </w:pict>
          </mc:Fallback>
        </mc:AlternateContent>
      </w:r>
      <w:r w:rsidR="00A376FE">
        <w:br w:type="page"/>
      </w:r>
    </w:p>
    <w:p w14:paraId="79EA5A37" w14:textId="4C88B207" w:rsidR="003634D7" w:rsidRDefault="003634D7" w:rsidP="003634D7">
      <w:pPr>
        <w:pStyle w:val="2num"/>
      </w:pPr>
      <w:bookmarkStart w:id="50" w:name="_Toc21211629"/>
      <w:r>
        <w:lastRenderedPageBreak/>
        <w:t>Programmcode</w:t>
      </w:r>
      <w:r w:rsidR="008C73AC">
        <w:t xml:space="preserve"> - Main</w:t>
      </w:r>
      <w:r>
        <w:t xml:space="preserve"> (via Arduino)</w:t>
      </w:r>
      <w:bookmarkEnd w:id="50"/>
    </w:p>
    <w:p w14:paraId="33229196" w14:textId="50F8EBB9" w:rsidR="008C73AC" w:rsidRDefault="008C73AC" w:rsidP="008C73AC">
      <w:pPr>
        <w:pStyle w:val="2num"/>
      </w:pPr>
      <w:bookmarkStart w:id="51" w:name="_Toc21211630"/>
      <w:r>
        <w:t>Programmcode – Motor testen (via Arduino)</w:t>
      </w:r>
      <w:bookmarkEnd w:id="51"/>
    </w:p>
    <w:p w14:paraId="7877F903" w14:textId="5A13292F" w:rsidR="008C73AC" w:rsidRDefault="008C73AC" w:rsidP="008C73AC">
      <w:pPr>
        <w:pStyle w:val="2num"/>
      </w:pPr>
      <w:bookmarkStart w:id="52" w:name="_Toc21211631"/>
      <w:r>
        <w:t>Programmcode – Sensoren testen (via Arduino)</w:t>
      </w:r>
      <w:bookmarkEnd w:id="52"/>
    </w:p>
    <w:p w14:paraId="18151BF5" w14:textId="4D4C2D25" w:rsidR="008C73AC" w:rsidRPr="008C73AC" w:rsidRDefault="008C73AC" w:rsidP="008C73AC">
      <w:pPr>
        <w:tabs>
          <w:tab w:val="left" w:pos="4370"/>
        </w:tabs>
      </w:pPr>
    </w:p>
    <w:sectPr w:rsidR="008C73AC" w:rsidRPr="008C73AC" w:rsidSect="00C70225">
      <w:pgSz w:w="16838" w:h="11906" w:orient="landscape"/>
      <w:pgMar w:top="1417" w:right="1134" w:bottom="1417" w:left="1417" w:header="708" w:footer="708" w:gutter="0"/>
      <w:pgNumType w:start="1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114D0" w14:textId="77777777" w:rsidR="0016664B" w:rsidRDefault="0016664B" w:rsidP="00DC4E59">
      <w:r>
        <w:separator/>
      </w:r>
    </w:p>
  </w:endnote>
  <w:endnote w:type="continuationSeparator" w:id="0">
    <w:p w14:paraId="7D64606A" w14:textId="77777777" w:rsidR="0016664B" w:rsidRDefault="0016664B" w:rsidP="00DC4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83933" w14:textId="5796B871" w:rsidR="00A376FE" w:rsidRDefault="00A376FE">
    <w:pPr>
      <w:pStyle w:val="Fuzeile"/>
    </w:pPr>
    <w:r>
      <w:t>Krieger, Kamm, Gläß</w:t>
    </w:r>
    <w:r>
      <w:tab/>
    </w:r>
    <w:r>
      <w:fldChar w:fldCharType="begin"/>
    </w:r>
    <w:r>
      <w:instrText xml:space="preserve"> TIME \@ "dd.MM.yyyy" </w:instrText>
    </w:r>
    <w:r>
      <w:fldChar w:fldCharType="separate"/>
    </w:r>
    <w:r w:rsidR="00A56FC4">
      <w:rPr>
        <w:noProof/>
      </w:rPr>
      <w:t>06.10.2019</w:t>
    </w:r>
    <w:r>
      <w:fldChar w:fldCharType="end"/>
    </w:r>
    <w:r>
      <w:tab/>
      <w:t xml:space="preserve">Seite </w:t>
    </w:r>
    <w:r>
      <w:fldChar w:fldCharType="begin"/>
    </w:r>
    <w:r>
      <w:instrText>PAGE   \* MERGEFORMAT</w:instrText>
    </w:r>
    <w:r>
      <w:fldChar w:fldCharType="separate"/>
    </w:r>
    <w:r>
      <w:t>1</w:t>
    </w:r>
    <w:r>
      <w:fldChar w:fldCharType="end"/>
    </w:r>
    <w:r>
      <w:t xml:space="preserve"> von </w:t>
    </w:r>
    <w:r>
      <w:fldChar w:fldCharType="begin"/>
    </w:r>
    <w:r>
      <w:instrText xml:space="preserve"> = </w:instrText>
    </w:r>
    <w:fldSimple w:instr=" NUMPAGES ">
      <w:r w:rsidR="00A56FC4">
        <w:rPr>
          <w:noProof/>
        </w:rPr>
        <w:instrText>15</w:instrText>
      </w:r>
    </w:fldSimple>
    <w:r>
      <w:instrText xml:space="preserve"> -3 </w:instrText>
    </w:r>
    <w:r>
      <w:fldChar w:fldCharType="separate"/>
    </w:r>
    <w:r w:rsidR="00A56FC4">
      <w:rPr>
        <w:noProof/>
      </w:rPr>
      <w:t>12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F45A0" w14:textId="51719312" w:rsidR="00A376FE" w:rsidRPr="00B001B7" w:rsidRDefault="0016664B" w:rsidP="00B001B7">
    <w:pPr>
      <w:pStyle w:val="Fuzeile"/>
    </w:pPr>
    <w:sdt>
      <w:sdtPr>
        <w:alias w:val="Autor"/>
        <w:tag w:val=""/>
        <w:id w:val="-1726218752"/>
        <w:placeholder>
          <w:docPart w:val="E87C929C35084B929796B640D5885864"/>
        </w:placeholder>
        <w:dataBinding w:prefixMappings="xmlns:ns0='http://purl.org/dc/elements/1.1/' xmlns:ns1='http://schemas.openxmlformats.org/package/2006/metadata/core-properties' " w:xpath="/ns1:coreProperties[1]/ns0:creator[1]" w:storeItemID="{6C3C8BC8-F283-45AE-878A-BAB7291924A1}"/>
        <w:text/>
      </w:sdtPr>
      <w:sdtEndPr/>
      <w:sdtContent>
        <w:r w:rsidR="00A376FE">
          <w:t>Kamm | Krieger | Gläß</w:t>
        </w:r>
      </w:sdtContent>
    </w:sdt>
    <w:r w:rsidR="00A376FE">
      <w:tab/>
    </w:r>
    <w:r w:rsidR="00A376FE">
      <w:fldChar w:fldCharType="begin"/>
    </w:r>
    <w:r w:rsidR="00A376FE">
      <w:instrText xml:space="preserve"> TIME \@ "dd.MM.yyyy" </w:instrText>
    </w:r>
    <w:r w:rsidR="00A376FE">
      <w:fldChar w:fldCharType="separate"/>
    </w:r>
    <w:r w:rsidR="00A56FC4">
      <w:rPr>
        <w:noProof/>
      </w:rPr>
      <w:t>06.10.2019</w:t>
    </w:r>
    <w:r w:rsidR="00A376FE">
      <w:fldChar w:fldCharType="end"/>
    </w:r>
    <w:r w:rsidR="00A376FE">
      <w:tab/>
    </w:r>
    <w:r w:rsidR="00A376FE">
      <w:fldChar w:fldCharType="begin"/>
    </w:r>
    <w:r w:rsidR="00A376FE">
      <w:instrText>PAGE   \* MERGEFORMAT</w:instrText>
    </w:r>
    <w:r w:rsidR="00A376FE">
      <w:fldChar w:fldCharType="separate"/>
    </w:r>
    <w:r w:rsidR="00A376FE">
      <w:t>1</w:t>
    </w:r>
    <w:r w:rsidR="00A376FE">
      <w:fldChar w:fldCharType="end"/>
    </w:r>
    <w:r w:rsidR="00A376FE">
      <w:t xml:space="preserve"> von </w:t>
    </w:r>
    <w:r w:rsidR="00A376FE">
      <w:fldChar w:fldCharType="begin"/>
    </w:r>
    <w:r w:rsidR="00A376FE">
      <w:instrText xml:space="preserve"> = </w:instrText>
    </w:r>
    <w:fldSimple w:instr=" NUMPAGES  ">
      <w:r w:rsidR="00A56FC4">
        <w:rPr>
          <w:noProof/>
        </w:rPr>
        <w:instrText>15</w:instrText>
      </w:r>
    </w:fldSimple>
    <w:r w:rsidR="00A376FE">
      <w:instrText xml:space="preserve"> -3 </w:instrText>
    </w:r>
    <w:r w:rsidR="00A376FE">
      <w:fldChar w:fldCharType="separate"/>
    </w:r>
    <w:r w:rsidR="00A56FC4">
      <w:rPr>
        <w:noProof/>
      </w:rPr>
      <w:t>12</w:t>
    </w:r>
    <w:r w:rsidR="00A376F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3E7D3" w14:textId="0CA7797A" w:rsidR="00A376FE" w:rsidRPr="00B001B7" w:rsidRDefault="0016664B" w:rsidP="00B001B7">
    <w:pPr>
      <w:pStyle w:val="Fuzeile"/>
    </w:pPr>
    <w:sdt>
      <w:sdtPr>
        <w:alias w:val="Autor"/>
        <w:tag w:val=""/>
        <w:id w:val="-1853955660"/>
        <w:placeholder>
          <w:docPart w:val="71205F96A78946CFAC0C6B2929C2CA11"/>
        </w:placeholder>
        <w:dataBinding w:prefixMappings="xmlns:ns0='http://purl.org/dc/elements/1.1/' xmlns:ns1='http://schemas.openxmlformats.org/package/2006/metadata/core-properties' " w:xpath="/ns1:coreProperties[1]/ns0:creator[1]" w:storeItemID="{6C3C8BC8-F283-45AE-878A-BAB7291924A1}"/>
        <w:text/>
      </w:sdtPr>
      <w:sdtEndPr/>
      <w:sdtContent>
        <w:r w:rsidR="00A376FE">
          <w:t>Kamm | Krieger | Gläß</w:t>
        </w:r>
      </w:sdtContent>
    </w:sdt>
    <w:r w:rsidR="00A376FE">
      <w:tab/>
    </w:r>
    <w:r w:rsidR="00A376FE">
      <w:fldChar w:fldCharType="begin"/>
    </w:r>
    <w:r w:rsidR="00A376FE">
      <w:instrText xml:space="preserve"> TIME \@ "dd.MM.yyyy" </w:instrText>
    </w:r>
    <w:r w:rsidR="00A376FE">
      <w:fldChar w:fldCharType="separate"/>
    </w:r>
    <w:r w:rsidR="00A56FC4">
      <w:rPr>
        <w:noProof/>
      </w:rPr>
      <w:t>06.10.2019</w:t>
    </w:r>
    <w:r w:rsidR="00A376FE">
      <w:fldChar w:fldCharType="end"/>
    </w:r>
    <w:r w:rsidR="00A376FE">
      <w:tab/>
    </w:r>
    <w:r w:rsidR="00A376FE">
      <w:fldChar w:fldCharType="begin"/>
    </w:r>
    <w:r w:rsidR="00A376FE">
      <w:instrText>PAGE   \* MERGEFORMAT</w:instrText>
    </w:r>
    <w:r w:rsidR="00A376FE">
      <w:fldChar w:fldCharType="separate"/>
    </w:r>
    <w:r w:rsidR="00A376FE">
      <w:t>1</w:t>
    </w:r>
    <w:r w:rsidR="00A376FE">
      <w:fldChar w:fldCharType="end"/>
    </w:r>
    <w:r w:rsidR="00A376FE">
      <w:t xml:space="preserve"> von </w:t>
    </w:r>
    <w:r w:rsidR="00A376FE">
      <w:fldChar w:fldCharType="begin"/>
    </w:r>
    <w:r w:rsidR="00A376FE">
      <w:instrText xml:space="preserve"> = </w:instrText>
    </w:r>
    <w:fldSimple w:instr=" NUMPAGES  ">
      <w:r w:rsidR="00A56FC4">
        <w:rPr>
          <w:noProof/>
        </w:rPr>
        <w:instrText>15</w:instrText>
      </w:r>
    </w:fldSimple>
    <w:r w:rsidR="00A376FE">
      <w:instrText xml:space="preserve"> -3 </w:instrText>
    </w:r>
    <w:r w:rsidR="00A376FE">
      <w:fldChar w:fldCharType="separate"/>
    </w:r>
    <w:r w:rsidR="00A56FC4">
      <w:rPr>
        <w:noProof/>
      </w:rPr>
      <w:t>12</w:t>
    </w:r>
    <w:r w:rsidR="00A376FE">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9E874" w14:textId="1355512C" w:rsidR="00A376FE" w:rsidRDefault="00A376FE">
    <w:pPr>
      <w:pStyle w:val="Fuzeile"/>
    </w:pPr>
    <w:r>
      <w:t>Krieger, Kamm, Gläß</w:t>
    </w:r>
    <w:r>
      <w:tab/>
    </w:r>
    <w:r>
      <w:fldChar w:fldCharType="begin"/>
    </w:r>
    <w:r>
      <w:instrText xml:space="preserve"> TIME \@ "dd.MM.yyyy" </w:instrText>
    </w:r>
    <w:r>
      <w:fldChar w:fldCharType="separate"/>
    </w:r>
    <w:r w:rsidR="00A56FC4">
      <w:rPr>
        <w:noProof/>
      </w:rPr>
      <w:t>06.10.2019</w:t>
    </w:r>
    <w:r>
      <w:fldChar w:fldCharType="end"/>
    </w:r>
    <w:r>
      <w:tab/>
      <w:t xml:space="preserve">Seite </w:t>
    </w:r>
    <w:r>
      <w:fldChar w:fldCharType="begin"/>
    </w:r>
    <w:r>
      <w:instrText>PAGE   \* MERGEFORMAT</w:instrText>
    </w:r>
    <w:r>
      <w:fldChar w:fldCharType="separate"/>
    </w:r>
    <w:r>
      <w:t>1</w:t>
    </w:r>
    <w:r>
      <w:fldChar w:fldCharType="end"/>
    </w:r>
    <w:r>
      <w:t xml:space="preserve"> von </w:t>
    </w:r>
    <w:r>
      <w:fldChar w:fldCharType="begin"/>
    </w:r>
    <w:r>
      <w:instrText xml:space="preserve"> = </w:instrText>
    </w:r>
    <w:fldSimple w:instr=" NUMPAGES ">
      <w:r w:rsidR="00A56FC4">
        <w:rPr>
          <w:noProof/>
        </w:rPr>
        <w:instrText>15</w:instrText>
      </w:r>
    </w:fldSimple>
    <w:r>
      <w:instrText xml:space="preserve"> -3 </w:instrText>
    </w:r>
    <w:r>
      <w:fldChar w:fldCharType="separate"/>
    </w:r>
    <w:r w:rsidR="00A56FC4">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15F5F" w14:textId="77777777" w:rsidR="0016664B" w:rsidRDefault="0016664B" w:rsidP="00DC4E59">
      <w:r>
        <w:separator/>
      </w:r>
    </w:p>
  </w:footnote>
  <w:footnote w:type="continuationSeparator" w:id="0">
    <w:p w14:paraId="3EA1EFBA" w14:textId="77777777" w:rsidR="0016664B" w:rsidRDefault="0016664B" w:rsidP="00DC4E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86BAB" w14:textId="1D9DA7AC" w:rsidR="00A376FE" w:rsidRDefault="00A376FE" w:rsidP="00013E69">
    <w:pPr>
      <w:pStyle w:val="Kopfzeile"/>
      <w:tabs>
        <w:tab w:val="clear" w:pos="4536"/>
        <w:tab w:val="clear" w:pos="9072"/>
        <w:tab w:val="left" w:pos="3330"/>
      </w:tabs>
    </w:pPr>
    <w:r>
      <w:rPr>
        <w:noProof/>
      </w:rPr>
      <w:drawing>
        <wp:anchor distT="0" distB="0" distL="114300" distR="114300" simplePos="0" relativeHeight="251661312" behindDoc="1" locked="0" layoutInCell="1" allowOverlap="1" wp14:anchorId="1110DD21" wp14:editId="72296A62">
          <wp:simplePos x="0" y="0"/>
          <wp:positionH relativeFrom="margin">
            <wp:align>right</wp:align>
          </wp:positionH>
          <wp:positionV relativeFrom="paragraph">
            <wp:posOffset>1435</wp:posOffset>
          </wp:positionV>
          <wp:extent cx="1120775" cy="445135"/>
          <wp:effectExtent l="0" t="0" r="3175"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rotWithShape="1">
                  <a:blip r:embed="rId1" cstate="print">
                    <a:extLst>
                      <a:ext uri="{28A0092B-C50C-407E-A947-70E740481C1C}">
                        <a14:useLocalDpi xmlns:a14="http://schemas.microsoft.com/office/drawing/2010/main" val="0"/>
                      </a:ext>
                    </a:extLst>
                  </a:blip>
                  <a:srcRect t="19568" r="75557" b="17264"/>
                  <a:stretch/>
                </pic:blipFill>
                <pic:spPr bwMode="auto">
                  <a:xfrm>
                    <a:off x="0" y="0"/>
                    <a:ext cx="1120775" cy="445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alias w:val="Titel"/>
        <w:tag w:val=""/>
        <w:id w:val="-1664695531"/>
        <w:placeholder>
          <w:docPart w:val="31875495150F46AD9FD2E52EE135C76A"/>
        </w:placeholder>
        <w:dataBinding w:prefixMappings="xmlns:ns0='http://purl.org/dc/elements/1.1/' xmlns:ns1='http://schemas.openxmlformats.org/package/2006/metadata/core-properties' " w:xpath="/ns1:coreProperties[1]/ns0:title[1]" w:storeItemID="{6C3C8BC8-F283-45AE-878A-BAB7291924A1}"/>
        <w:text/>
      </w:sdtPr>
      <w:sdtEndPr/>
      <w:sdtContent>
        <w:r>
          <w:t>Farbsortiermaschine</w:t>
        </w:r>
      </w:sdtContent>
    </w:sdt>
    <w:r>
      <w:tab/>
    </w:r>
    <w:r>
      <w:tab/>
    </w:r>
  </w:p>
  <w:p w14:paraId="44362962" w14:textId="77777777" w:rsidR="00A376FE" w:rsidRDefault="00A376FE" w:rsidP="00013E69">
    <w:pPr>
      <w:pStyle w:val="Kopfzeile"/>
      <w:tabs>
        <w:tab w:val="clear" w:pos="4536"/>
        <w:tab w:val="clear" w:pos="9072"/>
        <w:tab w:val="left" w:pos="333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6AE73" w14:textId="3E8A55FD" w:rsidR="00A376FE" w:rsidRPr="00522C93" w:rsidRDefault="00A376FE" w:rsidP="001A4083">
    <w:pPr>
      <w:pStyle w:val="Kopfzeile"/>
      <w:tabs>
        <w:tab w:val="clear" w:pos="4536"/>
        <w:tab w:val="clear" w:pos="9072"/>
        <w:tab w:val="left" w:pos="3330"/>
      </w:tabs>
    </w:pPr>
    <w:r>
      <w:rPr>
        <w:noProof/>
      </w:rPr>
      <w:drawing>
        <wp:anchor distT="0" distB="0" distL="114300" distR="114300" simplePos="0" relativeHeight="251663360" behindDoc="1" locked="0" layoutInCell="1" allowOverlap="1" wp14:anchorId="4C86084C" wp14:editId="05B1C241">
          <wp:simplePos x="0" y="0"/>
          <wp:positionH relativeFrom="margin">
            <wp:align>right</wp:align>
          </wp:positionH>
          <wp:positionV relativeFrom="paragraph">
            <wp:posOffset>5006</wp:posOffset>
          </wp:positionV>
          <wp:extent cx="1120775" cy="445135"/>
          <wp:effectExtent l="0" t="0" r="3175"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rotWithShape="1">
                  <a:blip r:embed="rId1" cstate="print">
                    <a:extLst>
                      <a:ext uri="{28A0092B-C50C-407E-A947-70E740481C1C}">
                        <a14:useLocalDpi xmlns:a14="http://schemas.microsoft.com/office/drawing/2010/main" val="0"/>
                      </a:ext>
                    </a:extLst>
                  </a:blip>
                  <a:srcRect t="19568" r="75557" b="17264"/>
                  <a:stretch/>
                </pic:blipFill>
                <pic:spPr bwMode="auto">
                  <a:xfrm>
                    <a:off x="0" y="0"/>
                    <a:ext cx="1120775" cy="445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alias w:val="Titel"/>
        <w:tag w:val=""/>
        <w:id w:val="-1074744090"/>
        <w:placeholder>
          <w:docPart w:val="B4540DC2976740E5AC8C275941FA5EDF"/>
        </w:placeholder>
        <w:dataBinding w:prefixMappings="xmlns:ns0='http://purl.org/dc/elements/1.1/' xmlns:ns1='http://schemas.openxmlformats.org/package/2006/metadata/core-properties' " w:xpath="/ns1:coreProperties[1]/ns0:title[1]" w:storeItemID="{6C3C8BC8-F283-45AE-878A-BAB7291924A1}"/>
        <w:text/>
      </w:sdtPr>
      <w:sdtEndPr/>
      <w:sdtContent>
        <w:r>
          <w:t>Farbsortiermaschine</w:t>
        </w:r>
      </w:sdtContent>
    </w:sdt>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06CF"/>
    <w:multiLevelType w:val="hybridMultilevel"/>
    <w:tmpl w:val="D4F08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E62771D"/>
    <w:multiLevelType w:val="hybridMultilevel"/>
    <w:tmpl w:val="2E6C6884"/>
    <w:lvl w:ilvl="0" w:tplc="24FE94B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6FE5641"/>
    <w:multiLevelType w:val="hybridMultilevel"/>
    <w:tmpl w:val="AC8C14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8216C7C"/>
    <w:multiLevelType w:val="hybridMultilevel"/>
    <w:tmpl w:val="E202E818"/>
    <w:lvl w:ilvl="0" w:tplc="684A4DAA">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A21721E"/>
    <w:multiLevelType w:val="hybridMultilevel"/>
    <w:tmpl w:val="D252268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BE51336"/>
    <w:multiLevelType w:val="hybridMultilevel"/>
    <w:tmpl w:val="6902D35A"/>
    <w:lvl w:ilvl="0" w:tplc="9C54C54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5F62041"/>
    <w:multiLevelType w:val="hybridMultilevel"/>
    <w:tmpl w:val="1DBE7708"/>
    <w:lvl w:ilvl="0" w:tplc="04070001">
      <w:start w:val="1"/>
      <w:numFmt w:val="bullet"/>
      <w:lvlText w:val=""/>
      <w:lvlJc w:val="left"/>
      <w:pPr>
        <w:ind w:left="785" w:hanging="360"/>
      </w:pPr>
      <w:rPr>
        <w:rFonts w:ascii="Symbol" w:hAnsi="Symbol" w:hint="default"/>
      </w:rPr>
    </w:lvl>
    <w:lvl w:ilvl="1" w:tplc="04070003" w:tentative="1">
      <w:start w:val="1"/>
      <w:numFmt w:val="bullet"/>
      <w:lvlText w:val="o"/>
      <w:lvlJc w:val="left"/>
      <w:pPr>
        <w:ind w:left="1505" w:hanging="360"/>
      </w:pPr>
      <w:rPr>
        <w:rFonts w:ascii="Courier New" w:hAnsi="Courier New" w:cs="Courier New" w:hint="default"/>
      </w:rPr>
    </w:lvl>
    <w:lvl w:ilvl="2" w:tplc="04070005" w:tentative="1">
      <w:start w:val="1"/>
      <w:numFmt w:val="bullet"/>
      <w:lvlText w:val=""/>
      <w:lvlJc w:val="left"/>
      <w:pPr>
        <w:ind w:left="2225" w:hanging="360"/>
      </w:pPr>
      <w:rPr>
        <w:rFonts w:ascii="Wingdings" w:hAnsi="Wingdings" w:hint="default"/>
      </w:rPr>
    </w:lvl>
    <w:lvl w:ilvl="3" w:tplc="04070001" w:tentative="1">
      <w:start w:val="1"/>
      <w:numFmt w:val="bullet"/>
      <w:lvlText w:val=""/>
      <w:lvlJc w:val="left"/>
      <w:pPr>
        <w:ind w:left="2945" w:hanging="360"/>
      </w:pPr>
      <w:rPr>
        <w:rFonts w:ascii="Symbol" w:hAnsi="Symbol" w:hint="default"/>
      </w:rPr>
    </w:lvl>
    <w:lvl w:ilvl="4" w:tplc="04070003" w:tentative="1">
      <w:start w:val="1"/>
      <w:numFmt w:val="bullet"/>
      <w:lvlText w:val="o"/>
      <w:lvlJc w:val="left"/>
      <w:pPr>
        <w:ind w:left="3665" w:hanging="360"/>
      </w:pPr>
      <w:rPr>
        <w:rFonts w:ascii="Courier New" w:hAnsi="Courier New" w:cs="Courier New" w:hint="default"/>
      </w:rPr>
    </w:lvl>
    <w:lvl w:ilvl="5" w:tplc="04070005" w:tentative="1">
      <w:start w:val="1"/>
      <w:numFmt w:val="bullet"/>
      <w:lvlText w:val=""/>
      <w:lvlJc w:val="left"/>
      <w:pPr>
        <w:ind w:left="4385" w:hanging="360"/>
      </w:pPr>
      <w:rPr>
        <w:rFonts w:ascii="Wingdings" w:hAnsi="Wingdings" w:hint="default"/>
      </w:rPr>
    </w:lvl>
    <w:lvl w:ilvl="6" w:tplc="04070001" w:tentative="1">
      <w:start w:val="1"/>
      <w:numFmt w:val="bullet"/>
      <w:lvlText w:val=""/>
      <w:lvlJc w:val="left"/>
      <w:pPr>
        <w:ind w:left="5105" w:hanging="360"/>
      </w:pPr>
      <w:rPr>
        <w:rFonts w:ascii="Symbol" w:hAnsi="Symbol" w:hint="default"/>
      </w:rPr>
    </w:lvl>
    <w:lvl w:ilvl="7" w:tplc="04070003" w:tentative="1">
      <w:start w:val="1"/>
      <w:numFmt w:val="bullet"/>
      <w:lvlText w:val="o"/>
      <w:lvlJc w:val="left"/>
      <w:pPr>
        <w:ind w:left="5825" w:hanging="360"/>
      </w:pPr>
      <w:rPr>
        <w:rFonts w:ascii="Courier New" w:hAnsi="Courier New" w:cs="Courier New" w:hint="default"/>
      </w:rPr>
    </w:lvl>
    <w:lvl w:ilvl="8" w:tplc="04070005" w:tentative="1">
      <w:start w:val="1"/>
      <w:numFmt w:val="bullet"/>
      <w:lvlText w:val=""/>
      <w:lvlJc w:val="left"/>
      <w:pPr>
        <w:ind w:left="6545" w:hanging="360"/>
      </w:pPr>
      <w:rPr>
        <w:rFonts w:ascii="Wingdings" w:hAnsi="Wingdings" w:hint="default"/>
      </w:rPr>
    </w:lvl>
  </w:abstractNum>
  <w:abstractNum w:abstractNumId="7" w15:restartNumberingAfterBreak="0">
    <w:nsid w:val="4B7925BE"/>
    <w:multiLevelType w:val="hybridMultilevel"/>
    <w:tmpl w:val="57D60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BB105A4"/>
    <w:multiLevelType w:val="hybridMultilevel"/>
    <w:tmpl w:val="25DA9FC2"/>
    <w:lvl w:ilvl="0" w:tplc="6F1E48C6">
      <w:start w:val="1"/>
      <w:numFmt w:val="bullet"/>
      <w:lvlText w:val="-"/>
      <w:lvlJc w:val="left"/>
      <w:pPr>
        <w:ind w:left="720" w:hanging="360"/>
      </w:pPr>
      <w:rPr>
        <w:rFonts w:ascii="Trebuchet MS" w:eastAsiaTheme="minorHAnsi" w:hAnsi="Trebuchet M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41C06D2"/>
    <w:multiLevelType w:val="hybridMultilevel"/>
    <w:tmpl w:val="2A2C51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4C96234"/>
    <w:multiLevelType w:val="multilevel"/>
    <w:tmpl w:val="079EB0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4num"/>
      <w:lvlText w:val="%1.%2.%3.%4."/>
      <w:lvlJc w:val="left"/>
      <w:pPr>
        <w:ind w:left="1134"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121082B"/>
    <w:multiLevelType w:val="hybridMultilevel"/>
    <w:tmpl w:val="85C8EE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FE27A82"/>
    <w:multiLevelType w:val="hybridMultilevel"/>
    <w:tmpl w:val="23BC6E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31365E5"/>
    <w:multiLevelType w:val="multilevel"/>
    <w:tmpl w:val="28D28800"/>
    <w:lvl w:ilvl="0">
      <w:start w:val="1"/>
      <w:numFmt w:val="decimal"/>
      <w:pStyle w:val="1num"/>
      <w:lvlText w:val="%1."/>
      <w:lvlJc w:val="left"/>
      <w:pPr>
        <w:ind w:left="4897" w:hanging="360"/>
      </w:pPr>
      <w:rPr>
        <w:rFonts w:hint="default"/>
      </w:rPr>
    </w:lvl>
    <w:lvl w:ilvl="1">
      <w:start w:val="1"/>
      <w:numFmt w:val="decimal"/>
      <w:pStyle w:val="2num"/>
      <w:lvlText w:val="%1.%2."/>
      <w:lvlJc w:val="left"/>
      <w:pPr>
        <w:ind w:left="1134" w:hanging="1134"/>
      </w:pPr>
      <w:rPr>
        <w:rFonts w:hint="default"/>
      </w:rPr>
    </w:lvl>
    <w:lvl w:ilvl="2">
      <w:start w:val="1"/>
      <w:numFmt w:val="decimal"/>
      <w:pStyle w:val="3num"/>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DBA25BA"/>
    <w:multiLevelType w:val="hybridMultilevel"/>
    <w:tmpl w:val="E4DC52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13"/>
  </w:num>
  <w:num w:numId="3">
    <w:abstractNumId w:val="8"/>
  </w:num>
  <w:num w:numId="4">
    <w:abstractNumId w:val="6"/>
  </w:num>
  <w:num w:numId="5">
    <w:abstractNumId w:val="12"/>
  </w:num>
  <w:num w:numId="6">
    <w:abstractNumId w:val="2"/>
  </w:num>
  <w:num w:numId="7">
    <w:abstractNumId w:val="9"/>
  </w:num>
  <w:num w:numId="8">
    <w:abstractNumId w:val="4"/>
  </w:num>
  <w:num w:numId="9">
    <w:abstractNumId w:val="14"/>
  </w:num>
  <w:num w:numId="10">
    <w:abstractNumId w:val="1"/>
  </w:num>
  <w:num w:numId="11">
    <w:abstractNumId w:val="3"/>
  </w:num>
  <w:num w:numId="12">
    <w:abstractNumId w:val="5"/>
  </w:num>
  <w:num w:numId="13">
    <w:abstractNumId w:val="11"/>
  </w:num>
  <w:num w:numId="14">
    <w:abstractNumId w:val="0"/>
  </w:num>
  <w:num w:numId="15">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6D8"/>
    <w:rsid w:val="000015F9"/>
    <w:rsid w:val="00002822"/>
    <w:rsid w:val="00002BA1"/>
    <w:rsid w:val="00006193"/>
    <w:rsid w:val="000129B7"/>
    <w:rsid w:val="00013E69"/>
    <w:rsid w:val="0001719A"/>
    <w:rsid w:val="00020817"/>
    <w:rsid w:val="00051150"/>
    <w:rsid w:val="00052FFE"/>
    <w:rsid w:val="000559EC"/>
    <w:rsid w:val="00056467"/>
    <w:rsid w:val="00056E30"/>
    <w:rsid w:val="00061734"/>
    <w:rsid w:val="00065BF0"/>
    <w:rsid w:val="000665AE"/>
    <w:rsid w:val="0007467A"/>
    <w:rsid w:val="000755D4"/>
    <w:rsid w:val="000774A6"/>
    <w:rsid w:val="000B3C44"/>
    <w:rsid w:val="000B4EFD"/>
    <w:rsid w:val="000B5402"/>
    <w:rsid w:val="000C3315"/>
    <w:rsid w:val="000C6AF0"/>
    <w:rsid w:val="000D5456"/>
    <w:rsid w:val="000D7C39"/>
    <w:rsid w:val="000F7760"/>
    <w:rsid w:val="001009F7"/>
    <w:rsid w:val="00113E0E"/>
    <w:rsid w:val="00114FC8"/>
    <w:rsid w:val="00122C83"/>
    <w:rsid w:val="00126482"/>
    <w:rsid w:val="001311B5"/>
    <w:rsid w:val="00131BF6"/>
    <w:rsid w:val="00136B95"/>
    <w:rsid w:val="0014148A"/>
    <w:rsid w:val="00143AEF"/>
    <w:rsid w:val="00156A4E"/>
    <w:rsid w:val="00160A2B"/>
    <w:rsid w:val="0016664B"/>
    <w:rsid w:val="00177A13"/>
    <w:rsid w:val="00183101"/>
    <w:rsid w:val="001869D5"/>
    <w:rsid w:val="001A4083"/>
    <w:rsid w:val="001B0568"/>
    <w:rsid w:val="001B2702"/>
    <w:rsid w:val="001B488E"/>
    <w:rsid w:val="001B5BC9"/>
    <w:rsid w:val="001C2C6B"/>
    <w:rsid w:val="001D0345"/>
    <w:rsid w:val="001D6E7F"/>
    <w:rsid w:val="001E522B"/>
    <w:rsid w:val="001E5F02"/>
    <w:rsid w:val="001F4671"/>
    <w:rsid w:val="001F6EA7"/>
    <w:rsid w:val="00213F4F"/>
    <w:rsid w:val="0022735F"/>
    <w:rsid w:val="002320B3"/>
    <w:rsid w:val="00237A40"/>
    <w:rsid w:val="00241D94"/>
    <w:rsid w:val="00245B73"/>
    <w:rsid w:val="002473EC"/>
    <w:rsid w:val="00263D2A"/>
    <w:rsid w:val="00267396"/>
    <w:rsid w:val="0027462B"/>
    <w:rsid w:val="002805B0"/>
    <w:rsid w:val="0029117C"/>
    <w:rsid w:val="00291889"/>
    <w:rsid w:val="00291DA2"/>
    <w:rsid w:val="002A532D"/>
    <w:rsid w:val="002A5DCA"/>
    <w:rsid w:val="002B4AD8"/>
    <w:rsid w:val="002C10F6"/>
    <w:rsid w:val="002C1215"/>
    <w:rsid w:val="002C39E3"/>
    <w:rsid w:val="002E0751"/>
    <w:rsid w:val="002E5441"/>
    <w:rsid w:val="002E7334"/>
    <w:rsid w:val="00304222"/>
    <w:rsid w:val="00314282"/>
    <w:rsid w:val="00315A56"/>
    <w:rsid w:val="00317886"/>
    <w:rsid w:val="00332A1A"/>
    <w:rsid w:val="00353522"/>
    <w:rsid w:val="00356CC1"/>
    <w:rsid w:val="003634D7"/>
    <w:rsid w:val="00383243"/>
    <w:rsid w:val="00385EAB"/>
    <w:rsid w:val="00393CA0"/>
    <w:rsid w:val="00393F62"/>
    <w:rsid w:val="00396804"/>
    <w:rsid w:val="00397C4C"/>
    <w:rsid w:val="003A12F4"/>
    <w:rsid w:val="003B57E7"/>
    <w:rsid w:val="003C1079"/>
    <w:rsid w:val="003C37D9"/>
    <w:rsid w:val="003E24E3"/>
    <w:rsid w:val="003E55EF"/>
    <w:rsid w:val="003F00A6"/>
    <w:rsid w:val="003F671F"/>
    <w:rsid w:val="004018D4"/>
    <w:rsid w:val="0042070C"/>
    <w:rsid w:val="00427AAC"/>
    <w:rsid w:val="00441226"/>
    <w:rsid w:val="004513AF"/>
    <w:rsid w:val="0045339C"/>
    <w:rsid w:val="00453E72"/>
    <w:rsid w:val="00462BBB"/>
    <w:rsid w:val="004707C2"/>
    <w:rsid w:val="00470E9F"/>
    <w:rsid w:val="004777E0"/>
    <w:rsid w:val="00477AB8"/>
    <w:rsid w:val="00481261"/>
    <w:rsid w:val="00487B8C"/>
    <w:rsid w:val="00493A27"/>
    <w:rsid w:val="00493D16"/>
    <w:rsid w:val="004A0FD7"/>
    <w:rsid w:val="004A1924"/>
    <w:rsid w:val="004A711F"/>
    <w:rsid w:val="004B2EB7"/>
    <w:rsid w:val="004C1D82"/>
    <w:rsid w:val="004C3146"/>
    <w:rsid w:val="004C405C"/>
    <w:rsid w:val="004C60E7"/>
    <w:rsid w:val="004C6A78"/>
    <w:rsid w:val="004D486A"/>
    <w:rsid w:val="004E0E01"/>
    <w:rsid w:val="004E275F"/>
    <w:rsid w:val="004E3234"/>
    <w:rsid w:val="00503CCB"/>
    <w:rsid w:val="00513526"/>
    <w:rsid w:val="0051386A"/>
    <w:rsid w:val="00514F6E"/>
    <w:rsid w:val="00515E29"/>
    <w:rsid w:val="00516421"/>
    <w:rsid w:val="005164FC"/>
    <w:rsid w:val="00522C93"/>
    <w:rsid w:val="00524A6A"/>
    <w:rsid w:val="005309BE"/>
    <w:rsid w:val="00536A6C"/>
    <w:rsid w:val="00562BE5"/>
    <w:rsid w:val="0057770D"/>
    <w:rsid w:val="005976D8"/>
    <w:rsid w:val="005A258E"/>
    <w:rsid w:val="005A67CC"/>
    <w:rsid w:val="005B5227"/>
    <w:rsid w:val="005C4C00"/>
    <w:rsid w:val="005C653D"/>
    <w:rsid w:val="005E2160"/>
    <w:rsid w:val="006062AB"/>
    <w:rsid w:val="006066E3"/>
    <w:rsid w:val="00607C99"/>
    <w:rsid w:val="006155FC"/>
    <w:rsid w:val="00616A37"/>
    <w:rsid w:val="00616C20"/>
    <w:rsid w:val="00623E8B"/>
    <w:rsid w:val="00637FCC"/>
    <w:rsid w:val="006444B4"/>
    <w:rsid w:val="00644C2B"/>
    <w:rsid w:val="006466FD"/>
    <w:rsid w:val="00646F65"/>
    <w:rsid w:val="00651C68"/>
    <w:rsid w:val="006601E5"/>
    <w:rsid w:val="006672A6"/>
    <w:rsid w:val="0067273E"/>
    <w:rsid w:val="00672FFA"/>
    <w:rsid w:val="00675722"/>
    <w:rsid w:val="00677EE1"/>
    <w:rsid w:val="00685F7E"/>
    <w:rsid w:val="006876AD"/>
    <w:rsid w:val="006907CF"/>
    <w:rsid w:val="0069266A"/>
    <w:rsid w:val="006A4C7D"/>
    <w:rsid w:val="006D47C3"/>
    <w:rsid w:val="006F4522"/>
    <w:rsid w:val="007028DA"/>
    <w:rsid w:val="0070489A"/>
    <w:rsid w:val="00710B69"/>
    <w:rsid w:val="00710DEA"/>
    <w:rsid w:val="0071524A"/>
    <w:rsid w:val="007258F5"/>
    <w:rsid w:val="00725ED8"/>
    <w:rsid w:val="00726F4D"/>
    <w:rsid w:val="0073451D"/>
    <w:rsid w:val="00735EA5"/>
    <w:rsid w:val="00755345"/>
    <w:rsid w:val="007764D1"/>
    <w:rsid w:val="0078636B"/>
    <w:rsid w:val="0078753A"/>
    <w:rsid w:val="00794ED3"/>
    <w:rsid w:val="00796A95"/>
    <w:rsid w:val="007A7F85"/>
    <w:rsid w:val="007C5A73"/>
    <w:rsid w:val="007D4986"/>
    <w:rsid w:val="007E6021"/>
    <w:rsid w:val="007E6F8C"/>
    <w:rsid w:val="007F6927"/>
    <w:rsid w:val="00801B08"/>
    <w:rsid w:val="00801C13"/>
    <w:rsid w:val="008051FB"/>
    <w:rsid w:val="00811102"/>
    <w:rsid w:val="00814160"/>
    <w:rsid w:val="00816D8E"/>
    <w:rsid w:val="00850550"/>
    <w:rsid w:val="0086268D"/>
    <w:rsid w:val="00863573"/>
    <w:rsid w:val="00872B46"/>
    <w:rsid w:val="00877F4E"/>
    <w:rsid w:val="00881BC4"/>
    <w:rsid w:val="00885048"/>
    <w:rsid w:val="00892B12"/>
    <w:rsid w:val="008A28F1"/>
    <w:rsid w:val="008A2A28"/>
    <w:rsid w:val="008A4128"/>
    <w:rsid w:val="008A7677"/>
    <w:rsid w:val="008B6080"/>
    <w:rsid w:val="008C6BFA"/>
    <w:rsid w:val="008C73AC"/>
    <w:rsid w:val="008C75F5"/>
    <w:rsid w:val="008C7C79"/>
    <w:rsid w:val="008D0063"/>
    <w:rsid w:val="008D37E8"/>
    <w:rsid w:val="008D4AC5"/>
    <w:rsid w:val="009051D5"/>
    <w:rsid w:val="00905834"/>
    <w:rsid w:val="0090749F"/>
    <w:rsid w:val="00912AA7"/>
    <w:rsid w:val="00912D03"/>
    <w:rsid w:val="00917C41"/>
    <w:rsid w:val="009239BD"/>
    <w:rsid w:val="00924D19"/>
    <w:rsid w:val="009306FD"/>
    <w:rsid w:val="009339B2"/>
    <w:rsid w:val="00944DEA"/>
    <w:rsid w:val="009477C7"/>
    <w:rsid w:val="0095595A"/>
    <w:rsid w:val="0096260B"/>
    <w:rsid w:val="00980253"/>
    <w:rsid w:val="009852B8"/>
    <w:rsid w:val="00994FD3"/>
    <w:rsid w:val="00996B0E"/>
    <w:rsid w:val="00997208"/>
    <w:rsid w:val="009B1ACC"/>
    <w:rsid w:val="009B3FD6"/>
    <w:rsid w:val="009C33ED"/>
    <w:rsid w:val="009C601A"/>
    <w:rsid w:val="009C765A"/>
    <w:rsid w:val="009D1E6F"/>
    <w:rsid w:val="009D525B"/>
    <w:rsid w:val="009E650D"/>
    <w:rsid w:val="009F37FB"/>
    <w:rsid w:val="009F401B"/>
    <w:rsid w:val="00A026CF"/>
    <w:rsid w:val="00A06E0C"/>
    <w:rsid w:val="00A10C9F"/>
    <w:rsid w:val="00A13123"/>
    <w:rsid w:val="00A13276"/>
    <w:rsid w:val="00A1329C"/>
    <w:rsid w:val="00A21069"/>
    <w:rsid w:val="00A32264"/>
    <w:rsid w:val="00A376FE"/>
    <w:rsid w:val="00A56FC4"/>
    <w:rsid w:val="00A57240"/>
    <w:rsid w:val="00A63AC7"/>
    <w:rsid w:val="00A67EBF"/>
    <w:rsid w:val="00A72A7D"/>
    <w:rsid w:val="00A72EFF"/>
    <w:rsid w:val="00A73AC5"/>
    <w:rsid w:val="00A73D1F"/>
    <w:rsid w:val="00A80E89"/>
    <w:rsid w:val="00A8103A"/>
    <w:rsid w:val="00A83536"/>
    <w:rsid w:val="00A8404A"/>
    <w:rsid w:val="00A90BA3"/>
    <w:rsid w:val="00A9134A"/>
    <w:rsid w:val="00AA0C66"/>
    <w:rsid w:val="00AB0AFC"/>
    <w:rsid w:val="00AB717C"/>
    <w:rsid w:val="00AC084A"/>
    <w:rsid w:val="00AC1490"/>
    <w:rsid w:val="00AC2817"/>
    <w:rsid w:val="00AD6794"/>
    <w:rsid w:val="00AE1C97"/>
    <w:rsid w:val="00AE53E1"/>
    <w:rsid w:val="00AF08B0"/>
    <w:rsid w:val="00AF6F58"/>
    <w:rsid w:val="00B001B7"/>
    <w:rsid w:val="00B04B44"/>
    <w:rsid w:val="00B27114"/>
    <w:rsid w:val="00B334B0"/>
    <w:rsid w:val="00B37570"/>
    <w:rsid w:val="00B40117"/>
    <w:rsid w:val="00B44DC5"/>
    <w:rsid w:val="00B47446"/>
    <w:rsid w:val="00B61BA9"/>
    <w:rsid w:val="00B65817"/>
    <w:rsid w:val="00B6655B"/>
    <w:rsid w:val="00B70A4C"/>
    <w:rsid w:val="00B75814"/>
    <w:rsid w:val="00B76A0D"/>
    <w:rsid w:val="00B85DF1"/>
    <w:rsid w:val="00B877D3"/>
    <w:rsid w:val="00B87F80"/>
    <w:rsid w:val="00B90C09"/>
    <w:rsid w:val="00B921D8"/>
    <w:rsid w:val="00B94D42"/>
    <w:rsid w:val="00BA16F4"/>
    <w:rsid w:val="00BA272A"/>
    <w:rsid w:val="00BA3CEA"/>
    <w:rsid w:val="00BB29FE"/>
    <w:rsid w:val="00BB5CFC"/>
    <w:rsid w:val="00BB6558"/>
    <w:rsid w:val="00BC5056"/>
    <w:rsid w:val="00BE128F"/>
    <w:rsid w:val="00BE4AAE"/>
    <w:rsid w:val="00BE5C51"/>
    <w:rsid w:val="00BE7B2D"/>
    <w:rsid w:val="00BE7C38"/>
    <w:rsid w:val="00BF5391"/>
    <w:rsid w:val="00C02F3C"/>
    <w:rsid w:val="00C03758"/>
    <w:rsid w:val="00C06D69"/>
    <w:rsid w:val="00C10781"/>
    <w:rsid w:val="00C11888"/>
    <w:rsid w:val="00C123C9"/>
    <w:rsid w:val="00C2222F"/>
    <w:rsid w:val="00C22D77"/>
    <w:rsid w:val="00C312C8"/>
    <w:rsid w:val="00C342E7"/>
    <w:rsid w:val="00C36D70"/>
    <w:rsid w:val="00C40227"/>
    <w:rsid w:val="00C40A34"/>
    <w:rsid w:val="00C54A16"/>
    <w:rsid w:val="00C56D0D"/>
    <w:rsid w:val="00C60EC0"/>
    <w:rsid w:val="00C62D78"/>
    <w:rsid w:val="00C70225"/>
    <w:rsid w:val="00C706A4"/>
    <w:rsid w:val="00C71421"/>
    <w:rsid w:val="00C73335"/>
    <w:rsid w:val="00C84A32"/>
    <w:rsid w:val="00C85EF9"/>
    <w:rsid w:val="00C90E20"/>
    <w:rsid w:val="00C93637"/>
    <w:rsid w:val="00CA1A09"/>
    <w:rsid w:val="00CA34BD"/>
    <w:rsid w:val="00CA7F99"/>
    <w:rsid w:val="00CB3C4B"/>
    <w:rsid w:val="00CB6340"/>
    <w:rsid w:val="00CC1908"/>
    <w:rsid w:val="00CC2E7E"/>
    <w:rsid w:val="00CD0341"/>
    <w:rsid w:val="00CD0C2E"/>
    <w:rsid w:val="00CD1AF0"/>
    <w:rsid w:val="00CD1C57"/>
    <w:rsid w:val="00CD632C"/>
    <w:rsid w:val="00CE068E"/>
    <w:rsid w:val="00CF2F3A"/>
    <w:rsid w:val="00D02EE0"/>
    <w:rsid w:val="00D17CFD"/>
    <w:rsid w:val="00D20DE7"/>
    <w:rsid w:val="00D24E91"/>
    <w:rsid w:val="00D25098"/>
    <w:rsid w:val="00D30C09"/>
    <w:rsid w:val="00D334F1"/>
    <w:rsid w:val="00D351CE"/>
    <w:rsid w:val="00D35CF5"/>
    <w:rsid w:val="00D3702A"/>
    <w:rsid w:val="00D44374"/>
    <w:rsid w:val="00D820DC"/>
    <w:rsid w:val="00D90699"/>
    <w:rsid w:val="00D91CE6"/>
    <w:rsid w:val="00DA13F7"/>
    <w:rsid w:val="00DB0FA7"/>
    <w:rsid w:val="00DB5A1F"/>
    <w:rsid w:val="00DB5EFF"/>
    <w:rsid w:val="00DB6492"/>
    <w:rsid w:val="00DC1C91"/>
    <w:rsid w:val="00DC3FE1"/>
    <w:rsid w:val="00DC4325"/>
    <w:rsid w:val="00DC4E59"/>
    <w:rsid w:val="00DC634B"/>
    <w:rsid w:val="00DD0603"/>
    <w:rsid w:val="00DD1981"/>
    <w:rsid w:val="00DE1B3C"/>
    <w:rsid w:val="00DE7E06"/>
    <w:rsid w:val="00DF1E28"/>
    <w:rsid w:val="00DF5A90"/>
    <w:rsid w:val="00E01F88"/>
    <w:rsid w:val="00E132C9"/>
    <w:rsid w:val="00E144B5"/>
    <w:rsid w:val="00E16100"/>
    <w:rsid w:val="00E17988"/>
    <w:rsid w:val="00E350B7"/>
    <w:rsid w:val="00E50D74"/>
    <w:rsid w:val="00E547A5"/>
    <w:rsid w:val="00E54F90"/>
    <w:rsid w:val="00E60348"/>
    <w:rsid w:val="00E61A96"/>
    <w:rsid w:val="00E71776"/>
    <w:rsid w:val="00E83EFF"/>
    <w:rsid w:val="00EA6ED6"/>
    <w:rsid w:val="00EB181C"/>
    <w:rsid w:val="00EC1780"/>
    <w:rsid w:val="00EC1CCF"/>
    <w:rsid w:val="00EC1DC8"/>
    <w:rsid w:val="00ED1E7D"/>
    <w:rsid w:val="00EE6B38"/>
    <w:rsid w:val="00EF24D6"/>
    <w:rsid w:val="00EF7C28"/>
    <w:rsid w:val="00F0073B"/>
    <w:rsid w:val="00F17439"/>
    <w:rsid w:val="00F20F89"/>
    <w:rsid w:val="00F26285"/>
    <w:rsid w:val="00F35FB4"/>
    <w:rsid w:val="00F411DF"/>
    <w:rsid w:val="00F42EC0"/>
    <w:rsid w:val="00F45997"/>
    <w:rsid w:val="00F46C8B"/>
    <w:rsid w:val="00F528B0"/>
    <w:rsid w:val="00F52C00"/>
    <w:rsid w:val="00F55989"/>
    <w:rsid w:val="00F563B3"/>
    <w:rsid w:val="00F72288"/>
    <w:rsid w:val="00F819E9"/>
    <w:rsid w:val="00F822D6"/>
    <w:rsid w:val="00F85C44"/>
    <w:rsid w:val="00F93F3F"/>
    <w:rsid w:val="00F95900"/>
    <w:rsid w:val="00F9627B"/>
    <w:rsid w:val="00F9759E"/>
    <w:rsid w:val="00FA0D67"/>
    <w:rsid w:val="00FA10C0"/>
    <w:rsid w:val="00FA5C58"/>
    <w:rsid w:val="00FB1B9A"/>
    <w:rsid w:val="00FB6B67"/>
    <w:rsid w:val="00FC515C"/>
    <w:rsid w:val="00FC6E49"/>
    <w:rsid w:val="00FE2509"/>
    <w:rsid w:val="00FF4DE7"/>
    <w:rsid w:val="00FF5F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E695A"/>
  <w15:chartTrackingRefBased/>
  <w15:docId w15:val="{A0EA80B3-480D-4C50-A376-AF3C69C7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F5A90"/>
    <w:pPr>
      <w:spacing w:after="120"/>
    </w:pPr>
    <w:rPr>
      <w:rFonts w:ascii="Trebuchet MS" w:hAnsi="Trebuchet MS"/>
    </w:rPr>
  </w:style>
  <w:style w:type="paragraph" w:styleId="berschrift1">
    <w:name w:val="heading 1"/>
    <w:aliases w:val="Ü1"/>
    <w:basedOn w:val="Standard"/>
    <w:next w:val="Standard"/>
    <w:link w:val="berschrift1Zchn"/>
    <w:uiPriority w:val="9"/>
    <w:qFormat/>
    <w:rsid w:val="000C6AF0"/>
    <w:pPr>
      <w:keepNext/>
      <w:keepLines/>
      <w:spacing w:before="240" w:line="360" w:lineRule="auto"/>
      <w:outlineLvl w:val="0"/>
    </w:pPr>
    <w:rPr>
      <w:rFonts w:eastAsiaTheme="majorEastAsia" w:cstheme="majorBidi"/>
      <w:color w:val="757575" w:themeColor="text2"/>
      <w:sz w:val="40"/>
      <w:szCs w:val="40"/>
    </w:rPr>
  </w:style>
  <w:style w:type="paragraph" w:styleId="berschrift2">
    <w:name w:val="heading 2"/>
    <w:aliases w:val="Ü2"/>
    <w:basedOn w:val="Standard"/>
    <w:next w:val="Standard"/>
    <w:link w:val="berschrift2Zchn"/>
    <w:uiPriority w:val="10"/>
    <w:qFormat/>
    <w:rsid w:val="000C6AF0"/>
    <w:pPr>
      <w:keepNext/>
      <w:keepLines/>
      <w:spacing w:before="240" w:after="0" w:line="360" w:lineRule="auto"/>
      <w:outlineLvl w:val="1"/>
    </w:pPr>
    <w:rPr>
      <w:rFonts w:eastAsiaTheme="majorEastAsia" w:cstheme="majorBidi"/>
      <w:color w:val="757575" w:themeColor="text2"/>
      <w:sz w:val="32"/>
      <w:szCs w:val="32"/>
    </w:rPr>
  </w:style>
  <w:style w:type="paragraph" w:styleId="berschrift3">
    <w:name w:val="heading 3"/>
    <w:aliases w:val="Ü3"/>
    <w:basedOn w:val="Standard"/>
    <w:next w:val="Standard"/>
    <w:link w:val="berschrift3Zchn"/>
    <w:uiPriority w:val="11"/>
    <w:qFormat/>
    <w:rsid w:val="000C6AF0"/>
    <w:pPr>
      <w:keepNext/>
      <w:keepLines/>
      <w:spacing w:before="40" w:after="0" w:line="360" w:lineRule="auto"/>
      <w:outlineLvl w:val="2"/>
    </w:pPr>
    <w:rPr>
      <w:rFonts w:eastAsiaTheme="majorEastAsia" w:cstheme="majorBidi"/>
      <w:color w:val="757575" w:themeColor="text2"/>
      <w:sz w:val="28"/>
      <w:szCs w:val="28"/>
    </w:rPr>
  </w:style>
  <w:style w:type="paragraph" w:styleId="berschrift4">
    <w:name w:val="heading 4"/>
    <w:aliases w:val="Ü4"/>
    <w:basedOn w:val="Standard"/>
    <w:next w:val="Standard"/>
    <w:link w:val="berschrift4Zchn"/>
    <w:uiPriority w:val="12"/>
    <w:qFormat/>
    <w:rsid w:val="000C6AF0"/>
    <w:pPr>
      <w:keepNext/>
      <w:keepLines/>
      <w:spacing w:before="40" w:after="0" w:line="276" w:lineRule="auto"/>
      <w:outlineLvl w:val="3"/>
    </w:pPr>
    <w:rPr>
      <w:rFonts w:eastAsiaTheme="majorEastAsia" w:cstheme="majorBidi"/>
      <w:color w:val="757575" w:themeColor="tex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94F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4FD3"/>
  </w:style>
  <w:style w:type="paragraph" w:styleId="Fuzeile">
    <w:name w:val="footer"/>
    <w:basedOn w:val="Standard"/>
    <w:link w:val="FuzeileZchn"/>
    <w:uiPriority w:val="99"/>
    <w:unhideWhenUsed/>
    <w:rsid w:val="00994F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4FD3"/>
  </w:style>
  <w:style w:type="character" w:styleId="Platzhaltertext">
    <w:name w:val="Placeholder Text"/>
    <w:basedOn w:val="Absatz-Standardschriftart"/>
    <w:uiPriority w:val="99"/>
    <w:semiHidden/>
    <w:rsid w:val="00994FD3"/>
    <w:rPr>
      <w:color w:val="808080"/>
    </w:rPr>
  </w:style>
  <w:style w:type="paragraph" w:styleId="Titel">
    <w:name w:val="Title"/>
    <w:basedOn w:val="Standard"/>
    <w:next w:val="Standard"/>
    <w:link w:val="TitelZchn"/>
    <w:uiPriority w:val="1"/>
    <w:qFormat/>
    <w:rsid w:val="001311B5"/>
    <w:pPr>
      <w:spacing w:after="0" w:line="240" w:lineRule="auto"/>
      <w:contextualSpacing/>
    </w:pPr>
    <w:rPr>
      <w:rFonts w:eastAsiaTheme="majorEastAsia" w:cstheme="majorBidi"/>
      <w:color w:val="757575" w:themeColor="text2"/>
      <w:spacing w:val="-10"/>
      <w:kern w:val="28"/>
      <w:sz w:val="96"/>
      <w:szCs w:val="96"/>
    </w:rPr>
  </w:style>
  <w:style w:type="character" w:customStyle="1" w:styleId="TitelZchn">
    <w:name w:val="Titel Zchn"/>
    <w:basedOn w:val="Absatz-Standardschriftart"/>
    <w:link w:val="Titel"/>
    <w:uiPriority w:val="1"/>
    <w:rsid w:val="001311B5"/>
    <w:rPr>
      <w:rFonts w:ascii="Trebuchet MS" w:eastAsiaTheme="majorEastAsia" w:hAnsi="Trebuchet MS" w:cstheme="majorBidi"/>
      <w:color w:val="757575" w:themeColor="text2"/>
      <w:spacing w:val="-10"/>
      <w:kern w:val="28"/>
      <w:sz w:val="96"/>
      <w:szCs w:val="96"/>
    </w:rPr>
  </w:style>
  <w:style w:type="character" w:customStyle="1" w:styleId="berschrift1Zchn">
    <w:name w:val="Überschrift 1 Zchn"/>
    <w:aliases w:val="Ü1 Zchn"/>
    <w:basedOn w:val="Absatz-Standardschriftart"/>
    <w:link w:val="berschrift1"/>
    <w:uiPriority w:val="9"/>
    <w:rsid w:val="000C6AF0"/>
    <w:rPr>
      <w:rFonts w:ascii="Trebuchet MS" w:eastAsiaTheme="majorEastAsia" w:hAnsi="Trebuchet MS" w:cstheme="majorBidi"/>
      <w:color w:val="757575" w:themeColor="text2"/>
      <w:sz w:val="40"/>
      <w:szCs w:val="40"/>
    </w:rPr>
  </w:style>
  <w:style w:type="character" w:customStyle="1" w:styleId="berschrift2Zchn">
    <w:name w:val="Überschrift 2 Zchn"/>
    <w:aliases w:val="Ü2 Zchn"/>
    <w:basedOn w:val="Absatz-Standardschriftart"/>
    <w:link w:val="berschrift2"/>
    <w:uiPriority w:val="10"/>
    <w:rsid w:val="0090749F"/>
    <w:rPr>
      <w:rFonts w:ascii="Trebuchet MS" w:eastAsiaTheme="majorEastAsia" w:hAnsi="Trebuchet MS" w:cstheme="majorBidi"/>
      <w:color w:val="757575" w:themeColor="text2"/>
      <w:sz w:val="32"/>
      <w:szCs w:val="32"/>
    </w:rPr>
  </w:style>
  <w:style w:type="character" w:customStyle="1" w:styleId="berschrift3Zchn">
    <w:name w:val="Überschrift 3 Zchn"/>
    <w:aliases w:val="Ü3 Zchn"/>
    <w:basedOn w:val="Absatz-Standardschriftart"/>
    <w:link w:val="berschrift3"/>
    <w:uiPriority w:val="11"/>
    <w:rsid w:val="0090749F"/>
    <w:rPr>
      <w:rFonts w:ascii="Trebuchet MS" w:eastAsiaTheme="majorEastAsia" w:hAnsi="Trebuchet MS" w:cstheme="majorBidi"/>
      <w:color w:val="757575" w:themeColor="text2"/>
      <w:sz w:val="28"/>
      <w:szCs w:val="28"/>
    </w:rPr>
  </w:style>
  <w:style w:type="character" w:customStyle="1" w:styleId="berschrift4Zchn">
    <w:name w:val="Überschrift 4 Zchn"/>
    <w:aliases w:val="Ü4 Zchn"/>
    <w:basedOn w:val="Absatz-Standardschriftart"/>
    <w:link w:val="berschrift4"/>
    <w:uiPriority w:val="12"/>
    <w:rsid w:val="0090749F"/>
    <w:rPr>
      <w:rFonts w:ascii="Trebuchet MS" w:eastAsiaTheme="majorEastAsia" w:hAnsi="Trebuchet MS" w:cstheme="majorBidi"/>
      <w:color w:val="757575" w:themeColor="text2"/>
      <w:sz w:val="24"/>
      <w:szCs w:val="24"/>
    </w:rPr>
  </w:style>
  <w:style w:type="paragraph" w:styleId="Untertitel">
    <w:name w:val="Subtitle"/>
    <w:basedOn w:val="Standard"/>
    <w:next w:val="Standard"/>
    <w:link w:val="UntertitelZchn"/>
    <w:uiPriority w:val="2"/>
    <w:qFormat/>
    <w:rsid w:val="001311B5"/>
    <w:pPr>
      <w:numPr>
        <w:ilvl w:val="1"/>
      </w:numPr>
    </w:pPr>
    <w:rPr>
      <w:rFonts w:eastAsiaTheme="minorEastAsia"/>
      <w:color w:val="C4C4C4" w:themeColor="accent6"/>
      <w:spacing w:val="15"/>
      <w:sz w:val="48"/>
      <w:szCs w:val="48"/>
    </w:rPr>
  </w:style>
  <w:style w:type="character" w:customStyle="1" w:styleId="UntertitelZchn">
    <w:name w:val="Untertitel Zchn"/>
    <w:basedOn w:val="Absatz-Standardschriftart"/>
    <w:link w:val="Untertitel"/>
    <w:uiPriority w:val="2"/>
    <w:rsid w:val="001311B5"/>
    <w:rPr>
      <w:rFonts w:ascii="Trebuchet MS" w:eastAsiaTheme="minorEastAsia" w:hAnsi="Trebuchet MS"/>
      <w:color w:val="C4C4C4" w:themeColor="accent6"/>
      <w:spacing w:val="15"/>
      <w:sz w:val="48"/>
      <w:szCs w:val="48"/>
    </w:rPr>
  </w:style>
  <w:style w:type="character" w:styleId="SchwacheHervorhebung">
    <w:name w:val="Subtle Emphasis"/>
    <w:basedOn w:val="Absatz-Standardschriftart"/>
    <w:uiPriority w:val="99"/>
    <w:semiHidden/>
    <w:rsid w:val="009F401B"/>
    <w:rPr>
      <w:i/>
      <w:iCs/>
      <w:color w:val="404040" w:themeColor="text1" w:themeTint="BF"/>
    </w:rPr>
  </w:style>
  <w:style w:type="character" w:styleId="Hervorhebung">
    <w:name w:val="Emphasis"/>
    <w:basedOn w:val="Absatz-Standardschriftart"/>
    <w:uiPriority w:val="99"/>
    <w:semiHidden/>
    <w:rsid w:val="009F401B"/>
    <w:rPr>
      <w:i/>
      <w:iCs/>
    </w:rPr>
  </w:style>
  <w:style w:type="paragraph" w:customStyle="1" w:styleId="1num">
    <w:name w:val="Ü1 num."/>
    <w:basedOn w:val="berschrift1"/>
    <w:next w:val="Standard"/>
    <w:uiPriority w:val="4"/>
    <w:qFormat/>
    <w:rsid w:val="00B76A0D"/>
    <w:pPr>
      <w:keepNext w:val="0"/>
      <w:keepLines w:val="0"/>
      <w:numPr>
        <w:numId w:val="2"/>
      </w:numPr>
      <w:ind w:left="360"/>
    </w:pPr>
  </w:style>
  <w:style w:type="paragraph" w:customStyle="1" w:styleId="2num">
    <w:name w:val="Ü2 num."/>
    <w:basedOn w:val="berschrift2"/>
    <w:next w:val="Standard"/>
    <w:uiPriority w:val="5"/>
    <w:qFormat/>
    <w:rsid w:val="00B76A0D"/>
    <w:pPr>
      <w:keepNext w:val="0"/>
      <w:keepLines w:val="0"/>
      <w:numPr>
        <w:ilvl w:val="1"/>
        <w:numId w:val="2"/>
      </w:numPr>
    </w:pPr>
  </w:style>
  <w:style w:type="paragraph" w:customStyle="1" w:styleId="3num">
    <w:name w:val="Ü3 num."/>
    <w:basedOn w:val="berschrift3"/>
    <w:next w:val="Standard"/>
    <w:uiPriority w:val="6"/>
    <w:qFormat/>
    <w:rsid w:val="00B76A0D"/>
    <w:pPr>
      <w:keepNext w:val="0"/>
      <w:keepLines w:val="0"/>
      <w:numPr>
        <w:ilvl w:val="2"/>
        <w:numId w:val="2"/>
      </w:numPr>
    </w:pPr>
  </w:style>
  <w:style w:type="paragraph" w:customStyle="1" w:styleId="4num">
    <w:name w:val="Ü4 num."/>
    <w:basedOn w:val="3num"/>
    <w:next w:val="Standard"/>
    <w:uiPriority w:val="7"/>
    <w:qFormat/>
    <w:rsid w:val="00D25098"/>
    <w:pPr>
      <w:numPr>
        <w:ilvl w:val="3"/>
        <w:numId w:val="1"/>
      </w:numPr>
    </w:pPr>
    <w:rPr>
      <w:sz w:val="24"/>
    </w:rPr>
  </w:style>
  <w:style w:type="paragraph" w:styleId="Listenabsatz">
    <w:name w:val="List Paragraph"/>
    <w:basedOn w:val="Standard"/>
    <w:uiPriority w:val="34"/>
    <w:qFormat/>
    <w:rsid w:val="000C6AF0"/>
    <w:pPr>
      <w:ind w:left="720"/>
      <w:contextualSpacing/>
    </w:pPr>
  </w:style>
  <w:style w:type="character" w:styleId="IntensiveHervorhebung">
    <w:name w:val="Intense Emphasis"/>
    <w:aliases w:val="Hervorheben"/>
    <w:basedOn w:val="Absatz-Standardschriftart"/>
    <w:uiPriority w:val="21"/>
    <w:qFormat/>
    <w:rsid w:val="0090749F"/>
    <w:rPr>
      <w:i/>
      <w:iCs/>
      <w:color w:val="2185C5" w:themeColor="accent5"/>
    </w:rPr>
  </w:style>
  <w:style w:type="paragraph" w:styleId="Zitat">
    <w:name w:val="Quote"/>
    <w:basedOn w:val="Standard"/>
    <w:next w:val="Standard"/>
    <w:link w:val="ZitatZchn"/>
    <w:uiPriority w:val="29"/>
    <w:qFormat/>
    <w:rsid w:val="0090749F"/>
    <w:pPr>
      <w:spacing w:before="200" w:after="160"/>
      <w:ind w:left="864" w:right="864"/>
      <w:jc w:val="center"/>
    </w:pPr>
    <w:rPr>
      <w:i/>
      <w:iCs/>
      <w:color w:val="FF5849" w:themeColor="accent4"/>
    </w:rPr>
  </w:style>
  <w:style w:type="character" w:customStyle="1" w:styleId="ZitatZchn">
    <w:name w:val="Zitat Zchn"/>
    <w:basedOn w:val="Absatz-Standardschriftart"/>
    <w:link w:val="Zitat"/>
    <w:uiPriority w:val="29"/>
    <w:rsid w:val="0090749F"/>
    <w:rPr>
      <w:rFonts w:ascii="Trebuchet MS" w:hAnsi="Trebuchet MS"/>
      <w:i/>
      <w:iCs/>
      <w:color w:val="FF5849" w:themeColor="accent4"/>
    </w:rPr>
  </w:style>
  <w:style w:type="paragraph" w:styleId="IntensivesZitat">
    <w:name w:val="Intense Quote"/>
    <w:basedOn w:val="Standard"/>
    <w:next w:val="Standard"/>
    <w:link w:val="IntensivesZitatZchn"/>
    <w:uiPriority w:val="99"/>
    <w:semiHidden/>
    <w:rsid w:val="0090749F"/>
    <w:pPr>
      <w:pBdr>
        <w:top w:val="single" w:sz="4" w:space="10" w:color="7ECEFD" w:themeColor="accent1"/>
        <w:bottom w:val="single" w:sz="4" w:space="10" w:color="7ECEFD" w:themeColor="accent1"/>
      </w:pBdr>
      <w:spacing w:before="360" w:after="360"/>
      <w:ind w:left="864" w:right="864"/>
      <w:jc w:val="center"/>
    </w:pPr>
    <w:rPr>
      <w:i/>
      <w:iCs/>
      <w:color w:val="7ECEFD" w:themeColor="accent1"/>
    </w:rPr>
  </w:style>
  <w:style w:type="character" w:customStyle="1" w:styleId="IntensivesZitatZchn">
    <w:name w:val="Intensives Zitat Zchn"/>
    <w:basedOn w:val="Absatz-Standardschriftart"/>
    <w:link w:val="IntensivesZitat"/>
    <w:uiPriority w:val="99"/>
    <w:semiHidden/>
    <w:rsid w:val="0090749F"/>
    <w:rPr>
      <w:rFonts w:ascii="Trebuchet MS" w:hAnsi="Trebuchet MS"/>
      <w:i/>
      <w:iCs/>
      <w:color w:val="7ECEFD" w:themeColor="accent1"/>
    </w:rPr>
  </w:style>
  <w:style w:type="character" w:styleId="SchwacherVerweis">
    <w:name w:val="Subtle Reference"/>
    <w:basedOn w:val="Absatz-Standardschriftart"/>
    <w:uiPriority w:val="99"/>
    <w:semiHidden/>
    <w:qFormat/>
    <w:rsid w:val="0090749F"/>
    <w:rPr>
      <w:smallCaps/>
      <w:color w:val="5A5A5A" w:themeColor="text1" w:themeTint="A5"/>
    </w:rPr>
  </w:style>
  <w:style w:type="character" w:styleId="IntensiverVerweis">
    <w:name w:val="Intense Reference"/>
    <w:basedOn w:val="Absatz-Standardschriftart"/>
    <w:uiPriority w:val="32"/>
    <w:qFormat/>
    <w:rsid w:val="0090749F"/>
    <w:rPr>
      <w:b/>
      <w:bCs/>
      <w:smallCaps/>
      <w:color w:val="5BFF48"/>
      <w:spacing w:val="5"/>
    </w:rPr>
  </w:style>
  <w:style w:type="paragraph" w:styleId="Inhaltsverzeichnisberschrift">
    <w:name w:val="TOC Heading"/>
    <w:basedOn w:val="berschrift1"/>
    <w:next w:val="Standard"/>
    <w:uiPriority w:val="39"/>
    <w:unhideWhenUsed/>
    <w:qFormat/>
    <w:rsid w:val="009B3FD6"/>
    <w:pPr>
      <w:spacing w:after="0" w:line="259" w:lineRule="auto"/>
      <w:outlineLvl w:val="9"/>
    </w:pPr>
    <w:rPr>
      <w:rFonts w:asciiTheme="majorHAnsi" w:hAnsiTheme="majorHAnsi"/>
      <w:color w:val="20A9FB" w:themeColor="accent1" w:themeShade="BF"/>
      <w:sz w:val="32"/>
      <w:szCs w:val="32"/>
      <w:lang w:eastAsia="de-DE"/>
    </w:rPr>
  </w:style>
  <w:style w:type="paragraph" w:styleId="Sprechblasentext">
    <w:name w:val="Balloon Text"/>
    <w:basedOn w:val="Standard"/>
    <w:link w:val="SprechblasentextZchn"/>
    <w:uiPriority w:val="99"/>
    <w:semiHidden/>
    <w:unhideWhenUsed/>
    <w:rsid w:val="00796A9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96A95"/>
    <w:rPr>
      <w:rFonts w:ascii="Segoe UI" w:hAnsi="Segoe UI" w:cs="Segoe UI"/>
      <w:sz w:val="18"/>
      <w:szCs w:val="18"/>
    </w:rPr>
  </w:style>
  <w:style w:type="paragraph" w:styleId="Verzeichnis1">
    <w:name w:val="toc 1"/>
    <w:basedOn w:val="Standard"/>
    <w:next w:val="Standard"/>
    <w:autoRedefine/>
    <w:uiPriority w:val="39"/>
    <w:unhideWhenUsed/>
    <w:rsid w:val="00317886"/>
    <w:pPr>
      <w:spacing w:after="100"/>
    </w:pPr>
  </w:style>
  <w:style w:type="character" w:styleId="Hyperlink">
    <w:name w:val="Hyperlink"/>
    <w:basedOn w:val="Absatz-Standardschriftart"/>
    <w:uiPriority w:val="99"/>
    <w:unhideWhenUsed/>
    <w:rsid w:val="00317886"/>
    <w:rPr>
      <w:color w:val="FF9715" w:themeColor="hyperlink"/>
      <w:u w:val="single"/>
    </w:rPr>
  </w:style>
  <w:style w:type="character" w:styleId="Buchtitel">
    <w:name w:val="Book Title"/>
    <w:basedOn w:val="Absatz-Standardschriftart"/>
    <w:uiPriority w:val="99"/>
    <w:qFormat/>
    <w:rsid w:val="00AC084A"/>
    <w:rPr>
      <w:b/>
      <w:bCs/>
      <w:i/>
      <w:iCs/>
      <w:spacing w:val="5"/>
    </w:rPr>
  </w:style>
  <w:style w:type="paragraph" w:styleId="Verzeichnis2">
    <w:name w:val="toc 2"/>
    <w:basedOn w:val="Standard"/>
    <w:next w:val="Standard"/>
    <w:autoRedefine/>
    <w:uiPriority w:val="39"/>
    <w:unhideWhenUsed/>
    <w:rsid w:val="0022735F"/>
    <w:pPr>
      <w:spacing w:after="100"/>
      <w:ind w:left="220"/>
    </w:pPr>
  </w:style>
  <w:style w:type="paragraph" w:styleId="Verzeichnis3">
    <w:name w:val="toc 3"/>
    <w:basedOn w:val="Standard"/>
    <w:next w:val="Standard"/>
    <w:autoRedefine/>
    <w:uiPriority w:val="39"/>
    <w:unhideWhenUsed/>
    <w:rsid w:val="0022735F"/>
    <w:pPr>
      <w:spacing w:after="100"/>
      <w:ind w:left="440"/>
    </w:pPr>
  </w:style>
  <w:style w:type="paragraph" w:styleId="Beschriftung">
    <w:name w:val="caption"/>
    <w:basedOn w:val="Standard"/>
    <w:next w:val="Standard"/>
    <w:uiPriority w:val="35"/>
    <w:unhideWhenUsed/>
    <w:qFormat/>
    <w:rsid w:val="001D0345"/>
    <w:pPr>
      <w:spacing w:after="200" w:line="240" w:lineRule="auto"/>
    </w:pPr>
    <w:rPr>
      <w:i/>
      <w:iCs/>
      <w:color w:val="757575" w:themeColor="text2"/>
      <w:sz w:val="18"/>
      <w:szCs w:val="18"/>
    </w:rPr>
  </w:style>
  <w:style w:type="paragraph" w:styleId="Abbildungsverzeichnis">
    <w:name w:val="table of figures"/>
    <w:basedOn w:val="Standard"/>
    <w:next w:val="Standard"/>
    <w:uiPriority w:val="99"/>
    <w:unhideWhenUsed/>
    <w:rsid w:val="007C5A73"/>
    <w:pPr>
      <w:spacing w:after="0"/>
    </w:pPr>
  </w:style>
  <w:style w:type="table" w:styleId="Tabellenraster">
    <w:name w:val="Table Grid"/>
    <w:basedOn w:val="NormaleTabelle"/>
    <w:uiPriority w:val="39"/>
    <w:rsid w:val="00FF5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D20DE7"/>
    <w:rPr>
      <w:sz w:val="16"/>
      <w:szCs w:val="16"/>
    </w:rPr>
  </w:style>
  <w:style w:type="paragraph" w:styleId="Kommentartext">
    <w:name w:val="annotation text"/>
    <w:basedOn w:val="Standard"/>
    <w:link w:val="KommentartextZchn"/>
    <w:uiPriority w:val="99"/>
    <w:semiHidden/>
    <w:unhideWhenUsed/>
    <w:rsid w:val="00D20DE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20DE7"/>
    <w:rPr>
      <w:rFonts w:ascii="Trebuchet MS" w:hAnsi="Trebuchet MS"/>
      <w:sz w:val="20"/>
      <w:szCs w:val="20"/>
    </w:rPr>
  </w:style>
  <w:style w:type="paragraph" w:styleId="Kommentarthema">
    <w:name w:val="annotation subject"/>
    <w:basedOn w:val="Kommentartext"/>
    <w:next w:val="Kommentartext"/>
    <w:link w:val="KommentarthemaZchn"/>
    <w:uiPriority w:val="99"/>
    <w:semiHidden/>
    <w:unhideWhenUsed/>
    <w:rsid w:val="00D20DE7"/>
    <w:rPr>
      <w:b/>
      <w:bCs/>
    </w:rPr>
  </w:style>
  <w:style w:type="character" w:customStyle="1" w:styleId="KommentarthemaZchn">
    <w:name w:val="Kommentarthema Zchn"/>
    <w:basedOn w:val="KommentartextZchn"/>
    <w:link w:val="Kommentarthema"/>
    <w:uiPriority w:val="99"/>
    <w:semiHidden/>
    <w:rsid w:val="00D20DE7"/>
    <w:rPr>
      <w:rFonts w:ascii="Trebuchet MS" w:hAnsi="Trebuchet MS"/>
      <w:b/>
      <w:bCs/>
      <w:sz w:val="20"/>
      <w:szCs w:val="20"/>
    </w:rPr>
  </w:style>
  <w:style w:type="character" w:styleId="NichtaufgelsteErwhnung">
    <w:name w:val="Unresolved Mention"/>
    <w:basedOn w:val="Absatz-Standardschriftart"/>
    <w:uiPriority w:val="99"/>
    <w:semiHidden/>
    <w:unhideWhenUsed/>
    <w:rsid w:val="00675722"/>
    <w:rPr>
      <w:color w:val="605E5C"/>
      <w:shd w:val="clear" w:color="auto" w:fill="E1DFDD"/>
    </w:rPr>
  </w:style>
  <w:style w:type="character" w:styleId="BesuchterLink">
    <w:name w:val="FollowedHyperlink"/>
    <w:basedOn w:val="Absatz-Standardschriftart"/>
    <w:uiPriority w:val="99"/>
    <w:semiHidden/>
    <w:unhideWhenUsed/>
    <w:rsid w:val="007D4986"/>
    <w:rPr>
      <w:color w:val="75757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Julian\Documents\GitHub\color_sorting_machine\Dokumentation\Dokumentation.docx" TargetMode="External"/><Relationship Id="rId18" Type="http://schemas.openxmlformats.org/officeDocument/2006/relationships/hyperlink" Target="https://github.com/KriegersBlog/color_sorting_machine" TargetMode="External"/><Relationship Id="rId26" Type="http://schemas.openxmlformats.org/officeDocument/2006/relationships/hyperlink" Target="https://rs.krieger-blog.de/Gestell_erklaert.mp4" TargetMode="External"/><Relationship Id="rId39" Type="http://schemas.openxmlformats.org/officeDocument/2006/relationships/hyperlink" Target="https://rs.krieger-blog.de/Fritzing.html" TargetMode="External"/><Relationship Id="rId21" Type="http://schemas.openxmlformats.org/officeDocument/2006/relationships/hyperlink" Target="https://rs.krieger-blog.de/Software.html" TargetMode="External"/><Relationship Id="rId34" Type="http://schemas.openxmlformats.org/officeDocument/2006/relationships/image" Target="media/image4.jpg"/><Relationship Id="rId42" Type="http://schemas.openxmlformats.org/officeDocument/2006/relationships/hyperlink" Target="https://rs.krieger-blog.de/Fritzing.html" TargetMode="External"/><Relationship Id="rId47" Type="http://schemas.openxmlformats.org/officeDocument/2006/relationships/image" Target="media/image8.png"/><Relationship Id="rId50" Type="http://schemas.openxmlformats.org/officeDocument/2006/relationships/image" Target="media/image1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9" Type="http://schemas.openxmlformats.org/officeDocument/2006/relationships/image" Target="media/image3.jpg"/><Relationship Id="rId11" Type="http://schemas.openxmlformats.org/officeDocument/2006/relationships/hyperlink" Target="file:///C:\Users\Julian\Documents\GitHub\color_sorting_machine\Dokumentation\Dokumentation.docx" TargetMode="External"/><Relationship Id="rId24" Type="http://schemas.openxmlformats.org/officeDocument/2006/relationships/image" Target="media/image2.jpg"/><Relationship Id="rId32" Type="http://schemas.openxmlformats.org/officeDocument/2006/relationships/hyperlink" Target="https://rs.krieger-blog.de/Sortierscheibe_erklaert.gif" TargetMode="External"/><Relationship Id="rId37" Type="http://schemas.openxmlformats.org/officeDocument/2006/relationships/hyperlink" Target="https://rs.krieger-blog.de/Sperrscheibe_erklaert.gif" TargetMode="External"/><Relationship Id="rId40" Type="http://schemas.openxmlformats.org/officeDocument/2006/relationships/footer" Target="footer1.xml"/><Relationship Id="rId45" Type="http://schemas.openxmlformats.org/officeDocument/2006/relationships/image" Target="media/image7.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file:///C:\Users\Julian\Documents\GitHub\color_sorting_machine\Dokumentation\Dokumentation.docx" TargetMode="External"/><Relationship Id="rId19" Type="http://schemas.openxmlformats.org/officeDocument/2006/relationships/hyperlink" Target="https://rs.krieger-blog.de" TargetMode="External"/><Relationship Id="rId31" Type="http://schemas.openxmlformats.org/officeDocument/2006/relationships/hyperlink" Target="https://rs.krieger-blog.de/Sortierscheibe_erklaert.mp4" TargetMode="External"/><Relationship Id="rId44" Type="http://schemas.openxmlformats.org/officeDocument/2006/relationships/footer" Target="footer3.xml"/><Relationship Id="rId52"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file:///C:\Users\Julian\Documents\GitHub\color_sorting_machine\Dokumentation\Dokumentation.docx" TargetMode="External"/><Relationship Id="rId14" Type="http://schemas.openxmlformats.org/officeDocument/2006/relationships/hyperlink" Target="file:///C:\Users\Julian\Documents\GitHub\color_sorting_machine\Dokumentation\Dokumentation.docx" TargetMode="External"/><Relationship Id="rId22" Type="http://schemas.openxmlformats.org/officeDocument/2006/relationships/hyperlink" Target="https://rs.krieger-blog.de/" TargetMode="External"/><Relationship Id="rId27" Type="http://schemas.openxmlformats.org/officeDocument/2006/relationships/hyperlink" Target="https://rs.krieger-blog.de/Gestell_erklaert.gif" TargetMode="External"/><Relationship Id="rId30" Type="http://schemas.openxmlformats.org/officeDocument/2006/relationships/hyperlink" Target="https://rs.krieger-blog.de/Sortierscheibe.html" TargetMode="External"/><Relationship Id="rId35" Type="http://schemas.openxmlformats.org/officeDocument/2006/relationships/hyperlink" Target="https://rs.krieger-blog.de/Sperrscheibe.html" TargetMode="External"/><Relationship Id="rId43" Type="http://schemas.openxmlformats.org/officeDocument/2006/relationships/image" Target="media/image6.png"/><Relationship Id="rId48" Type="http://schemas.openxmlformats.org/officeDocument/2006/relationships/image" Target="media/image9.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file:///C:\Users\Julian\Documents\GitHub\color_sorting_machine\Dokumentation\Dokumentation.docx" TargetMode="External"/><Relationship Id="rId17" Type="http://schemas.openxmlformats.org/officeDocument/2006/relationships/hyperlink" Target="https://www.youtube.com/channel/UCjcg_hw3Gs3g1kqATvFJG8A" TargetMode="External"/><Relationship Id="rId25" Type="http://schemas.openxmlformats.org/officeDocument/2006/relationships/hyperlink" Target="https://rs.krieger-blog.de/Gestell.html" TargetMode="External"/><Relationship Id="rId33" Type="http://schemas.openxmlformats.org/officeDocument/2006/relationships/hyperlink" Target="https://www.youtube.com/watch?v=wi2LKV1NE64" TargetMode="External"/><Relationship Id="rId38" Type="http://schemas.openxmlformats.org/officeDocument/2006/relationships/image" Target="media/image5.png"/><Relationship Id="rId46" Type="http://schemas.openxmlformats.org/officeDocument/2006/relationships/footer" Target="footer4.xml"/><Relationship Id="rId20" Type="http://schemas.openxmlformats.org/officeDocument/2006/relationships/hyperlink" Target="https://github.com/kriegersBlog/color_sorting_machine"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hyperlink" Target="https://www.youtube.com/watch?v=jNPcI48agFU" TargetMode="External"/><Relationship Id="rId28" Type="http://schemas.openxmlformats.org/officeDocument/2006/relationships/hyperlink" Target="https://www.youtube.com/watch?v=aMCSTyTmY-k" TargetMode="External"/><Relationship Id="rId36" Type="http://schemas.openxmlformats.org/officeDocument/2006/relationships/hyperlink" Target="https://rs.krieger-blog.de/Sperrscheibe_erklaert.mp4" TargetMode="External"/><Relationship Id="rId49"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n\Dropbox\IT%20Zeug\Design%20-%20Vorlagen\Univer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87C929C35084B929796B640D5885864"/>
        <w:category>
          <w:name w:val="Allgemein"/>
          <w:gallery w:val="placeholder"/>
        </w:category>
        <w:types>
          <w:type w:val="bbPlcHdr"/>
        </w:types>
        <w:behaviors>
          <w:behavior w:val="content"/>
        </w:behaviors>
        <w:guid w:val="{B68094C9-3A98-4B51-AE15-B9521B3D9AC3}"/>
      </w:docPartPr>
      <w:docPartBody>
        <w:p w:rsidR="003B6D8D" w:rsidRDefault="00B3019F" w:rsidP="00B3019F">
          <w:pPr>
            <w:pStyle w:val="E87C929C35084B929796B640D5885864"/>
          </w:pPr>
          <w:r w:rsidRPr="00A86B7C">
            <w:rPr>
              <w:rStyle w:val="Platzhaltertext"/>
            </w:rPr>
            <w:t>[Autor]</w:t>
          </w:r>
        </w:p>
      </w:docPartBody>
    </w:docPart>
    <w:docPart>
      <w:docPartPr>
        <w:name w:val="B4540DC2976740E5AC8C275941FA5EDF"/>
        <w:category>
          <w:name w:val="Allgemein"/>
          <w:gallery w:val="placeholder"/>
        </w:category>
        <w:types>
          <w:type w:val="bbPlcHdr"/>
        </w:types>
        <w:behaviors>
          <w:behavior w:val="content"/>
        </w:behaviors>
        <w:guid w:val="{989EF14E-B854-48DE-949A-A4D8119D445E}"/>
      </w:docPartPr>
      <w:docPartBody>
        <w:p w:rsidR="00FF56CB" w:rsidRDefault="003B6D8D" w:rsidP="003B6D8D">
          <w:pPr>
            <w:pStyle w:val="B4540DC2976740E5AC8C275941FA5EDF"/>
          </w:pPr>
          <w:r w:rsidRPr="001E0A6D">
            <w:rPr>
              <w:rStyle w:val="Platzhaltertext"/>
            </w:rPr>
            <w:t>[Titel]</w:t>
          </w:r>
        </w:p>
      </w:docPartBody>
    </w:docPart>
    <w:docPart>
      <w:docPartPr>
        <w:name w:val="31875495150F46AD9FD2E52EE135C76A"/>
        <w:category>
          <w:name w:val="Allgemein"/>
          <w:gallery w:val="placeholder"/>
        </w:category>
        <w:types>
          <w:type w:val="bbPlcHdr"/>
        </w:types>
        <w:behaviors>
          <w:behavior w:val="content"/>
        </w:behaviors>
        <w:guid w:val="{CC11F0EE-D0CD-46ED-A1DA-0C4A49988EDD}"/>
      </w:docPartPr>
      <w:docPartBody>
        <w:p w:rsidR="00FF56CB" w:rsidRDefault="003B6D8D" w:rsidP="003B6D8D">
          <w:pPr>
            <w:pStyle w:val="31875495150F46AD9FD2E52EE135C76A"/>
          </w:pPr>
          <w:r w:rsidRPr="001E0A6D">
            <w:rPr>
              <w:rStyle w:val="Platzhaltertext"/>
            </w:rPr>
            <w:t>[Titel]</w:t>
          </w:r>
        </w:p>
      </w:docPartBody>
    </w:docPart>
    <w:docPart>
      <w:docPartPr>
        <w:name w:val="71205F96A78946CFAC0C6B2929C2CA11"/>
        <w:category>
          <w:name w:val="Allgemein"/>
          <w:gallery w:val="placeholder"/>
        </w:category>
        <w:types>
          <w:type w:val="bbPlcHdr"/>
        </w:types>
        <w:behaviors>
          <w:behavior w:val="content"/>
        </w:behaviors>
        <w:guid w:val="{BA31B8E6-02B9-4C58-B616-E26F682501C8}"/>
      </w:docPartPr>
      <w:docPartBody>
        <w:p w:rsidR="002362E0" w:rsidRDefault="002362E0" w:rsidP="002362E0">
          <w:pPr>
            <w:pStyle w:val="71205F96A78946CFAC0C6B2929C2CA11"/>
          </w:pPr>
          <w:r w:rsidRPr="00A86B7C">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878"/>
    <w:rsid w:val="000A69D2"/>
    <w:rsid w:val="002362E0"/>
    <w:rsid w:val="002F140F"/>
    <w:rsid w:val="003054CC"/>
    <w:rsid w:val="003523A8"/>
    <w:rsid w:val="00396D4D"/>
    <w:rsid w:val="003A6B69"/>
    <w:rsid w:val="003B6D8D"/>
    <w:rsid w:val="003B7947"/>
    <w:rsid w:val="003C74B3"/>
    <w:rsid w:val="003C7795"/>
    <w:rsid w:val="00423008"/>
    <w:rsid w:val="00505006"/>
    <w:rsid w:val="00585DDF"/>
    <w:rsid w:val="005A0E16"/>
    <w:rsid w:val="005B5C0D"/>
    <w:rsid w:val="005D23A2"/>
    <w:rsid w:val="005F01FE"/>
    <w:rsid w:val="00835878"/>
    <w:rsid w:val="0089204F"/>
    <w:rsid w:val="00994C79"/>
    <w:rsid w:val="009C07FE"/>
    <w:rsid w:val="00A2272A"/>
    <w:rsid w:val="00A565D2"/>
    <w:rsid w:val="00A73511"/>
    <w:rsid w:val="00A8476A"/>
    <w:rsid w:val="00B3019F"/>
    <w:rsid w:val="00B44F74"/>
    <w:rsid w:val="00B54379"/>
    <w:rsid w:val="00BA7CD7"/>
    <w:rsid w:val="00BD7C36"/>
    <w:rsid w:val="00BF767B"/>
    <w:rsid w:val="00CB7FB9"/>
    <w:rsid w:val="00E31E84"/>
    <w:rsid w:val="00EF1706"/>
    <w:rsid w:val="00F05CAB"/>
    <w:rsid w:val="00F631CF"/>
    <w:rsid w:val="00FF56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362E0"/>
    <w:rPr>
      <w:color w:val="808080"/>
    </w:rPr>
  </w:style>
  <w:style w:type="paragraph" w:customStyle="1" w:styleId="FB6DC21400714482BD7B84AC0771121C">
    <w:name w:val="FB6DC21400714482BD7B84AC0771121C"/>
  </w:style>
  <w:style w:type="paragraph" w:customStyle="1" w:styleId="065139727E5E495EB7C039E7E52439F9">
    <w:name w:val="065139727E5E495EB7C039E7E52439F9"/>
    <w:rsid w:val="00423008"/>
  </w:style>
  <w:style w:type="paragraph" w:customStyle="1" w:styleId="E52B25FCA4434415819EDF98589E4C7B">
    <w:name w:val="E52B25FCA4434415819EDF98589E4C7B"/>
    <w:rsid w:val="00423008"/>
  </w:style>
  <w:style w:type="paragraph" w:customStyle="1" w:styleId="C5A76B80ECB04FFD884467D4C0D2BA58">
    <w:name w:val="C5A76B80ECB04FFD884467D4C0D2BA58"/>
    <w:rsid w:val="003B7947"/>
  </w:style>
  <w:style w:type="paragraph" w:customStyle="1" w:styleId="BCFE86D69B0F4816B767691EE83D3661">
    <w:name w:val="BCFE86D69B0F4816B767691EE83D3661"/>
    <w:rsid w:val="00B3019F"/>
  </w:style>
  <w:style w:type="paragraph" w:customStyle="1" w:styleId="E87C929C35084B929796B640D5885864">
    <w:name w:val="E87C929C35084B929796B640D5885864"/>
    <w:rsid w:val="00B3019F"/>
  </w:style>
  <w:style w:type="paragraph" w:customStyle="1" w:styleId="D9BB86DAD7D346BABDF60F852D156650">
    <w:name w:val="D9BB86DAD7D346BABDF60F852D156650"/>
    <w:rsid w:val="003B6D8D"/>
  </w:style>
  <w:style w:type="paragraph" w:customStyle="1" w:styleId="B4540DC2976740E5AC8C275941FA5EDF">
    <w:name w:val="B4540DC2976740E5AC8C275941FA5EDF"/>
    <w:rsid w:val="003B6D8D"/>
  </w:style>
  <w:style w:type="paragraph" w:customStyle="1" w:styleId="31875495150F46AD9FD2E52EE135C76A">
    <w:name w:val="31875495150F46AD9FD2E52EE135C76A"/>
    <w:rsid w:val="003B6D8D"/>
  </w:style>
  <w:style w:type="paragraph" w:customStyle="1" w:styleId="71205F96A78946CFAC0C6B2929C2CA11">
    <w:name w:val="71205F96A78946CFAC0C6B2929C2CA11"/>
    <w:rsid w:val="002362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MAIN">
      <a:dk1>
        <a:sysClr val="windowText" lastClr="000000"/>
      </a:dk1>
      <a:lt1>
        <a:sysClr val="window" lastClr="FFFFFF"/>
      </a:lt1>
      <a:dk2>
        <a:srgbClr val="757575"/>
      </a:dk2>
      <a:lt2>
        <a:srgbClr val="DBDBDB"/>
      </a:lt2>
      <a:accent1>
        <a:srgbClr val="7ECEFD"/>
      </a:accent1>
      <a:accent2>
        <a:srgbClr val="FFCF41"/>
      </a:accent2>
      <a:accent3>
        <a:srgbClr val="9DFF6B"/>
      </a:accent3>
      <a:accent4>
        <a:srgbClr val="FF5849"/>
      </a:accent4>
      <a:accent5>
        <a:srgbClr val="2185C5"/>
      </a:accent5>
      <a:accent6>
        <a:srgbClr val="C4C4C4"/>
      </a:accent6>
      <a:hlink>
        <a:srgbClr val="FF9715"/>
      </a:hlink>
      <a:folHlink>
        <a:srgbClr val="75757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E89B3-C2AE-4D9C-90A1-D7312B8C4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Universal.dotx</Template>
  <TotalTime>0</TotalTime>
  <Pages>15</Pages>
  <Words>2610</Words>
  <Characters>16446</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Farbsortiermaschine</vt:lpstr>
    </vt:vector>
  </TitlesOfParts>
  <Company/>
  <LinksUpToDate>false</LinksUpToDate>
  <CharactersWithSpaces>19018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Farbsortiermaschine</dc:title>
  <dc:subject/>
  <dc:creator>Kamm | Krieger | Gläß</dc:creator>
  <cp:keywords/>
  <dc:description/>
  <cp:lastModifiedBy>Julian Krieger</cp:lastModifiedBy>
  <cp:revision>334</cp:revision>
  <cp:lastPrinted>2019-09-12T21:08:00Z</cp:lastPrinted>
  <dcterms:created xsi:type="dcterms:W3CDTF">2019-09-12T17:33:00Z</dcterms:created>
  <dcterms:modified xsi:type="dcterms:W3CDTF">2019-10-06T11:38:00Z</dcterms:modified>
</cp:coreProperties>
</file>