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75AA" w14:textId="77777777" w:rsidR="00122C83" w:rsidRPr="00122C83" w:rsidRDefault="00122C83" w:rsidP="004C60E7"/>
    <w:p w14:paraId="0A9ABE59" w14:textId="77777777" w:rsidR="00122C83" w:rsidRPr="00122C83" w:rsidRDefault="00122C83" w:rsidP="00122C83"/>
    <w:p w14:paraId="6D8509A9" w14:textId="77777777" w:rsidR="00122C83" w:rsidRPr="00122C83" w:rsidRDefault="00122C83" w:rsidP="00122C83"/>
    <w:p w14:paraId="23D0947A" w14:textId="77777777" w:rsidR="00122C83" w:rsidRPr="00122C83" w:rsidRDefault="00122C83" w:rsidP="00122C83"/>
    <w:p w14:paraId="13DCDE5F" w14:textId="77777777" w:rsidR="00122C83" w:rsidRPr="00122C83" w:rsidRDefault="00122C83" w:rsidP="00122C83"/>
    <w:p w14:paraId="1B4B9205" w14:textId="77777777" w:rsidR="00122C83" w:rsidRDefault="00122C83" w:rsidP="00122C83"/>
    <w:p w14:paraId="3D2D8370" w14:textId="77777777" w:rsidR="006155FC" w:rsidRDefault="006155FC" w:rsidP="00122C83"/>
    <w:p w14:paraId="16182D51" w14:textId="77777777" w:rsidR="006155FC" w:rsidRDefault="006155FC" w:rsidP="00122C83"/>
    <w:p w14:paraId="388F36CC" w14:textId="2EBB4898" w:rsidR="00122C83" w:rsidRDefault="00FA584F" w:rsidP="00B947E0">
      <w:pPr>
        <w:pStyle w:val="Titel"/>
      </w:pPr>
      <w:fldSimple w:instr=" TITLE   \* MERGEFORMAT ">
        <w:r w:rsidR="00B947E0">
          <w:t xml:space="preserve">Dokumentation </w:t>
        </w:r>
        <w:r w:rsidR="00995603">
          <w:br/>
          <w:t>Lieferroboter</w:t>
        </w:r>
      </w:fldSimple>
    </w:p>
    <w:p w14:paraId="5645C22F" w14:textId="102F7546" w:rsidR="008B6080" w:rsidRPr="008B6080" w:rsidRDefault="00594650" w:rsidP="008B6080">
      <w:pPr>
        <w:pStyle w:val="Untertitel"/>
        <w:sectPr w:rsidR="008B6080" w:rsidRPr="008B6080" w:rsidSect="008B6080"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fldChar w:fldCharType="begin"/>
      </w: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instrText xml:space="preserve"> TITLE  \* Upper  \* MERGEFORMAT </w:instrText>
      </w:r>
      <w:r>
        <w:rPr>
          <w:rFonts w:eastAsiaTheme="majorEastAsia" w:cstheme="majorBidi"/>
          <w:color w:val="757575" w:themeColor="text2"/>
          <w:spacing w:val="-10"/>
          <w:kern w:val="28"/>
          <w:sz w:val="96"/>
          <w:szCs w:val="96"/>
        </w:rPr>
        <w:fldChar w:fldCharType="end"/>
      </w:r>
      <w:r w:rsidR="00B947E0">
        <w:t xml:space="preserve">Elektrotechnik 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3775C4" w14:textId="77777777" w:rsidR="00F46C8B" w:rsidRDefault="00F46C8B">
          <w:pPr>
            <w:pStyle w:val="Inhaltsverzeichnisberschrift"/>
          </w:pPr>
          <w:r>
            <w:t>Inhalt</w:t>
          </w:r>
        </w:p>
        <w:p w14:paraId="1AC8159C" w14:textId="572F980E" w:rsidR="00594650" w:rsidRDefault="00611B9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6443894" w:history="1">
            <w:r w:rsidR="00594650" w:rsidRPr="005767B7">
              <w:rPr>
                <w:rStyle w:val="Hyperlink"/>
                <w:noProof/>
              </w:rPr>
              <w:t>1.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Bauteil – Liste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_Toc16443894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08F1BCF2" w14:textId="011FADB5" w:rsidR="00594650" w:rsidRDefault="002020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895" w:history="1">
            <w:r w:rsidR="00594650" w:rsidRPr="005767B7">
              <w:rPr>
                <w:rStyle w:val="Hyperlink"/>
                <w:noProof/>
              </w:rPr>
              <w:t>1.1.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>Boards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_Toc16443895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3CEA3707" w14:textId="3C4849A3" w:rsidR="00594650" w:rsidRDefault="002020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896" w:history="1">
            <w:r w:rsidR="00594650" w:rsidRPr="005767B7">
              <w:rPr>
                <w:rStyle w:val="Hyperlink"/>
                <w:noProof/>
              </w:rPr>
              <w:t>1.2.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>Sensoren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_Toc16443896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004DDA58" w14:textId="40B9E5DA" w:rsidR="00594650" w:rsidRDefault="002020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897" w:history="1">
            <w:r w:rsidR="00594650" w:rsidRPr="005767B7">
              <w:rPr>
                <w:rStyle w:val="Hyperlink"/>
                <w:noProof/>
              </w:rPr>
              <w:t>1.3.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>Aktoren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_Toc16443897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45BE0A6E" w14:textId="26557A1B" w:rsidR="00594650" w:rsidRDefault="002020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898" w:history="1">
            <w:r w:rsidR="00594650" w:rsidRPr="005767B7">
              <w:rPr>
                <w:rStyle w:val="Hyperlink"/>
                <w:noProof/>
              </w:rPr>
              <w:t>1.4.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>Widerstände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_Toc16443898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1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26A2FB1A" w14:textId="519AD2C4" w:rsidR="00594650" w:rsidRDefault="0020208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443899" w:history="1">
            <w:r w:rsidR="00594650" w:rsidRPr="005767B7">
              <w:rPr>
                <w:rStyle w:val="Hyperlink"/>
                <w:noProof/>
              </w:rPr>
              <w:t>2.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Pin – Zuordnungen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_Toc16443899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2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5587CDD7" w14:textId="662D6728" w:rsidR="00594650" w:rsidRDefault="002020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901" w:history="1">
            <w:r w:rsidR="00594650" w:rsidRPr="005767B7">
              <w:rPr>
                <w:rStyle w:val="Hyperlink"/>
                <w:noProof/>
              </w:rPr>
              <w:t>2.1.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 xml:space="preserve">Arduino A1 </w:t>
            </w:r>
            <w:r w:rsidR="00594650" w:rsidRPr="005767B7">
              <w:rPr>
                <w:rStyle w:val="Hyperlink"/>
                <w:noProof/>
              </w:rPr>
              <w:sym w:font="Wingdings" w:char="F0E0"/>
            </w:r>
            <w:r w:rsidR="00594650" w:rsidRPr="005767B7">
              <w:rPr>
                <w:rStyle w:val="Hyperlink"/>
                <w:noProof/>
              </w:rPr>
              <w:t xml:space="preserve"> Motortreiber X1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_Toc16443901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2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55F09030" w14:textId="73F1FFFD" w:rsidR="00594650" w:rsidRDefault="002020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902" w:history="1">
            <w:r w:rsidR="00594650" w:rsidRPr="005767B7">
              <w:rPr>
                <w:rStyle w:val="Hyperlink"/>
                <w:noProof/>
              </w:rPr>
              <w:t>2.2.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 xml:space="preserve">Arduino A1 </w:t>
            </w:r>
            <w:r w:rsidR="00594650" w:rsidRPr="005767B7">
              <w:rPr>
                <w:rStyle w:val="Hyperlink"/>
                <w:noProof/>
              </w:rPr>
              <w:sym w:font="Wingdings" w:char="F0E0"/>
            </w:r>
            <w:r w:rsidR="00594650" w:rsidRPr="005767B7">
              <w:rPr>
                <w:rStyle w:val="Hyperlink"/>
                <w:noProof/>
              </w:rPr>
              <w:t xml:space="preserve"> Sensoren | Aktoren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_Toc16443902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2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08D86E89" w14:textId="21536706" w:rsidR="00594650" w:rsidRDefault="002020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903" w:history="1">
            <w:r w:rsidR="00594650" w:rsidRPr="005767B7">
              <w:rPr>
                <w:rStyle w:val="Hyperlink"/>
                <w:noProof/>
              </w:rPr>
              <w:t>2.3.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 xml:space="preserve">Arduino A1 </w:t>
            </w:r>
            <w:r w:rsidR="00594650" w:rsidRPr="005767B7">
              <w:rPr>
                <w:rStyle w:val="Hyperlink"/>
                <w:noProof/>
              </w:rPr>
              <w:sym w:font="Wingdings" w:char="F0E0"/>
            </w:r>
            <w:r w:rsidR="00594650" w:rsidRPr="005767B7">
              <w:rPr>
                <w:rStyle w:val="Hyperlink"/>
                <w:noProof/>
              </w:rPr>
              <w:t xml:space="preserve"> RFID Modul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_Toc16443903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2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7215433A" w14:textId="348246EB" w:rsidR="00594650" w:rsidRDefault="0020208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6443904" w:history="1">
            <w:r w:rsidR="00594650" w:rsidRPr="005767B7">
              <w:rPr>
                <w:rStyle w:val="Hyperlink"/>
                <w:noProof/>
              </w:rPr>
              <w:t>2.4.</w:t>
            </w:r>
            <w:r w:rsidR="00594650">
              <w:rPr>
                <w:noProof/>
              </w:rPr>
              <w:tab/>
            </w:r>
            <w:r w:rsidR="00594650" w:rsidRPr="005767B7">
              <w:rPr>
                <w:rStyle w:val="Hyperlink"/>
                <w:noProof/>
              </w:rPr>
              <w:t xml:space="preserve">Arduino A2 </w:t>
            </w:r>
            <w:r w:rsidR="00594650" w:rsidRPr="005767B7">
              <w:rPr>
                <w:rStyle w:val="Hyperlink"/>
                <w:noProof/>
              </w:rPr>
              <w:sym w:font="Wingdings" w:char="F0E0"/>
            </w:r>
            <w:r w:rsidR="00594650" w:rsidRPr="005767B7">
              <w:rPr>
                <w:rStyle w:val="Hyperlink"/>
                <w:noProof/>
              </w:rPr>
              <w:t xml:space="preserve"> Sonstige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_Toc16443904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3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34C0F085" w14:textId="713080D6" w:rsidR="00594650" w:rsidRDefault="0020208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443905" w:history="1">
            <w:r w:rsidR="00594650" w:rsidRPr="005767B7">
              <w:rPr>
                <w:rStyle w:val="Hyperlink"/>
                <w:noProof/>
              </w:rPr>
              <w:t>3.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Schaltplan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_Toc16443905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3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68D8003F" w14:textId="05694B92" w:rsidR="00594650" w:rsidRDefault="0020208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443907" w:history="1">
            <w:r w:rsidR="00594650" w:rsidRPr="005767B7">
              <w:rPr>
                <w:rStyle w:val="Hyperlink"/>
                <w:noProof/>
              </w:rPr>
              <w:t>4.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Steckplatinenansicht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_Toc16443907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4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418E5A3C" w14:textId="1BA961C3" w:rsidR="00594650" w:rsidRDefault="0020208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443908" w:history="1">
            <w:r w:rsidR="00594650" w:rsidRPr="005767B7">
              <w:rPr>
                <w:rStyle w:val="Hyperlink"/>
                <w:noProof/>
              </w:rPr>
              <w:t>5.</w:t>
            </w:r>
            <w:r w:rsidR="0059465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594650" w:rsidRPr="005767B7">
              <w:rPr>
                <w:rStyle w:val="Hyperlink"/>
                <w:noProof/>
              </w:rPr>
              <w:t>Programmcode</w:t>
            </w:r>
            <w:r w:rsidR="00594650">
              <w:rPr>
                <w:noProof/>
                <w:webHidden/>
              </w:rPr>
              <w:tab/>
            </w:r>
            <w:r w:rsidR="00594650">
              <w:rPr>
                <w:noProof/>
                <w:webHidden/>
              </w:rPr>
              <w:fldChar w:fldCharType="begin"/>
            </w:r>
            <w:r w:rsidR="00594650">
              <w:rPr>
                <w:noProof/>
                <w:webHidden/>
              </w:rPr>
              <w:instrText xml:space="preserve"> PAGEREF _Toc16443908 \h </w:instrText>
            </w:r>
            <w:r w:rsidR="00594650">
              <w:rPr>
                <w:noProof/>
                <w:webHidden/>
              </w:rPr>
            </w:r>
            <w:r w:rsidR="00594650">
              <w:rPr>
                <w:noProof/>
                <w:webHidden/>
              </w:rPr>
              <w:fldChar w:fldCharType="separate"/>
            </w:r>
            <w:r w:rsidR="00594650">
              <w:rPr>
                <w:noProof/>
                <w:webHidden/>
              </w:rPr>
              <w:t>4</w:t>
            </w:r>
            <w:r w:rsidR="00594650">
              <w:rPr>
                <w:noProof/>
                <w:webHidden/>
              </w:rPr>
              <w:fldChar w:fldCharType="end"/>
            </w:r>
          </w:hyperlink>
        </w:p>
        <w:p w14:paraId="63ADC13C" w14:textId="35F1DD6B" w:rsidR="00F46C8B" w:rsidRDefault="00611B94">
          <w:r>
            <w:rPr>
              <w:b/>
              <w:bCs/>
              <w:noProof/>
            </w:rPr>
            <w:fldChar w:fldCharType="end"/>
          </w:r>
        </w:p>
      </w:sdtContent>
    </w:sdt>
    <w:p w14:paraId="1BDAFD41" w14:textId="77777777"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3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B327404" w14:textId="77777777" w:rsidR="00C35D0E" w:rsidRPr="00C35D0E" w:rsidRDefault="00C35D0E" w:rsidP="00C35D0E">
      <w:pPr>
        <w:pStyle w:val="1num"/>
      </w:pPr>
      <w:bookmarkStart w:id="0" w:name="_Toc16443894"/>
      <w:r>
        <w:lastRenderedPageBreak/>
        <w:t>Bauteil – Liste</w:t>
      </w:r>
      <w:bookmarkEnd w:id="0"/>
    </w:p>
    <w:p w14:paraId="19998949" w14:textId="77777777" w:rsidR="00C35D0E" w:rsidRDefault="00C35D0E" w:rsidP="00C35D0E">
      <w:pPr>
        <w:pStyle w:val="2num"/>
      </w:pPr>
      <w:bookmarkStart w:id="1" w:name="_Toc16443895"/>
      <w:r>
        <w:t>Boards</w:t>
      </w:r>
      <w:bookmarkEnd w:id="1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5D0E" w14:paraId="22723226" w14:textId="77777777" w:rsidTr="00276105">
        <w:tc>
          <w:tcPr>
            <w:tcW w:w="4531" w:type="dxa"/>
          </w:tcPr>
          <w:p w14:paraId="3234621A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35D0E">
              <w:rPr>
                <w:b/>
                <w:bCs/>
                <w:sz w:val="24"/>
                <w:szCs w:val="24"/>
                <w:u w:val="single"/>
              </w:rPr>
              <w:t>Boardbezeichnung</w:t>
            </w:r>
            <w:proofErr w:type="spellEnd"/>
          </w:p>
        </w:tc>
        <w:tc>
          <w:tcPr>
            <w:tcW w:w="4531" w:type="dxa"/>
          </w:tcPr>
          <w:p w14:paraId="1EA45C35" w14:textId="77777777" w:rsidR="00C35D0E" w:rsidRPr="00C35D0E" w:rsidRDefault="00C35D0E" w:rsidP="00C35D0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35D0E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C35D0E" w14:paraId="6C8E61AF" w14:textId="77777777" w:rsidTr="00276105">
        <w:tc>
          <w:tcPr>
            <w:tcW w:w="4531" w:type="dxa"/>
          </w:tcPr>
          <w:p w14:paraId="11FAADEE" w14:textId="77777777" w:rsidR="00C35D0E" w:rsidRDefault="00C35D0E" w:rsidP="00C35D0E">
            <w:r>
              <w:t>Arduino Uno R3 (A1)</w:t>
            </w:r>
          </w:p>
        </w:tc>
        <w:tc>
          <w:tcPr>
            <w:tcW w:w="4531" w:type="dxa"/>
          </w:tcPr>
          <w:p w14:paraId="58EF39EF" w14:textId="14CF8A39" w:rsidR="00C35D0E" w:rsidRDefault="00D3784E" w:rsidP="00C35D0E">
            <w:r>
              <w:t>Steuerung des Systems</w:t>
            </w:r>
          </w:p>
        </w:tc>
      </w:tr>
      <w:tr w:rsidR="00C35D0E" w14:paraId="59DF3F44" w14:textId="77777777" w:rsidTr="00276105">
        <w:tc>
          <w:tcPr>
            <w:tcW w:w="4531" w:type="dxa"/>
          </w:tcPr>
          <w:p w14:paraId="2D466AF0" w14:textId="6A558F06" w:rsidR="00BD4429" w:rsidRDefault="00D3784E" w:rsidP="00C35D0E">
            <w:r>
              <w:t>Motortreiber L-9110H (</w:t>
            </w:r>
            <w:r w:rsidR="00EC7C94">
              <w:t>T1</w:t>
            </w:r>
            <w:r>
              <w:t>)</w:t>
            </w:r>
          </w:p>
        </w:tc>
        <w:tc>
          <w:tcPr>
            <w:tcW w:w="4531" w:type="dxa"/>
          </w:tcPr>
          <w:p w14:paraId="0181567A" w14:textId="5B51ADCB" w:rsidR="00C35D0E" w:rsidRDefault="00D3784E" w:rsidP="00C35D0E">
            <w:r>
              <w:t>Steuerung der DC Motoren</w:t>
            </w:r>
          </w:p>
        </w:tc>
      </w:tr>
      <w:tr w:rsidR="00BD4429" w14:paraId="6E12975E" w14:textId="77777777" w:rsidTr="00276105">
        <w:tc>
          <w:tcPr>
            <w:tcW w:w="4531" w:type="dxa"/>
          </w:tcPr>
          <w:p w14:paraId="409EBF33" w14:textId="1402907A" w:rsidR="00BD4429" w:rsidRDefault="00BD4429" w:rsidP="00C35D0E">
            <w:r>
              <w:t>IR – Board (A</w:t>
            </w:r>
            <w:r w:rsidR="00DD4DBB">
              <w:t>2</w:t>
            </w:r>
            <w:r w:rsidR="003671BE">
              <w:t xml:space="preserve">) </w:t>
            </w:r>
            <w:r>
              <w:t xml:space="preserve">bestehend aus IR – LED und </w:t>
            </w:r>
            <w:r w:rsidR="003671BE">
              <w:t>Fotowiderstand</w:t>
            </w:r>
          </w:p>
        </w:tc>
        <w:tc>
          <w:tcPr>
            <w:tcW w:w="4531" w:type="dxa"/>
          </w:tcPr>
          <w:p w14:paraId="2519E929" w14:textId="5FE628A0" w:rsidR="00BD4429" w:rsidRDefault="003671BE" w:rsidP="00C35D0E">
            <w:r>
              <w:t>Erkennung der Orientierungslinie (links)</w:t>
            </w:r>
          </w:p>
        </w:tc>
      </w:tr>
      <w:tr w:rsidR="003671BE" w14:paraId="37EFDEB3" w14:textId="77777777" w:rsidTr="00276105">
        <w:tc>
          <w:tcPr>
            <w:tcW w:w="4531" w:type="dxa"/>
          </w:tcPr>
          <w:p w14:paraId="771AC1E3" w14:textId="79B0BC40" w:rsidR="003671BE" w:rsidRDefault="003671BE" w:rsidP="003671BE">
            <w:r>
              <w:t>IR – Board (A</w:t>
            </w:r>
            <w:r w:rsidR="00DD4DBB">
              <w:t>3</w:t>
            </w:r>
            <w:r>
              <w:t>) bestehend aus IR – LED und Fotowiderstand</w:t>
            </w:r>
          </w:p>
        </w:tc>
        <w:tc>
          <w:tcPr>
            <w:tcW w:w="4531" w:type="dxa"/>
          </w:tcPr>
          <w:p w14:paraId="588D1873" w14:textId="3CBB42D6" w:rsidR="003671BE" w:rsidRDefault="003671BE" w:rsidP="003671BE">
            <w:r>
              <w:t>Erkennung der Orientierungslinie (rechts)</w:t>
            </w:r>
          </w:p>
        </w:tc>
      </w:tr>
    </w:tbl>
    <w:p w14:paraId="6953422C" w14:textId="77777777" w:rsidR="00C35D0E" w:rsidRPr="00C35D0E" w:rsidRDefault="00C35D0E" w:rsidP="00C35D0E"/>
    <w:p w14:paraId="3A1E9230" w14:textId="77777777" w:rsidR="00C35D0E" w:rsidRDefault="00C35D0E" w:rsidP="00C35D0E">
      <w:pPr>
        <w:pStyle w:val="2num"/>
      </w:pPr>
      <w:bookmarkStart w:id="2" w:name="_Toc16443897"/>
      <w:r>
        <w:t>Aktoren</w:t>
      </w:r>
      <w:bookmarkEnd w:id="2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4512" w14:paraId="188B968A" w14:textId="77777777" w:rsidTr="00276105">
        <w:tc>
          <w:tcPr>
            <w:tcW w:w="4531" w:type="dxa"/>
          </w:tcPr>
          <w:p w14:paraId="41DB0D1C" w14:textId="77777777"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684512">
              <w:rPr>
                <w:b/>
                <w:bCs/>
                <w:sz w:val="24"/>
                <w:szCs w:val="24"/>
                <w:u w:val="single"/>
              </w:rPr>
              <w:t>Aktorbezeichnung</w:t>
            </w:r>
            <w:proofErr w:type="spellEnd"/>
          </w:p>
        </w:tc>
        <w:tc>
          <w:tcPr>
            <w:tcW w:w="4531" w:type="dxa"/>
          </w:tcPr>
          <w:p w14:paraId="0B92C491" w14:textId="77777777" w:rsidR="00684512" w:rsidRPr="00684512" w:rsidRDefault="00684512" w:rsidP="0068451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684512">
              <w:rPr>
                <w:b/>
                <w:bCs/>
                <w:sz w:val="24"/>
                <w:szCs w:val="24"/>
                <w:u w:val="single"/>
              </w:rPr>
              <w:t>Beschreibung</w:t>
            </w:r>
          </w:p>
        </w:tc>
      </w:tr>
      <w:tr w:rsidR="00684512" w14:paraId="62864EEE" w14:textId="77777777" w:rsidTr="00276105">
        <w:tc>
          <w:tcPr>
            <w:tcW w:w="4531" w:type="dxa"/>
          </w:tcPr>
          <w:p w14:paraId="3E1AF7E3" w14:textId="11FB42C3" w:rsidR="00684512" w:rsidRDefault="002C2BBE" w:rsidP="00684512">
            <w:r>
              <w:t xml:space="preserve">M1: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2BA48B72" w14:textId="78852C87" w:rsidR="00684512" w:rsidRDefault="003671BE" w:rsidP="00684512">
            <w:r>
              <w:t>Radsteuerung vorne links</w:t>
            </w:r>
          </w:p>
        </w:tc>
      </w:tr>
      <w:tr w:rsidR="002C2BBE" w14:paraId="51E8361D" w14:textId="77777777" w:rsidTr="00276105">
        <w:tc>
          <w:tcPr>
            <w:tcW w:w="4531" w:type="dxa"/>
          </w:tcPr>
          <w:p w14:paraId="558EFB58" w14:textId="30D31222" w:rsidR="002C2BBE" w:rsidRDefault="002C2BBE" w:rsidP="002C2BBE">
            <w:r>
              <w:t xml:space="preserve">M2: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694D349C" w14:textId="25F1E260" w:rsidR="002C2BBE" w:rsidRDefault="003671BE" w:rsidP="002C2BBE">
            <w:r>
              <w:t>Radsteuerung vorne rechts</w:t>
            </w:r>
          </w:p>
        </w:tc>
      </w:tr>
      <w:tr w:rsidR="002C2BBE" w14:paraId="206BDC08" w14:textId="77777777" w:rsidTr="00276105">
        <w:tc>
          <w:tcPr>
            <w:tcW w:w="4531" w:type="dxa"/>
          </w:tcPr>
          <w:p w14:paraId="5470D086" w14:textId="1572843A" w:rsidR="002C2BBE" w:rsidRDefault="002C2BBE" w:rsidP="002C2BBE">
            <w:r>
              <w:t xml:space="preserve">M3: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06FC844B" w14:textId="7CF02AD1" w:rsidR="002C2BBE" w:rsidRDefault="003671BE" w:rsidP="002C2BBE">
            <w:r>
              <w:t>Radsteuerung hinten links</w:t>
            </w:r>
          </w:p>
        </w:tc>
      </w:tr>
      <w:tr w:rsidR="002C2BBE" w14:paraId="74DFE3B1" w14:textId="77777777" w:rsidTr="00276105">
        <w:tc>
          <w:tcPr>
            <w:tcW w:w="4531" w:type="dxa"/>
          </w:tcPr>
          <w:p w14:paraId="64E4EDE1" w14:textId="70024F06" w:rsidR="002C2BBE" w:rsidRDefault="002C2BBE" w:rsidP="002C2BBE">
            <w:r>
              <w:t xml:space="preserve">M4: </w:t>
            </w:r>
            <w:r w:rsidR="003671BE">
              <w:t>JOY-IT Getriebemotor (COM-Motor01)</w:t>
            </w:r>
          </w:p>
        </w:tc>
        <w:tc>
          <w:tcPr>
            <w:tcW w:w="4531" w:type="dxa"/>
          </w:tcPr>
          <w:p w14:paraId="3D86BBD0" w14:textId="3B1BA75D" w:rsidR="002C2BBE" w:rsidRDefault="003671BE" w:rsidP="002C2BBE">
            <w:r>
              <w:t>Radsteuerung hinten rechts</w:t>
            </w:r>
          </w:p>
        </w:tc>
      </w:tr>
    </w:tbl>
    <w:p w14:paraId="47C92B65" w14:textId="6F7D66D6" w:rsidR="00987614" w:rsidRDefault="00987614" w:rsidP="00684512"/>
    <w:p w14:paraId="38DF1FF2" w14:textId="77777777" w:rsidR="00987614" w:rsidRDefault="00987614">
      <w:pPr>
        <w:spacing w:after="160"/>
      </w:pPr>
      <w:r>
        <w:br w:type="page"/>
      </w:r>
    </w:p>
    <w:p w14:paraId="31296C57" w14:textId="77777777" w:rsidR="00E832C7" w:rsidRDefault="00C35D0E" w:rsidP="00E832C7">
      <w:pPr>
        <w:pStyle w:val="1num"/>
      </w:pPr>
      <w:bookmarkStart w:id="3" w:name="_Toc16443899"/>
      <w:r>
        <w:lastRenderedPageBreak/>
        <w:t>Pin – Zuordnungen</w:t>
      </w:r>
      <w:bookmarkEnd w:id="3"/>
    </w:p>
    <w:p w14:paraId="1D2E1C4D" w14:textId="77777777" w:rsidR="00E832C7" w:rsidRPr="00E832C7" w:rsidRDefault="00E832C7" w:rsidP="00E832C7">
      <w:pPr>
        <w:pStyle w:val="Listenabsatz"/>
        <w:keepNext/>
        <w:keepLines/>
        <w:numPr>
          <w:ilvl w:val="0"/>
          <w:numId w:val="26"/>
        </w:numPr>
        <w:spacing w:before="240" w:after="0" w:line="360" w:lineRule="auto"/>
        <w:contextualSpacing w:val="0"/>
        <w:outlineLvl w:val="1"/>
        <w:rPr>
          <w:rFonts w:eastAsiaTheme="majorEastAsia" w:cstheme="majorBidi"/>
          <w:vanish/>
          <w:color w:val="757575" w:themeColor="text2"/>
          <w:sz w:val="32"/>
          <w:szCs w:val="32"/>
        </w:rPr>
      </w:pPr>
      <w:bookmarkStart w:id="4" w:name="_Toc16443900"/>
      <w:bookmarkEnd w:id="4"/>
    </w:p>
    <w:p w14:paraId="0D006F85" w14:textId="77777777" w:rsidR="00E832C7" w:rsidRDefault="00411B52" w:rsidP="00E832C7">
      <w:pPr>
        <w:pStyle w:val="2num"/>
      </w:pPr>
      <w:bookmarkStart w:id="5" w:name="_Toc16443901"/>
      <w:r>
        <w:t xml:space="preserve">Arduino A1 </w:t>
      </w:r>
      <w:r>
        <w:sym w:font="Wingdings" w:char="F0E0"/>
      </w:r>
      <w:r>
        <w:t xml:space="preserve"> Motortreiber X1</w:t>
      </w:r>
      <w:bookmarkEnd w:id="5"/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2C2BBE" w14:paraId="427F8345" w14:textId="77777777" w:rsidTr="00276105">
        <w:trPr>
          <w:jc w:val="center"/>
        </w:trPr>
        <w:tc>
          <w:tcPr>
            <w:tcW w:w="2405" w:type="dxa"/>
          </w:tcPr>
          <w:p w14:paraId="64C307F9" w14:textId="77777777"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2915C050" w14:textId="1D0F715C" w:rsidR="002C2BBE" w:rsidRPr="002C2BBE" w:rsidRDefault="002C2BBE" w:rsidP="002C2B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 w:rsidR="00F11BD8"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2C2BBE" w14:paraId="24DA90FD" w14:textId="77777777" w:rsidTr="00276105">
        <w:trPr>
          <w:jc w:val="center"/>
        </w:trPr>
        <w:tc>
          <w:tcPr>
            <w:tcW w:w="2405" w:type="dxa"/>
          </w:tcPr>
          <w:p w14:paraId="30DBCF79" w14:textId="54DFD03D" w:rsidR="002C2BBE" w:rsidRDefault="00DD4DBB" w:rsidP="002C2BBE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7BB333E3" w14:textId="5646FA67" w:rsidR="002C2BBE" w:rsidRDefault="00F11BD8" w:rsidP="002C2BBE">
            <w:pPr>
              <w:jc w:val="center"/>
            </w:pPr>
            <w:r>
              <w:t>A1A</w:t>
            </w:r>
          </w:p>
        </w:tc>
      </w:tr>
      <w:tr w:rsidR="002C2BBE" w14:paraId="3437A045" w14:textId="77777777" w:rsidTr="00276105">
        <w:trPr>
          <w:jc w:val="center"/>
        </w:trPr>
        <w:tc>
          <w:tcPr>
            <w:tcW w:w="2405" w:type="dxa"/>
          </w:tcPr>
          <w:p w14:paraId="6FF907C2" w14:textId="4D5EA262" w:rsidR="002C2BBE" w:rsidRDefault="00AB37EC" w:rsidP="002C2BBE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3FAB931D" w14:textId="662CEA18" w:rsidR="002C2BBE" w:rsidRDefault="00F11BD8" w:rsidP="002C2BBE">
            <w:pPr>
              <w:jc w:val="center"/>
            </w:pPr>
            <w:r>
              <w:t>A1B</w:t>
            </w:r>
          </w:p>
        </w:tc>
      </w:tr>
      <w:tr w:rsidR="002C2BBE" w14:paraId="64A30D21" w14:textId="77777777" w:rsidTr="00276105">
        <w:trPr>
          <w:jc w:val="center"/>
        </w:trPr>
        <w:tc>
          <w:tcPr>
            <w:tcW w:w="2405" w:type="dxa"/>
          </w:tcPr>
          <w:p w14:paraId="550C3DA6" w14:textId="23B1B7E3" w:rsidR="002C2BBE" w:rsidRDefault="00DD4DBB" w:rsidP="002C2BBE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51A5E730" w14:textId="01F6B566" w:rsidR="002C2BBE" w:rsidRDefault="00F11BD8" w:rsidP="002C2BBE">
            <w:pPr>
              <w:jc w:val="center"/>
            </w:pPr>
            <w:r>
              <w:t>B1A</w:t>
            </w:r>
          </w:p>
        </w:tc>
      </w:tr>
      <w:tr w:rsidR="002C2BBE" w14:paraId="5C3410D4" w14:textId="77777777" w:rsidTr="00276105">
        <w:trPr>
          <w:jc w:val="center"/>
        </w:trPr>
        <w:tc>
          <w:tcPr>
            <w:tcW w:w="2405" w:type="dxa"/>
          </w:tcPr>
          <w:p w14:paraId="5E3B8C05" w14:textId="327D851B" w:rsidR="002C2BBE" w:rsidRDefault="00DD4DBB" w:rsidP="002C2BBE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2D777E46" w14:textId="67229A09" w:rsidR="002C2BBE" w:rsidRDefault="00F11BD8" w:rsidP="002C2BBE">
            <w:pPr>
              <w:jc w:val="center"/>
            </w:pPr>
            <w:r>
              <w:t>B1B</w:t>
            </w:r>
          </w:p>
        </w:tc>
      </w:tr>
      <w:tr w:rsidR="002C2BBE" w14:paraId="1272B44B" w14:textId="77777777" w:rsidTr="00276105">
        <w:trPr>
          <w:jc w:val="center"/>
        </w:trPr>
        <w:tc>
          <w:tcPr>
            <w:tcW w:w="2405" w:type="dxa"/>
          </w:tcPr>
          <w:p w14:paraId="54768735" w14:textId="77777777" w:rsidR="002C2BBE" w:rsidRDefault="002C2BBE" w:rsidP="00276105">
            <w:pPr>
              <w:jc w:val="center"/>
            </w:pPr>
            <w:r>
              <w:t>5V</w:t>
            </w:r>
          </w:p>
        </w:tc>
        <w:tc>
          <w:tcPr>
            <w:tcW w:w="2552" w:type="dxa"/>
          </w:tcPr>
          <w:p w14:paraId="622DCF33" w14:textId="7DD1BDB0" w:rsidR="002C2BBE" w:rsidRDefault="00DD4DBB" w:rsidP="002C2BBE">
            <w:pPr>
              <w:jc w:val="center"/>
            </w:pPr>
            <w:r>
              <w:t>VCC</w:t>
            </w:r>
          </w:p>
        </w:tc>
      </w:tr>
      <w:tr w:rsidR="002C2BBE" w14:paraId="66165A58" w14:textId="77777777" w:rsidTr="00276105">
        <w:trPr>
          <w:jc w:val="center"/>
        </w:trPr>
        <w:tc>
          <w:tcPr>
            <w:tcW w:w="2405" w:type="dxa"/>
          </w:tcPr>
          <w:p w14:paraId="557B4FC7" w14:textId="77777777" w:rsidR="002C2BBE" w:rsidRDefault="002C2BBE" w:rsidP="002C2BBE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76B05769" w14:textId="69224E45" w:rsidR="002C2BBE" w:rsidRDefault="00DD4DBB" w:rsidP="002C2BBE">
            <w:pPr>
              <w:jc w:val="center"/>
            </w:pPr>
            <w:r>
              <w:t>GND</w:t>
            </w:r>
          </w:p>
        </w:tc>
      </w:tr>
    </w:tbl>
    <w:p w14:paraId="0294BDE9" w14:textId="77777777" w:rsidR="002C2BBE" w:rsidRPr="002C2BBE" w:rsidRDefault="002C2BBE" w:rsidP="002C2BBE"/>
    <w:p w14:paraId="588C68DA" w14:textId="765E0610" w:rsidR="00DD4DBB" w:rsidRDefault="00DD4DBB" w:rsidP="00DD4DBB">
      <w:pPr>
        <w:pStyle w:val="2num"/>
      </w:pPr>
      <w:bookmarkStart w:id="6" w:name="_Toc16443905"/>
      <w:r>
        <w:t xml:space="preserve">Arduino A1 </w:t>
      </w:r>
      <w:r>
        <w:sym w:font="Wingdings" w:char="F0E0"/>
      </w:r>
      <w:r>
        <w:t xml:space="preserve"> IR Modul A2</w:t>
      </w:r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D4DBB" w14:paraId="0F8C532A" w14:textId="77777777" w:rsidTr="00A81A82">
        <w:trPr>
          <w:jc w:val="center"/>
        </w:trPr>
        <w:tc>
          <w:tcPr>
            <w:tcW w:w="2405" w:type="dxa"/>
          </w:tcPr>
          <w:p w14:paraId="1D9F51AF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040D5BED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DD4DBB" w14:paraId="744B1688" w14:textId="77777777" w:rsidTr="00A81A82">
        <w:trPr>
          <w:jc w:val="center"/>
        </w:trPr>
        <w:tc>
          <w:tcPr>
            <w:tcW w:w="2405" w:type="dxa"/>
          </w:tcPr>
          <w:p w14:paraId="155F315A" w14:textId="572B9735" w:rsidR="00DD4DBB" w:rsidRDefault="00DD4DBB" w:rsidP="00DD4DBB">
            <w:pPr>
              <w:tabs>
                <w:tab w:val="center" w:pos="1094"/>
                <w:tab w:val="right" w:pos="2189"/>
              </w:tabs>
            </w:pPr>
            <w:r>
              <w:tab/>
              <w:t>5V</w:t>
            </w:r>
          </w:p>
        </w:tc>
        <w:tc>
          <w:tcPr>
            <w:tcW w:w="2552" w:type="dxa"/>
          </w:tcPr>
          <w:p w14:paraId="7FF4FAEB" w14:textId="78D91B6D" w:rsidR="00DD4DBB" w:rsidRDefault="00DD4DBB" w:rsidP="00DD4DBB">
            <w:pPr>
              <w:jc w:val="center"/>
            </w:pPr>
            <w:r>
              <w:t>VCC</w:t>
            </w:r>
          </w:p>
        </w:tc>
      </w:tr>
      <w:tr w:rsidR="00DD4DBB" w14:paraId="3DDD567F" w14:textId="77777777" w:rsidTr="00A81A82">
        <w:trPr>
          <w:jc w:val="center"/>
        </w:trPr>
        <w:tc>
          <w:tcPr>
            <w:tcW w:w="2405" w:type="dxa"/>
          </w:tcPr>
          <w:p w14:paraId="7FAC67B2" w14:textId="7424F3B8" w:rsidR="00DD4DBB" w:rsidRDefault="00DD4DBB" w:rsidP="00DD4DBB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14132774" w14:textId="1D587AEF" w:rsidR="00DD4DBB" w:rsidRDefault="00DD4DBB" w:rsidP="00DD4DBB">
            <w:pPr>
              <w:jc w:val="center"/>
            </w:pPr>
            <w:r>
              <w:t>GND</w:t>
            </w:r>
          </w:p>
        </w:tc>
      </w:tr>
      <w:tr w:rsidR="00DD4DBB" w14:paraId="534069F8" w14:textId="77777777" w:rsidTr="00A81A82">
        <w:trPr>
          <w:jc w:val="center"/>
        </w:trPr>
        <w:tc>
          <w:tcPr>
            <w:tcW w:w="2405" w:type="dxa"/>
          </w:tcPr>
          <w:p w14:paraId="6F4C194E" w14:textId="519CCB12" w:rsidR="00DD4DBB" w:rsidRDefault="00DD4DBB" w:rsidP="00DD4DBB">
            <w:pPr>
              <w:jc w:val="center"/>
            </w:pPr>
            <w:r>
              <w:t>A0</w:t>
            </w:r>
          </w:p>
        </w:tc>
        <w:tc>
          <w:tcPr>
            <w:tcW w:w="2552" w:type="dxa"/>
          </w:tcPr>
          <w:p w14:paraId="5573B700" w14:textId="57906159" w:rsidR="00DD4DBB" w:rsidRDefault="00DD4DBB" w:rsidP="00DD4DBB">
            <w:pPr>
              <w:jc w:val="center"/>
            </w:pPr>
            <w:r>
              <w:t>D1</w:t>
            </w:r>
          </w:p>
        </w:tc>
      </w:tr>
    </w:tbl>
    <w:p w14:paraId="51C637C0" w14:textId="77777777" w:rsidR="00DD4DBB" w:rsidRPr="002C2BBE" w:rsidRDefault="00DD4DBB" w:rsidP="00DD4DBB"/>
    <w:p w14:paraId="64AE5261" w14:textId="52150971" w:rsidR="00DD4DBB" w:rsidRDefault="00DD4DBB" w:rsidP="00DD4DBB">
      <w:pPr>
        <w:pStyle w:val="2num"/>
      </w:pPr>
      <w:r>
        <w:t xml:space="preserve">Arduino A1 </w:t>
      </w:r>
      <w:r>
        <w:sym w:font="Wingdings" w:char="F0E0"/>
      </w:r>
      <w:r>
        <w:t xml:space="preserve"> IR Modul A3</w:t>
      </w:r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D4DBB" w14:paraId="190B77E8" w14:textId="77777777" w:rsidTr="00A81A82">
        <w:trPr>
          <w:jc w:val="center"/>
        </w:trPr>
        <w:tc>
          <w:tcPr>
            <w:tcW w:w="2405" w:type="dxa"/>
          </w:tcPr>
          <w:p w14:paraId="0E9B2CDB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>Pin – Arduino A1</w:t>
            </w:r>
          </w:p>
        </w:tc>
        <w:tc>
          <w:tcPr>
            <w:tcW w:w="2552" w:type="dxa"/>
          </w:tcPr>
          <w:p w14:paraId="72148A53" w14:textId="77777777" w:rsidR="00DD4DBB" w:rsidRPr="002C2BBE" w:rsidRDefault="00DD4DBB" w:rsidP="00A81A8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2C2BBE">
              <w:rPr>
                <w:b/>
                <w:bCs/>
                <w:sz w:val="24"/>
                <w:szCs w:val="24"/>
                <w:u w:val="single"/>
              </w:rPr>
              <w:t xml:space="preserve">Pin – </w:t>
            </w:r>
            <w:r>
              <w:rPr>
                <w:b/>
                <w:bCs/>
                <w:sz w:val="24"/>
                <w:szCs w:val="24"/>
                <w:u w:val="single"/>
              </w:rPr>
              <w:t>Motortreiber X1</w:t>
            </w:r>
          </w:p>
        </w:tc>
      </w:tr>
      <w:tr w:rsidR="00DD4DBB" w14:paraId="13116B96" w14:textId="77777777" w:rsidTr="00A81A82">
        <w:trPr>
          <w:jc w:val="center"/>
        </w:trPr>
        <w:tc>
          <w:tcPr>
            <w:tcW w:w="2405" w:type="dxa"/>
          </w:tcPr>
          <w:p w14:paraId="6803CC88" w14:textId="77777777" w:rsidR="00DD4DBB" w:rsidRDefault="00DD4DBB" w:rsidP="00A81A82">
            <w:pPr>
              <w:tabs>
                <w:tab w:val="center" w:pos="1094"/>
                <w:tab w:val="right" w:pos="2189"/>
              </w:tabs>
            </w:pPr>
            <w:r>
              <w:tab/>
              <w:t>5V</w:t>
            </w:r>
          </w:p>
        </w:tc>
        <w:tc>
          <w:tcPr>
            <w:tcW w:w="2552" w:type="dxa"/>
          </w:tcPr>
          <w:p w14:paraId="74CA61A8" w14:textId="77777777" w:rsidR="00DD4DBB" w:rsidRDefault="00DD4DBB" w:rsidP="00A81A82">
            <w:pPr>
              <w:jc w:val="center"/>
            </w:pPr>
            <w:r>
              <w:t>VCC</w:t>
            </w:r>
          </w:p>
        </w:tc>
      </w:tr>
      <w:tr w:rsidR="00DD4DBB" w14:paraId="599B3C50" w14:textId="77777777" w:rsidTr="00A81A82">
        <w:trPr>
          <w:jc w:val="center"/>
        </w:trPr>
        <w:tc>
          <w:tcPr>
            <w:tcW w:w="2405" w:type="dxa"/>
          </w:tcPr>
          <w:p w14:paraId="1E590F38" w14:textId="77777777" w:rsidR="00DD4DBB" w:rsidRDefault="00DD4DBB" w:rsidP="00A81A82">
            <w:pPr>
              <w:jc w:val="center"/>
            </w:pPr>
            <w:r>
              <w:t>GND</w:t>
            </w:r>
          </w:p>
        </w:tc>
        <w:tc>
          <w:tcPr>
            <w:tcW w:w="2552" w:type="dxa"/>
          </w:tcPr>
          <w:p w14:paraId="59A993E2" w14:textId="77777777" w:rsidR="00DD4DBB" w:rsidRDefault="00DD4DBB" w:rsidP="00A81A82">
            <w:pPr>
              <w:jc w:val="center"/>
            </w:pPr>
            <w:r>
              <w:t>GND</w:t>
            </w:r>
          </w:p>
        </w:tc>
      </w:tr>
      <w:tr w:rsidR="00DD4DBB" w14:paraId="1FDEEDCB" w14:textId="77777777" w:rsidTr="00A81A82">
        <w:trPr>
          <w:jc w:val="center"/>
        </w:trPr>
        <w:tc>
          <w:tcPr>
            <w:tcW w:w="2405" w:type="dxa"/>
          </w:tcPr>
          <w:p w14:paraId="3365A287" w14:textId="13B6E009" w:rsidR="00DD4DBB" w:rsidRDefault="00DD4DBB" w:rsidP="00A81A82">
            <w:pPr>
              <w:jc w:val="center"/>
            </w:pPr>
            <w:r>
              <w:t>A1</w:t>
            </w:r>
          </w:p>
        </w:tc>
        <w:tc>
          <w:tcPr>
            <w:tcW w:w="2552" w:type="dxa"/>
          </w:tcPr>
          <w:p w14:paraId="5D18EA3C" w14:textId="77777777" w:rsidR="00DD4DBB" w:rsidRDefault="00DD4DBB" w:rsidP="00A81A82">
            <w:pPr>
              <w:jc w:val="center"/>
            </w:pPr>
            <w:r>
              <w:t>D1</w:t>
            </w:r>
          </w:p>
        </w:tc>
      </w:tr>
    </w:tbl>
    <w:p w14:paraId="3C55AEE5" w14:textId="23B4DFA7" w:rsidR="00DD4DBB" w:rsidRDefault="00DD4DBB" w:rsidP="00DD4DBB">
      <w:pPr>
        <w:spacing w:after="160"/>
        <w:rPr>
          <w:rFonts w:eastAsiaTheme="majorEastAsia" w:cstheme="majorBidi"/>
          <w:color w:val="757575" w:themeColor="text2"/>
          <w:sz w:val="40"/>
          <w:szCs w:val="40"/>
        </w:rPr>
      </w:pPr>
    </w:p>
    <w:p w14:paraId="04B660D3" w14:textId="77777777" w:rsidR="00463684" w:rsidRDefault="00F11BD8">
      <w:pPr>
        <w:spacing w:after="160"/>
        <w:sectPr w:rsidR="00463684" w:rsidSect="004707C2">
          <w:footerReference w:type="first" r:id="rId14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45D91CDA" w14:textId="17B49006" w:rsidR="00715A1A" w:rsidRPr="00715A1A" w:rsidRDefault="00C35D0E" w:rsidP="00715A1A">
      <w:pPr>
        <w:pStyle w:val="1num"/>
      </w:pPr>
      <w:r w:rsidRPr="00715A1A">
        <w:lastRenderedPageBreak/>
        <w:t>Schaltplan</w:t>
      </w:r>
      <w:bookmarkEnd w:id="6"/>
    </w:p>
    <w:p w14:paraId="490E5A0D" w14:textId="410FC1D0" w:rsidR="004776A6" w:rsidRDefault="00611B94" w:rsidP="004776A6">
      <w:pPr>
        <w:jc w:val="center"/>
      </w:pPr>
      <w:r>
        <w:rPr>
          <w:noProof/>
        </w:rPr>
        <w:drawing>
          <wp:inline distT="0" distB="0" distL="0" distR="0" wp14:anchorId="48BE860D" wp14:editId="4C15E551">
            <wp:extent cx="8820150" cy="5140344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 board schmet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6581" cy="51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89E7" w14:textId="35D97560" w:rsidR="00715A1A" w:rsidRPr="00715A1A" w:rsidRDefault="004776A6" w:rsidP="004776A6">
      <w:pPr>
        <w:pStyle w:val="1num"/>
      </w:pPr>
      <w:r>
        <w:lastRenderedPageBreak/>
        <w:t>Steckplatine</w:t>
      </w:r>
    </w:p>
    <w:p w14:paraId="6EF86F41" w14:textId="7278A7E8" w:rsidR="002C2BBE" w:rsidRPr="002C2BBE" w:rsidRDefault="004776A6" w:rsidP="002C2BBE">
      <w:pPr>
        <w:pStyle w:val="Listenabsatz"/>
        <w:keepNext/>
        <w:keepLines/>
        <w:numPr>
          <w:ilvl w:val="0"/>
          <w:numId w:val="26"/>
        </w:numPr>
        <w:spacing w:before="240" w:after="0" w:line="360" w:lineRule="auto"/>
        <w:contextualSpacing w:val="0"/>
        <w:outlineLvl w:val="1"/>
        <w:rPr>
          <w:rFonts w:eastAsiaTheme="majorEastAsia" w:cstheme="majorBidi"/>
          <w:vanish/>
          <w:color w:val="757575" w:themeColor="text2"/>
          <w:sz w:val="32"/>
          <w:szCs w:val="32"/>
        </w:rPr>
      </w:pPr>
      <w:bookmarkStart w:id="7" w:name="_Toc16443906"/>
      <w:bookmarkEnd w:id="7"/>
      <w:r>
        <w:rPr>
          <w:noProof/>
        </w:rPr>
        <w:drawing>
          <wp:anchor distT="0" distB="0" distL="114300" distR="114300" simplePos="0" relativeHeight="251658240" behindDoc="0" locked="0" layoutInCell="1" allowOverlap="1" wp14:anchorId="3FAA77C0" wp14:editId="3DADEC18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9067800" cy="39624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F061B" w14:textId="7D2D7092" w:rsidR="00463684" w:rsidRPr="00386654" w:rsidRDefault="00715A1A" w:rsidP="00386654">
      <w:pPr>
        <w:spacing w:after="160"/>
        <w:rPr>
          <w:rStyle w:val="Hyperlink"/>
          <w:rFonts w:eastAsiaTheme="majorEastAsia" w:cstheme="majorBidi"/>
          <w:color w:val="757575" w:themeColor="text2"/>
          <w:sz w:val="40"/>
          <w:szCs w:val="40"/>
          <w:u w:val="none"/>
        </w:rPr>
        <w:sectPr w:rsidR="00463684" w:rsidRPr="00386654" w:rsidSect="00463684">
          <w:pgSz w:w="16838" w:h="11906" w:orient="landscape"/>
          <w:pgMar w:top="1417" w:right="1417" w:bottom="1417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09A96E1F" w14:textId="561EB77B" w:rsidR="00715A1A" w:rsidRDefault="00715A1A" w:rsidP="00715A1A">
      <w:pPr>
        <w:pStyle w:val="1num"/>
      </w:pPr>
      <w:bookmarkStart w:id="8" w:name="_Toc16443908"/>
      <w:r>
        <w:lastRenderedPageBreak/>
        <w:t>Programmcode</w:t>
      </w:r>
      <w:bookmarkEnd w:id="8"/>
    </w:p>
    <w:p w14:paraId="71E3C9D0" w14:textId="0494637C" w:rsidR="000B1500" w:rsidRDefault="00386654" w:rsidP="00386654">
      <w:pPr>
        <w:rPr>
          <w:sz w:val="28"/>
          <w:szCs w:val="28"/>
          <w:u w:val="single"/>
        </w:rPr>
      </w:pPr>
      <w:r>
        <w:t xml:space="preserve">Der Programmcode für den Arduino wird </w:t>
      </w:r>
      <w:proofErr w:type="gramStart"/>
      <w:r>
        <w:t>als .</w:t>
      </w:r>
      <w:proofErr w:type="spellStart"/>
      <w:r>
        <w:t>ino</w:t>
      </w:r>
      <w:proofErr w:type="spellEnd"/>
      <w:proofErr w:type="gramEnd"/>
      <w:r>
        <w:t xml:space="preserve"> Datei zur Verfügung gestellt. Außerdem ist das gesamte Projekt inkl. Coding hier auf </w:t>
      </w:r>
      <w:proofErr w:type="spellStart"/>
      <w:r>
        <w:t>Github</w:t>
      </w:r>
      <w:proofErr w:type="spellEnd"/>
      <w:r>
        <w:t xml:space="preserve"> verfügbar. Folgend wird der Code auch noch </w:t>
      </w:r>
      <w:proofErr w:type="spellStart"/>
      <w:r>
        <w:t>einmals</w:t>
      </w:r>
      <w:proofErr w:type="spellEnd"/>
      <w:r>
        <w:t xml:space="preserve"> aufgelistet.</w:t>
      </w:r>
      <w:bookmarkStart w:id="9" w:name="_GoBack"/>
      <w:bookmarkEnd w:id="9"/>
      <w:r>
        <w:rPr>
          <w:sz w:val="28"/>
          <w:szCs w:val="28"/>
          <w:u w:val="single"/>
        </w:rPr>
        <w:t xml:space="preserve"> </w:t>
      </w:r>
    </w:p>
    <w:p w14:paraId="4138FF30" w14:textId="77777777" w:rsidR="00611B94" w:rsidRPr="000B1500" w:rsidRDefault="00611B94" w:rsidP="00611B94"/>
    <w:sectPr w:rsidR="00611B94" w:rsidRPr="000B1500" w:rsidSect="00463684"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389CD" w14:textId="77777777" w:rsidR="00202083" w:rsidRDefault="00202083" w:rsidP="00DC4E59">
      <w:r>
        <w:separator/>
      </w:r>
    </w:p>
  </w:endnote>
  <w:endnote w:type="continuationSeparator" w:id="0">
    <w:p w14:paraId="51EEA9FE" w14:textId="77777777" w:rsidR="00202083" w:rsidRDefault="00202083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B8FB3" w14:textId="21994B37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EC7C94">
      <w:rPr>
        <w:noProof/>
      </w:rPr>
      <w:t>31.10.2019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49A18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9E9B8" w14:textId="206A1F3E" w:rsidR="009B3FD6" w:rsidRDefault="00202083">
    <w:pPr>
      <w:pStyle w:val="Fuzeile"/>
    </w:pPr>
    <w:sdt>
      <w:sdtPr>
        <w:alias w:val="Autor"/>
        <w:tag w:val=""/>
        <w:id w:val="110409624"/>
        <w:placeholder>
          <w:docPart w:val="8F5B88140DC8464FABB4C34D525050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EC7C94">
      <w:rPr>
        <w:noProof/>
      </w:rPr>
      <w:t>31.10.2019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386654">
      <w:rPr>
        <w:noProof/>
      </w:rPr>
      <w:instrText>7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386654">
      <w:rPr>
        <w:noProof/>
      </w:rPr>
      <w:t>5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3980" w14:textId="77777777" w:rsidR="00202083" w:rsidRDefault="00202083" w:rsidP="00DC4E59">
      <w:r>
        <w:separator/>
      </w:r>
    </w:p>
  </w:footnote>
  <w:footnote w:type="continuationSeparator" w:id="0">
    <w:p w14:paraId="2F6193AF" w14:textId="77777777" w:rsidR="00202083" w:rsidRDefault="00202083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8CA2F8D" w14:textId="67162767" w:rsidR="00F822D6" w:rsidRDefault="00594650">
        <w:pPr>
          <w:pStyle w:val="Kopfzeile"/>
        </w:pPr>
        <w:r>
          <w:t>Dokumentation - Bonbon Abfüllanlage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1200C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8079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93E0663C"/>
    <w:lvl w:ilvl="0">
      <w:start w:val="1"/>
      <w:numFmt w:val="decimal"/>
      <w:pStyle w:val="1num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7"/>
  </w:num>
  <w:num w:numId="25">
    <w:abstractNumId w:val="13"/>
  </w:num>
  <w:num w:numId="26">
    <w:abstractNumId w:val="8"/>
  </w:num>
  <w:num w:numId="27">
    <w:abstractNumId w:val="25"/>
  </w:num>
  <w:num w:numId="28">
    <w:abstractNumId w:val="7"/>
  </w:num>
  <w:num w:numId="29">
    <w:abstractNumId w:val="17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E"/>
    <w:rsid w:val="0001719A"/>
    <w:rsid w:val="00056E30"/>
    <w:rsid w:val="00065BC3"/>
    <w:rsid w:val="000B1500"/>
    <w:rsid w:val="000C6AF0"/>
    <w:rsid w:val="000D7C39"/>
    <w:rsid w:val="000F7760"/>
    <w:rsid w:val="001009F7"/>
    <w:rsid w:val="00122C83"/>
    <w:rsid w:val="00130E47"/>
    <w:rsid w:val="001311B5"/>
    <w:rsid w:val="0014148A"/>
    <w:rsid w:val="001D6289"/>
    <w:rsid w:val="001E5F02"/>
    <w:rsid w:val="00202083"/>
    <w:rsid w:val="002320B3"/>
    <w:rsid w:val="00276105"/>
    <w:rsid w:val="00291889"/>
    <w:rsid w:val="00291DA2"/>
    <w:rsid w:val="002B6FF9"/>
    <w:rsid w:val="002C2BBE"/>
    <w:rsid w:val="00332A1A"/>
    <w:rsid w:val="003671BE"/>
    <w:rsid w:val="00386654"/>
    <w:rsid w:val="00392371"/>
    <w:rsid w:val="003B6298"/>
    <w:rsid w:val="003C37D9"/>
    <w:rsid w:val="00411B52"/>
    <w:rsid w:val="00463684"/>
    <w:rsid w:val="004707C2"/>
    <w:rsid w:val="004776A6"/>
    <w:rsid w:val="004C60E7"/>
    <w:rsid w:val="00514F6E"/>
    <w:rsid w:val="00594650"/>
    <w:rsid w:val="00610960"/>
    <w:rsid w:val="00611B94"/>
    <w:rsid w:val="006155FC"/>
    <w:rsid w:val="00684512"/>
    <w:rsid w:val="00687A83"/>
    <w:rsid w:val="00715A1A"/>
    <w:rsid w:val="007764D1"/>
    <w:rsid w:val="007821CE"/>
    <w:rsid w:val="00796A95"/>
    <w:rsid w:val="007A7F85"/>
    <w:rsid w:val="00850550"/>
    <w:rsid w:val="00897208"/>
    <w:rsid w:val="008B6080"/>
    <w:rsid w:val="008C6BFA"/>
    <w:rsid w:val="008C7C79"/>
    <w:rsid w:val="008D0063"/>
    <w:rsid w:val="0090749F"/>
    <w:rsid w:val="00987614"/>
    <w:rsid w:val="00994FD3"/>
    <w:rsid w:val="00995603"/>
    <w:rsid w:val="00996B0E"/>
    <w:rsid w:val="009B3FD6"/>
    <w:rsid w:val="009D1E6F"/>
    <w:rsid w:val="009F401B"/>
    <w:rsid w:val="00A21069"/>
    <w:rsid w:val="00A73AC5"/>
    <w:rsid w:val="00A745B6"/>
    <w:rsid w:val="00A8103A"/>
    <w:rsid w:val="00AB37EC"/>
    <w:rsid w:val="00AC2817"/>
    <w:rsid w:val="00AF08B0"/>
    <w:rsid w:val="00B947E0"/>
    <w:rsid w:val="00BD4429"/>
    <w:rsid w:val="00C03758"/>
    <w:rsid w:val="00C35D0E"/>
    <w:rsid w:val="00C40A34"/>
    <w:rsid w:val="00C54A16"/>
    <w:rsid w:val="00C706A4"/>
    <w:rsid w:val="00C90E20"/>
    <w:rsid w:val="00CA1A09"/>
    <w:rsid w:val="00CD0341"/>
    <w:rsid w:val="00CF7B7C"/>
    <w:rsid w:val="00D3784E"/>
    <w:rsid w:val="00DB5A1F"/>
    <w:rsid w:val="00DC4E59"/>
    <w:rsid w:val="00DD1981"/>
    <w:rsid w:val="00DD4DBB"/>
    <w:rsid w:val="00DF5A90"/>
    <w:rsid w:val="00E350B7"/>
    <w:rsid w:val="00E376DB"/>
    <w:rsid w:val="00E71776"/>
    <w:rsid w:val="00E832C7"/>
    <w:rsid w:val="00EA6ED6"/>
    <w:rsid w:val="00EB68DF"/>
    <w:rsid w:val="00EC7C94"/>
    <w:rsid w:val="00F11BD8"/>
    <w:rsid w:val="00F17439"/>
    <w:rsid w:val="00F46C8B"/>
    <w:rsid w:val="00F50366"/>
    <w:rsid w:val="00F822D6"/>
    <w:rsid w:val="00FA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8BF26"/>
  <w15:chartTrackingRefBased/>
  <w15:docId w15:val="{F8FEBC88-992B-462C-9671-8A054EA2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01719A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  <w:ind w:left="1134"/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C3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35D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15A1A"/>
    <w:rPr>
      <w:color w:val="FF971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5A1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15A1A"/>
    <w:rPr>
      <w:color w:val="757575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94650"/>
    <w:pPr>
      <w:spacing w:after="100"/>
      <w:ind w:left="220"/>
    </w:pPr>
  </w:style>
  <w:style w:type="table" w:styleId="Gitternetztabelle1hellAkzent6">
    <w:name w:val="Grid Table 1 Light Accent 6"/>
    <w:basedOn w:val="NormaleTabelle"/>
    <w:uiPriority w:val="46"/>
    <w:rsid w:val="00276105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6" w:themeTint="66"/>
        <w:left w:val="single" w:sz="4" w:space="0" w:color="E7E7E7" w:themeColor="accent6" w:themeTint="66"/>
        <w:bottom w:val="single" w:sz="4" w:space="0" w:color="E7E7E7" w:themeColor="accent6" w:themeTint="66"/>
        <w:right w:val="single" w:sz="4" w:space="0" w:color="E7E7E7" w:themeColor="accent6" w:themeTint="66"/>
        <w:insideH w:val="single" w:sz="4" w:space="0" w:color="E7E7E7" w:themeColor="accent6" w:themeTint="66"/>
        <w:insideV w:val="single" w:sz="4" w:space="0" w:color="E7E7E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2761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esktop\Vorlagen\VORLAGE%20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5B88140DC8464FABB4C34D525050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112E37-9A04-49EF-B0B4-98C63FA55625}"/>
      </w:docPartPr>
      <w:docPartBody>
        <w:p w:rsidR="00A23E09" w:rsidRDefault="00FA7D1D">
          <w:pPr>
            <w:pStyle w:val="8F5B88140DC8464FABB4C34D52505073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1D"/>
    <w:rsid w:val="00293A44"/>
    <w:rsid w:val="009E60BA"/>
    <w:rsid w:val="00A23E09"/>
    <w:rsid w:val="00FA7D1D"/>
    <w:rsid w:val="00F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F5B88140DC8464FABB4C34D52505073">
    <w:name w:val="8F5B88140DC8464FABB4C34D52505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4ADDA10086348955E90E0BC12CE5B" ma:contentTypeVersion="2" ma:contentTypeDescription="Ein neues Dokument erstellen." ma:contentTypeScope="" ma:versionID="94bca5308f29a16ddc84a24e995844d5">
  <xsd:schema xmlns:xsd="http://www.w3.org/2001/XMLSchema" xmlns:xs="http://www.w3.org/2001/XMLSchema" xmlns:p="http://schemas.microsoft.com/office/2006/metadata/properties" xmlns:ns3="aa9b2846-3f6d-4989-8252-5d3e1acd8f9d" targetNamespace="http://schemas.microsoft.com/office/2006/metadata/properties" ma:root="true" ma:fieldsID="35d3ae7d20ab08d87c62298535d2bb75" ns3:_="">
    <xsd:import namespace="aa9b2846-3f6d-4989-8252-5d3e1acd8f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b2846-3f6d-4989-8252-5d3e1acd8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C81DB-FEFE-4FA9-9C17-07C2099B8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b2846-3f6d-4989-8252-5d3e1acd8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DF2847-3A44-4298-9FD2-7A40672BD3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312582-9949-4B5B-8E2C-04500E674C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053033-200C-4BBF-A43E-49E364FE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TEST.dotx</Template>
  <TotalTime>0</TotalTime>
  <Pages>7</Pages>
  <Words>338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- Bonbon Abfüllanlage</vt:lpstr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- Bonbon Abfüllanlage</dc:title>
  <dc:subject/>
  <dc:creator>Julian Krieger</dc:creator>
  <cp:keywords/>
  <dc:description/>
  <cp:lastModifiedBy>Julian Krieger</cp:lastModifiedBy>
  <cp:revision>17</cp:revision>
  <dcterms:created xsi:type="dcterms:W3CDTF">2019-08-11T17:26:00Z</dcterms:created>
  <dcterms:modified xsi:type="dcterms:W3CDTF">2019-10-31T17:16:00Z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0x010100BB04ADDA10086348955E90E0BC12CE5B</vt:lpwstr>
  </property>
</Properties>
</file>